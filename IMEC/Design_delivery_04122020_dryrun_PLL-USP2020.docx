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9E067" w14:textId="77777777" w:rsidR="00F00B1B" w:rsidRPr="003C07D8" w:rsidRDefault="00EA7F8A" w:rsidP="00FE5EB6">
      <w:pPr>
        <w:pStyle w:val="prHeading1"/>
        <w:numPr>
          <w:ilvl w:val="0"/>
          <w:numId w:val="9"/>
        </w:numPr>
        <w:ind w:left="-284" w:hanging="431"/>
      </w:pPr>
      <w:bookmarkStart w:id="0" w:name="_top"/>
      <w:bookmarkEnd w:id="0"/>
      <w:r w:rsidRPr="00A0073C">
        <w:t>Purpose</w:t>
      </w:r>
    </w:p>
    <w:p w14:paraId="44C2C8BA" w14:textId="796E8526" w:rsidR="00776DAB" w:rsidRPr="004C55E1" w:rsidRDefault="00EA7F8A" w:rsidP="00256361">
      <w:pPr>
        <w:pStyle w:val="prNormaltext"/>
        <w:ind w:left="-567"/>
        <w:rPr>
          <w:rFonts w:asciiTheme="minorHAnsi" w:hAnsiTheme="minorHAnsi"/>
          <w:sz w:val="20"/>
          <w:szCs w:val="22"/>
        </w:rPr>
      </w:pPr>
      <w:r w:rsidRPr="004C55E1">
        <w:rPr>
          <w:rFonts w:asciiTheme="minorHAnsi" w:hAnsiTheme="minorHAnsi"/>
          <w:sz w:val="20"/>
          <w:szCs w:val="22"/>
        </w:rPr>
        <w:t>The purpose of this</w:t>
      </w:r>
      <w:r w:rsidR="00776DAB" w:rsidRPr="004C55E1">
        <w:rPr>
          <w:rFonts w:asciiTheme="minorHAnsi" w:hAnsiTheme="minorHAnsi"/>
          <w:sz w:val="20"/>
          <w:szCs w:val="22"/>
        </w:rPr>
        <w:t xml:space="preserve"> procedure is</w:t>
      </w:r>
      <w:r w:rsidR="007720F8" w:rsidRPr="004C55E1">
        <w:rPr>
          <w:rFonts w:asciiTheme="minorHAnsi" w:hAnsiTheme="minorHAnsi"/>
          <w:sz w:val="20"/>
          <w:szCs w:val="22"/>
        </w:rPr>
        <w:t xml:space="preserve"> </w:t>
      </w:r>
      <w:r w:rsidR="00F03868" w:rsidRPr="004C55E1">
        <w:rPr>
          <w:rFonts w:asciiTheme="minorHAnsi" w:hAnsiTheme="minorHAnsi"/>
          <w:sz w:val="20"/>
          <w:szCs w:val="22"/>
        </w:rPr>
        <w:t xml:space="preserve">to </w:t>
      </w:r>
      <w:r w:rsidR="00577B45" w:rsidRPr="004C55E1">
        <w:rPr>
          <w:rFonts w:asciiTheme="minorHAnsi" w:hAnsiTheme="minorHAnsi"/>
          <w:sz w:val="20"/>
          <w:szCs w:val="22"/>
        </w:rPr>
        <w:t xml:space="preserve">facilitate </w:t>
      </w:r>
      <w:r w:rsidR="00F03868" w:rsidRPr="004C55E1">
        <w:rPr>
          <w:rFonts w:asciiTheme="minorHAnsi" w:hAnsiTheme="minorHAnsi"/>
          <w:sz w:val="20"/>
          <w:szCs w:val="22"/>
        </w:rPr>
        <w:t xml:space="preserve">the </w:t>
      </w:r>
      <w:r w:rsidR="007720F8" w:rsidRPr="004C55E1">
        <w:rPr>
          <w:rFonts w:asciiTheme="minorHAnsi" w:hAnsiTheme="minorHAnsi"/>
          <w:sz w:val="20"/>
          <w:szCs w:val="22"/>
        </w:rPr>
        <w:t xml:space="preserve">transfer </w:t>
      </w:r>
      <w:r w:rsidR="00F03868" w:rsidRPr="004C55E1">
        <w:rPr>
          <w:rFonts w:asciiTheme="minorHAnsi" w:hAnsiTheme="minorHAnsi"/>
          <w:sz w:val="20"/>
          <w:szCs w:val="22"/>
        </w:rPr>
        <w:t xml:space="preserve">of </w:t>
      </w:r>
      <w:r w:rsidR="007720F8" w:rsidRPr="004C55E1">
        <w:rPr>
          <w:rFonts w:asciiTheme="minorHAnsi" w:hAnsiTheme="minorHAnsi"/>
          <w:sz w:val="20"/>
          <w:szCs w:val="22"/>
        </w:rPr>
        <w:t xml:space="preserve">design information </w:t>
      </w:r>
      <w:r w:rsidR="00C53A60" w:rsidRPr="004C55E1">
        <w:rPr>
          <w:rFonts w:asciiTheme="minorHAnsi" w:hAnsiTheme="minorHAnsi"/>
          <w:sz w:val="20"/>
          <w:szCs w:val="22"/>
        </w:rPr>
        <w:t>from</w:t>
      </w:r>
      <w:r w:rsidR="007720F8" w:rsidRPr="004C55E1">
        <w:rPr>
          <w:rFonts w:asciiTheme="minorHAnsi" w:hAnsiTheme="minorHAnsi"/>
          <w:sz w:val="20"/>
          <w:szCs w:val="22"/>
        </w:rPr>
        <w:t xml:space="preserve"> the customer </w:t>
      </w:r>
      <w:r w:rsidR="00C53A60" w:rsidRPr="004C55E1">
        <w:rPr>
          <w:rFonts w:asciiTheme="minorHAnsi" w:hAnsiTheme="minorHAnsi"/>
          <w:sz w:val="20"/>
          <w:szCs w:val="22"/>
        </w:rPr>
        <w:t>to</w:t>
      </w:r>
      <w:r w:rsidR="007720F8" w:rsidRPr="004C55E1">
        <w:rPr>
          <w:rFonts w:asciiTheme="minorHAnsi" w:hAnsiTheme="minorHAnsi"/>
          <w:sz w:val="20"/>
          <w:szCs w:val="22"/>
        </w:rPr>
        <w:t xml:space="preserve"> imec.</w:t>
      </w:r>
      <w:r w:rsidR="00D45858" w:rsidRPr="004C55E1">
        <w:rPr>
          <w:rFonts w:asciiTheme="minorHAnsi" w:hAnsiTheme="minorHAnsi"/>
          <w:sz w:val="20"/>
          <w:szCs w:val="22"/>
        </w:rPr>
        <w:t xml:space="preserve"> Preferably it`s provided for each design delivery, but it`s not a must if only the design name changes.</w:t>
      </w:r>
    </w:p>
    <w:p w14:paraId="0AE79E10" w14:textId="5B134B99" w:rsidR="00213E90" w:rsidRDefault="00071DF9" w:rsidP="00AD02A0">
      <w:pPr>
        <w:pStyle w:val="prHeading1"/>
        <w:ind w:left="-284" w:hanging="425"/>
      </w:pPr>
      <w:r>
        <w:t>General d</w:t>
      </w:r>
      <w:r w:rsidR="006235CF" w:rsidRPr="003C07D8">
        <w:t>elivery</w:t>
      </w:r>
      <w:r w:rsidR="006235CF">
        <w:t xml:space="preserve"> </w:t>
      </w:r>
      <w:r w:rsidR="006235CF" w:rsidRPr="003C07D8">
        <w:t>details</w:t>
      </w:r>
    </w:p>
    <w:p w14:paraId="1327D4AF" w14:textId="2D615ADD" w:rsidR="00411B8D" w:rsidRPr="00411B8D" w:rsidRDefault="00071DF9" w:rsidP="00213E90">
      <w:pPr>
        <w:pStyle w:val="Style1"/>
        <w:ind w:left="-709"/>
      </w:pPr>
      <w:r w:rsidRPr="00071DF9">
        <w:t>Some items may only be applicable for MPW e.g. sub dicing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3261"/>
        <w:gridCol w:w="1559"/>
        <w:gridCol w:w="1701"/>
        <w:gridCol w:w="3544"/>
      </w:tblGrid>
      <w:tr w:rsidR="00641C46" w14:paraId="66A226DE" w14:textId="77777777" w:rsidTr="002F546E">
        <w:tc>
          <w:tcPr>
            <w:tcW w:w="10065" w:type="dxa"/>
            <w:gridSpan w:val="4"/>
          </w:tcPr>
          <w:p w14:paraId="248392C4" w14:textId="64B959B6" w:rsidR="00641C46" w:rsidRPr="0054179F" w:rsidRDefault="00325E32" w:rsidP="00641C46">
            <w:pPr>
              <w:pStyle w:val="prNormal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Tape-out f</w:t>
            </w:r>
            <w:r w:rsidR="00641C46" w:rsidRPr="005C54C1">
              <w:rPr>
                <w:sz w:val="20"/>
                <w:szCs w:val="20"/>
              </w:rPr>
              <w:t xml:space="preserve">lavor </w:t>
            </w:r>
            <w:r>
              <w:rPr>
                <w:sz w:val="20"/>
                <w:szCs w:val="20"/>
              </w:rPr>
              <w:t>incl.</w:t>
            </w:r>
            <w:r w:rsidR="00641C46" w:rsidRPr="005C54C1">
              <w:rPr>
                <w:sz w:val="20"/>
                <w:szCs w:val="20"/>
              </w:rPr>
              <w:t xml:space="preserve"> voltage</w:t>
            </w:r>
            <w:r>
              <w:rPr>
                <w:sz w:val="20"/>
                <w:szCs w:val="20"/>
              </w:rPr>
              <w:t>s</w:t>
            </w:r>
            <w:r w:rsidR="00641C46" w:rsidRPr="005C54C1">
              <w:rPr>
                <w:sz w:val="20"/>
                <w:szCs w:val="20"/>
              </w:rPr>
              <w:t>:</w:t>
            </w:r>
            <w:r w:rsidR="00641C46">
              <w:rPr>
                <w:sz w:val="20"/>
                <w:szCs w:val="20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0.18um MS RF General Purpose 1.8&amp;3.3V"/>
                <w:tag w:val="e.g. 0.18um MS RF General Purpose 1.8&amp;3.3V"/>
                <w:id w:val="663051763"/>
                <w:placeholder>
                  <w:docPart w:val="AFBF4E2449204675A948CC6A8D09AE74"/>
                </w:placeholder>
                <w:text/>
              </w:sdtPr>
              <w:sdtEndPr>
                <w:rPr>
                  <w:rStyle w:val="CustomerFeedbackChar"/>
                </w:rPr>
              </w:sdtEndPr>
              <w:sdtContent>
                <w:r w:rsidR="00AA534B" w:rsidRPr="00AA534B">
                  <w:rPr>
                    <w:rStyle w:val="CustomerFeedbackChar"/>
                  </w:rPr>
                  <w:t>TSMC 0.18 UM CMOS MIXED SIGNAL RF GENERAL PURPOSE II 1P6M+AL SALICIDE 1.8/3.3V PDK</w:t>
                </w:r>
              </w:sdtContent>
            </w:sdt>
          </w:p>
        </w:tc>
      </w:tr>
      <w:tr w:rsidR="00BE25CA" w14:paraId="49596188" w14:textId="77777777" w:rsidTr="00272E57">
        <w:tc>
          <w:tcPr>
            <w:tcW w:w="3261" w:type="dxa"/>
          </w:tcPr>
          <w:p w14:paraId="4BBAEC16" w14:textId="35E2A8F1" w:rsidR="00BE25CA" w:rsidRPr="0054179F" w:rsidRDefault="00461DA0" w:rsidP="00641C46">
            <w:pPr>
              <w:pStyle w:val="prNormaltex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ar-SA"/>
              </w:rPr>
              <w:t>Foundry/EP</w:t>
            </w:r>
            <w:r w:rsidR="00BE25CA" w:rsidRPr="005C54C1">
              <w:rPr>
                <w:sz w:val="20"/>
                <w:szCs w:val="20"/>
                <w:lang w:bidi="ar-SA"/>
              </w:rPr>
              <w:t xml:space="preserve"> reference:</w:t>
            </w:r>
            <w:r w:rsidR="00BE25CA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run 6555 or TMJP24_C01"/>
                <w:tag w:val="e.g. run 6555 or TMJP24_C01"/>
                <w:id w:val="-1330979164"/>
                <w:placeholder>
                  <w:docPart w:val="53ED8A486C2D432EBBCC4AAE3E2A1387"/>
                </w:placeholder>
                <w:showingPlcHdr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BE25CA">
                  <w:rPr>
                    <w:rStyle w:val="CustomerFeedbackChar"/>
                  </w:rPr>
                  <w:t xml:space="preserve">          </w:t>
                </w:r>
              </w:sdtContent>
            </w:sdt>
          </w:p>
        </w:tc>
        <w:tc>
          <w:tcPr>
            <w:tcW w:w="3260" w:type="dxa"/>
            <w:gridSpan w:val="2"/>
          </w:tcPr>
          <w:p w14:paraId="5CFFF829" w14:textId="1148A99F" w:rsidR="00BE25CA" w:rsidRDefault="00BE25CA" w:rsidP="00641C46">
            <w:pPr>
              <w:pStyle w:val="prNormaltext"/>
              <w:rPr>
                <w:sz w:val="20"/>
                <w:szCs w:val="20"/>
                <w:lang w:bidi="ar-SA"/>
              </w:rPr>
            </w:pPr>
            <w:r w:rsidRPr="007340D9">
              <w:rPr>
                <w:sz w:val="20"/>
              </w:rPr>
              <w:t>Target tape-out date</w:t>
            </w:r>
            <w:r>
              <w:rPr>
                <w:sz w:val="20"/>
              </w:rPr>
              <w:t xml:space="preserve">: </w:t>
            </w:r>
            <w:sdt>
              <w:sdtPr>
                <w:rPr>
                  <w:rStyle w:val="CustomerFeedbackChar"/>
                </w:rPr>
                <w:id w:val="2020889572"/>
                <w:placeholder>
                  <w:docPart w:val="D4945FFB621945BA84DE5AA0E4580B00"/>
                </w:placeholder>
                <w:date w:fullDate="2020-12-04T00:00:00Z">
                  <w:dateFormat w:val="d-MMM-yy"/>
                  <w:lid w:val="en-GB"/>
                  <w:storeMappedDataAs w:val="dateTime"/>
                  <w:calendar w:val="gregorian"/>
                </w:date>
              </w:sdtPr>
              <w:sdtEndPr>
                <w:rPr>
                  <w:rStyle w:val="Fuentedeprrafopredeter"/>
                  <w:i w:val="0"/>
                  <w:color w:val="auto"/>
                  <w:sz w:val="22"/>
                </w:rPr>
              </w:sdtEndPr>
              <w:sdtContent>
                <w:r w:rsidR="00AA534B">
                  <w:rPr>
                    <w:rStyle w:val="CustomerFeedbackChar"/>
                    <w:lang w:val="en-GB"/>
                  </w:rPr>
                  <w:t>4-Dec-20</w:t>
                </w:r>
              </w:sdtContent>
            </w:sdt>
          </w:p>
        </w:tc>
        <w:tc>
          <w:tcPr>
            <w:tcW w:w="3544" w:type="dxa"/>
          </w:tcPr>
          <w:p w14:paraId="62E01383" w14:textId="70369380" w:rsidR="00BE25CA" w:rsidRPr="005C54C1" w:rsidRDefault="00AD3A8D" w:rsidP="00641C46">
            <w:pPr>
              <w:pStyle w:val="prNormaltext"/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Tape-out type</w:t>
            </w:r>
            <w:r w:rsidRPr="0054179F">
              <w:rPr>
                <w:sz w:val="20"/>
                <w:szCs w:val="20"/>
                <w:lang w:bidi="ar-SA"/>
              </w:rPr>
              <w:t>: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SmallChar"/>
                </w:rPr>
                <w:id w:val="-1183818547"/>
                <w:placeholder>
                  <w:docPart w:val="BCC10765799B4CB2B39A76A4A847F3CC"/>
                </w:placeholder>
                <w:comboBox>
                  <w:listItem w:displayText="General MPW" w:value="General MPW"/>
                  <w:listItem w:displayText="Europractice MPW" w:value="Europractice MPW"/>
                  <w:listItem w:displayText="Mini@sic" w:value="Mini@sic"/>
                  <w:listItem w:displayText="MLM" w:value="MLM"/>
                  <w:listItem w:displayText="NTO (full mask set)" w:value="NTO (full mask set)"/>
                  <w:listItem w:displayText="RTO" w:value="RTO"/>
                </w:comboBox>
              </w:sdtPr>
              <w:sdtEndPr>
                <w:rPr>
                  <w:rStyle w:val="CustomerFeedbackSmallChar"/>
                </w:rPr>
              </w:sdtEndPr>
              <w:sdtContent>
                <w:r w:rsidR="00AA534B">
                  <w:rPr>
                    <w:rStyle w:val="CustomerFeedbackSmallChar"/>
                  </w:rPr>
                  <w:t>Mini@sic</w:t>
                </w:r>
              </w:sdtContent>
            </w:sdt>
          </w:p>
        </w:tc>
      </w:tr>
      <w:tr w:rsidR="006A4B69" w14:paraId="6F7ED8D6" w14:textId="77777777" w:rsidTr="00272E57">
        <w:tc>
          <w:tcPr>
            <w:tcW w:w="3261" w:type="dxa"/>
          </w:tcPr>
          <w:p w14:paraId="1A718DF6" w14:textId="55E3102E" w:rsidR="006A4B69" w:rsidRPr="006235CF" w:rsidRDefault="006A4B69" w:rsidP="00641C46">
            <w:pPr>
              <w:pStyle w:val="prNormaltext"/>
              <w:rPr>
                <w:lang w:bidi="ar-SA"/>
              </w:rPr>
            </w:pPr>
            <w:r w:rsidRPr="0054179F">
              <w:rPr>
                <w:sz w:val="20"/>
                <w:szCs w:val="20"/>
              </w:rPr>
              <w:t>Project</w:t>
            </w:r>
            <w:r w:rsidRPr="0054179F">
              <w:rPr>
                <w:sz w:val="20"/>
                <w:szCs w:val="20"/>
                <w:lang w:bidi="ar-SA"/>
              </w:rPr>
              <w:t xml:space="preserve"> name: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imec_v1"/>
                <w:tag w:val="e.g. imec_v1"/>
                <w:id w:val="1582947294"/>
                <w:placeholder>
                  <w:docPart w:val="C95193AE76E4490E8D309CCFF8CAC5B3"/>
                </w:placeholder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AA534B">
                  <w:rPr>
                    <w:rStyle w:val="CustomerFeedbackChar"/>
                  </w:rPr>
                  <w:t>PLL</w:t>
                </w:r>
                <w:r w:rsidR="00AA534B" w:rsidRPr="00AA534B">
                  <w:rPr>
                    <w:rStyle w:val="CustomerFeedbackChar"/>
                  </w:rPr>
                  <w:t>-USP2020</w:t>
                </w:r>
              </w:sdtContent>
            </w:sdt>
          </w:p>
        </w:tc>
        <w:tc>
          <w:tcPr>
            <w:tcW w:w="3260" w:type="dxa"/>
            <w:gridSpan w:val="2"/>
          </w:tcPr>
          <w:p w14:paraId="31EB00EB" w14:textId="1DBB3D47" w:rsidR="006A4B69" w:rsidRPr="006235CF" w:rsidRDefault="00EF6533" w:rsidP="00641C46">
            <w:pPr>
              <w:pStyle w:val="prNormaltext"/>
              <w:rPr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File</w:t>
            </w:r>
            <w:r w:rsidR="006A4B69" w:rsidRPr="005C54C1">
              <w:rPr>
                <w:sz w:val="20"/>
                <w:szCs w:val="20"/>
                <w:lang w:bidi="ar-SA"/>
              </w:rPr>
              <w:t xml:space="preserve"> name:</w:t>
            </w:r>
            <w:r w:rsidR="006A4B69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DisclaimerChar"/>
                </w:rPr>
                <w:alias w:val="e.g. imec_v1.gds"/>
                <w:tag w:val="e.g. imec_v1.gds"/>
                <w:id w:val="600921097"/>
                <w:placeholder>
                  <w:docPart w:val="30C0B20F1A9047DAA2F0F5B68AB112CB"/>
                </w:placeholder>
                <w:text/>
              </w:sdtPr>
              <w:sdtEndPr>
                <w:rPr>
                  <w:rStyle w:val="DisclaimerChar"/>
                </w:rPr>
              </w:sdtEndPr>
              <w:sdtContent>
                <w:r w:rsidR="00AA534B">
                  <w:rPr>
                    <w:rStyle w:val="DisclaimerChar"/>
                  </w:rPr>
                  <w:t>PLL</w:t>
                </w:r>
                <w:r w:rsidR="003667D4">
                  <w:rPr>
                    <w:rStyle w:val="DisclaimerChar"/>
                  </w:rPr>
                  <w:t>-</w:t>
                </w:r>
                <w:r w:rsidR="00AA534B" w:rsidRPr="00AA534B">
                  <w:rPr>
                    <w:rStyle w:val="DisclaimerChar"/>
                  </w:rPr>
                  <w:t>USP2020.gds</w:t>
                </w:r>
              </w:sdtContent>
            </w:sdt>
          </w:p>
        </w:tc>
        <w:tc>
          <w:tcPr>
            <w:tcW w:w="3544" w:type="dxa"/>
          </w:tcPr>
          <w:p w14:paraId="04FCC0D8" w14:textId="73F4EE6C" w:rsidR="006A4B69" w:rsidRPr="006235CF" w:rsidRDefault="006A4B69" w:rsidP="00641C46">
            <w:pPr>
              <w:pStyle w:val="prNormaltext"/>
              <w:rPr>
                <w:lang w:bidi="ar-SA"/>
              </w:rPr>
            </w:pPr>
            <w:r w:rsidRPr="005C54C1">
              <w:rPr>
                <w:sz w:val="20"/>
                <w:szCs w:val="20"/>
                <w:lang w:bidi="ar-SA"/>
              </w:rPr>
              <w:t>Topcell name: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i/>
                  <w:color w:val="6C6E71" w:themeColor="background2" w:themeShade="BF"/>
                  <w:sz w:val="20"/>
                  <w:szCs w:val="20"/>
                  <w:lang w:bidi="ar-SA"/>
                </w:rPr>
                <w:alias w:val="e.g. imec"/>
                <w:tag w:val="e.g. imec"/>
                <w:id w:val="483211565"/>
                <w:placeholder>
                  <w:docPart w:val="426C5038E6AA4EAB82188E1385F36FB5"/>
                </w:placeholder>
                <w:text/>
              </w:sdtPr>
              <w:sdtEndPr/>
              <w:sdtContent>
                <w:r w:rsidR="00AA534B" w:rsidRPr="00AA534B">
                  <w:rPr>
                    <w:i/>
                    <w:color w:val="6C6E71" w:themeColor="background2" w:themeShade="BF"/>
                    <w:sz w:val="20"/>
                    <w:szCs w:val="20"/>
                    <w:lang w:bidi="ar-SA"/>
                  </w:rPr>
                  <w:t>PLL</w:t>
                </w:r>
                <w:r w:rsidR="003667D4">
                  <w:rPr>
                    <w:i/>
                    <w:color w:val="6C6E71" w:themeColor="background2" w:themeShade="BF"/>
                    <w:sz w:val="20"/>
                    <w:szCs w:val="20"/>
                    <w:lang w:bidi="ar-SA"/>
                  </w:rPr>
                  <w:t>-</w:t>
                </w:r>
                <w:r w:rsidR="00AA534B" w:rsidRPr="00AA534B">
                  <w:rPr>
                    <w:i/>
                    <w:color w:val="6C6E71" w:themeColor="background2" w:themeShade="BF"/>
                    <w:sz w:val="20"/>
                    <w:szCs w:val="20"/>
                    <w:lang w:bidi="ar-SA"/>
                  </w:rPr>
                  <w:t>USP202</w:t>
                </w:r>
                <w:r w:rsidR="003667D4">
                  <w:rPr>
                    <w:i/>
                    <w:color w:val="6C6E71" w:themeColor="background2" w:themeShade="BF"/>
                    <w:sz w:val="20"/>
                    <w:szCs w:val="20"/>
                    <w:lang w:bidi="ar-SA"/>
                  </w:rPr>
                  <w:t>0</w:t>
                </w:r>
              </w:sdtContent>
            </w:sdt>
          </w:p>
        </w:tc>
      </w:tr>
      <w:tr w:rsidR="00641C46" w14:paraId="2994F7CD" w14:textId="77777777" w:rsidTr="004C55E1">
        <w:trPr>
          <w:trHeight w:val="85"/>
        </w:trPr>
        <w:tc>
          <w:tcPr>
            <w:tcW w:w="4820" w:type="dxa"/>
            <w:gridSpan w:val="2"/>
          </w:tcPr>
          <w:p w14:paraId="705176AF" w14:textId="5C648BFF" w:rsidR="00641C46" w:rsidRPr="006235CF" w:rsidRDefault="00032417" w:rsidP="00641C46">
            <w:pPr>
              <w:pStyle w:val="prNormaltext"/>
              <w:rPr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Fil</w:t>
            </w:r>
            <w:r w:rsidR="006D43EF" w:rsidRPr="0049111C">
              <w:rPr>
                <w:sz w:val="20"/>
                <w:szCs w:val="20"/>
                <w:lang w:bidi="ar-SA"/>
              </w:rPr>
              <w:t>e md5sum</w:t>
            </w:r>
            <w:r w:rsidR="006D43EF" w:rsidRPr="0054179F">
              <w:rPr>
                <w:sz w:val="20"/>
                <w:szCs w:val="20"/>
                <w:lang w:bidi="ar-SA"/>
              </w:rPr>
              <w:t>:</w:t>
            </w:r>
            <w:r w:rsidR="006D43EF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md5sum of uncompressed design e.g. d41d8cd98f00b204e9800998ecf8427e"/>
                <w:tag w:val="e.g. d41d8cd98f00b204e9800998ecf8427e"/>
                <w:id w:val="1380667839"/>
                <w:placeholder>
                  <w:docPart w:val="4CD537B9DE204E41B6D83B65E6F120B3"/>
                </w:placeholder>
                <w:text/>
              </w:sdtPr>
              <w:sdtContent>
                <w:r w:rsidR="00AB321F" w:rsidRPr="00AB321F">
                  <w:rPr>
                    <w:rStyle w:val="CustomerFeedbackChar"/>
                  </w:rPr>
                  <w:t>7af31294ee54964e5d9b2e88baaddcdc</w:t>
                </w:r>
              </w:sdtContent>
            </w:sdt>
            <w:r w:rsidR="006D43EF" w:rsidRPr="00755261">
              <w:rPr>
                <w:sz w:val="20"/>
                <w:szCs w:val="20"/>
                <w:lang w:bidi="ar-SA"/>
              </w:rPr>
              <w:t xml:space="preserve"> </w:t>
            </w:r>
          </w:p>
        </w:tc>
        <w:tc>
          <w:tcPr>
            <w:tcW w:w="5245" w:type="dxa"/>
            <w:gridSpan w:val="2"/>
          </w:tcPr>
          <w:p w14:paraId="00431BFA" w14:textId="6BA39833" w:rsidR="00641C46" w:rsidRDefault="00C15BE8" w:rsidP="00641C46">
            <w:pPr>
              <w:pStyle w:val="prNormaltext"/>
              <w:rPr>
                <w:lang w:bidi="ar-SA"/>
              </w:rPr>
            </w:pPr>
            <w:r>
              <w:rPr>
                <w:sz w:val="20"/>
                <w:szCs w:val="20"/>
                <w:lang w:val="en-GB" w:bidi="ar-SA"/>
              </w:rPr>
              <w:t>If b</w:t>
            </w:r>
            <w:r w:rsidR="007043CA" w:rsidRPr="00904CB0">
              <w:rPr>
                <w:sz w:val="20"/>
                <w:szCs w:val="20"/>
                <w:lang w:val="en-GB" w:bidi="ar-SA"/>
              </w:rPr>
              <w:t xml:space="preserve">ased on </w:t>
            </w:r>
            <w:r w:rsidR="00904CB0" w:rsidRPr="00904CB0">
              <w:rPr>
                <w:sz w:val="20"/>
                <w:szCs w:val="20"/>
                <w:lang w:val="en-GB" w:bidi="ar-SA"/>
              </w:rPr>
              <w:t xml:space="preserve">past </w:t>
            </w:r>
            <w:r w:rsidR="00B116F1">
              <w:rPr>
                <w:sz w:val="20"/>
                <w:szCs w:val="20"/>
                <w:lang w:val="en-GB" w:bidi="ar-SA"/>
              </w:rPr>
              <w:t>project</w:t>
            </w:r>
            <w:r>
              <w:rPr>
                <w:sz w:val="20"/>
                <w:szCs w:val="20"/>
                <w:lang w:val="en-GB" w:bidi="ar-SA"/>
              </w:rPr>
              <w:t xml:space="preserve">, </w:t>
            </w:r>
            <w:r w:rsidR="00316F4D">
              <w:rPr>
                <w:sz w:val="20"/>
                <w:szCs w:val="20"/>
                <w:lang w:val="en-GB" w:bidi="ar-SA"/>
              </w:rPr>
              <w:t>Foundry/EO</w:t>
            </w:r>
            <w:r w:rsidR="00340AEF">
              <w:rPr>
                <w:sz w:val="20"/>
                <w:szCs w:val="20"/>
                <w:lang w:val="en-GB" w:bidi="ar-SA"/>
              </w:rPr>
              <w:t xml:space="preserve"> </w:t>
            </w:r>
            <w:r w:rsidR="00B116F1">
              <w:rPr>
                <w:sz w:val="20"/>
                <w:szCs w:val="20"/>
                <w:lang w:bidi="ar-SA"/>
              </w:rPr>
              <w:t>ref</w:t>
            </w:r>
            <w:r w:rsidR="00316F4D">
              <w:rPr>
                <w:sz w:val="20"/>
                <w:szCs w:val="20"/>
                <w:lang w:bidi="ar-SA"/>
              </w:rPr>
              <w:t>.</w:t>
            </w:r>
            <w:r w:rsidR="00B116F1">
              <w:rPr>
                <w:sz w:val="20"/>
                <w:szCs w:val="20"/>
                <w:lang w:bidi="ar-SA"/>
              </w:rPr>
              <w:t>:</w:t>
            </w:r>
            <w:r w:rsidR="00316F4D">
              <w:rPr>
                <w:rStyle w:val="CustomerFeedbackChar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run 6555 or TMJP24_C01"/>
                <w:tag w:val="e.g. run 6555 or TMJP24_C01"/>
                <w:id w:val="981501427"/>
                <w:placeholder>
                  <w:docPart w:val="467CE367658A4CC4B8CB72B8195FB0D8"/>
                </w:placeholder>
                <w:showingPlcHdr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316F4D">
                  <w:rPr>
                    <w:rStyle w:val="CustomerFeedbackChar"/>
                  </w:rPr>
                  <w:t xml:space="preserve">          </w:t>
                </w:r>
              </w:sdtContent>
            </w:sdt>
          </w:p>
        </w:tc>
      </w:tr>
      <w:tr w:rsidR="00641C46" w:rsidRPr="00B24DFB" w14:paraId="7D8FC036" w14:textId="77777777" w:rsidTr="004C55E1">
        <w:trPr>
          <w:trHeight w:val="85"/>
        </w:trPr>
        <w:tc>
          <w:tcPr>
            <w:tcW w:w="4820" w:type="dxa"/>
            <w:gridSpan w:val="2"/>
          </w:tcPr>
          <w:p w14:paraId="52417D2A" w14:textId="3EEC3AFA" w:rsidR="00641C46" w:rsidRPr="009527AB" w:rsidRDefault="005618AD" w:rsidP="00641C46">
            <w:pPr>
              <w:pStyle w:val="prNormaltext"/>
              <w:rPr>
                <w:lang w:val="nl-BE" w:bidi="ar-SA"/>
              </w:rPr>
            </w:pPr>
            <w:r w:rsidRPr="00B24DFB">
              <w:rPr>
                <w:sz w:val="20"/>
                <w:szCs w:val="20"/>
                <w:lang w:bidi="ar-SA"/>
              </w:rPr>
              <w:t>PDK</w:t>
            </w:r>
            <w:r>
              <w:rPr>
                <w:sz w:val="20"/>
                <w:szCs w:val="20"/>
                <w:lang w:bidi="ar-SA"/>
              </w:rPr>
              <w:t xml:space="preserve"> name</w:t>
            </w:r>
            <w:r w:rsidRPr="00B24DFB">
              <w:rPr>
                <w:sz w:val="20"/>
                <w:szCs w:val="20"/>
                <w:lang w:bidi="ar-SA"/>
              </w:rPr>
              <w:t>:</w:t>
            </w:r>
            <w:r w:rsidRPr="00B24DFB">
              <w:rPr>
                <w:lang w:bidi="ar-SA"/>
              </w:rPr>
              <w:t xml:space="preserve"> </w:t>
            </w:r>
            <w:sdt>
              <w:sdtPr>
                <w:rPr>
                  <w:rStyle w:val="DisclaimerChar"/>
                </w:rPr>
                <w:alias w:val="e.g. T-018-CM-SP-007-K3 v1.3A"/>
                <w:tag w:val="e.g. T-018-CM-SP-007-K3 v1.3A"/>
                <w:id w:val="-1965489579"/>
                <w:placeholder>
                  <w:docPart w:val="6F4E8339BE73452AB911C5E362D69289"/>
                </w:placeholder>
                <w:text/>
              </w:sdtPr>
              <w:sdtEndPr>
                <w:rPr>
                  <w:rStyle w:val="DisclaimerChar"/>
                </w:rPr>
              </w:sdtEndPr>
              <w:sdtContent>
                <w:r w:rsidR="00725FBF" w:rsidRPr="00725FBF">
                  <w:rPr>
                    <w:rStyle w:val="DisclaimerChar"/>
                  </w:rPr>
                  <w:t>TSMC 0.18 CMOS Logic or Mixed-Signal/RF, General Purpose</w:t>
                </w:r>
              </w:sdtContent>
            </w:sdt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356BA46D" w14:textId="6C7D3E16" w:rsidR="00641C46" w:rsidRPr="00B24DFB" w:rsidRDefault="007043CA" w:rsidP="00641C46">
            <w:pPr>
              <w:pStyle w:val="prNormaltext"/>
              <w:rPr>
                <w:lang w:bidi="ar-SA"/>
              </w:rPr>
            </w:pPr>
            <w:r w:rsidRPr="005C54C1">
              <w:rPr>
                <w:sz w:val="20"/>
                <w:szCs w:val="20"/>
                <w:lang w:val="nl-BE" w:bidi="ar-SA"/>
              </w:rPr>
              <w:t>Metal scheme:</w:t>
            </w:r>
            <w:r>
              <w:rPr>
                <w:sz w:val="20"/>
                <w:szCs w:val="20"/>
                <w:lang w:val="nl-BE"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1P6M_4X1U (20K UTM)"/>
                <w:tag w:val="e.g. 1P6M_4X1U (20K UTM)"/>
                <w:id w:val="-843861919"/>
                <w:placeholder>
                  <w:docPart w:val="42E5280DE3B440C7BDD09DB854FECA27"/>
                </w:placeholder>
                <w:text/>
              </w:sdtPr>
              <w:sdtEndPr>
                <w:rPr>
                  <w:rStyle w:val="CustomerFeedbackChar"/>
                </w:rPr>
              </w:sdtEndPr>
              <w:sdtContent>
                <w:r w:rsidR="00725FBF" w:rsidRPr="00725FBF">
                  <w:rPr>
                    <w:rStyle w:val="CustomerFeedbackChar"/>
                  </w:rPr>
                  <w:t>1P6M_4X1U with UTM (20kA) topmetal</w:t>
                </w:r>
              </w:sdtContent>
            </w:sdt>
          </w:p>
        </w:tc>
      </w:tr>
      <w:tr w:rsidR="00641C46" w14:paraId="09BAE697" w14:textId="77777777" w:rsidTr="004C55E1">
        <w:trPr>
          <w:trHeight w:val="85"/>
        </w:trPr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70BC0B70" w14:textId="0A75F8E5" w:rsidR="00641C46" w:rsidRDefault="008E77DE" w:rsidP="00641C46">
            <w:pPr>
              <w:pStyle w:val="prNormaltext"/>
              <w:rPr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Multi chip</w:t>
            </w:r>
            <w:r w:rsidR="00177C83" w:rsidRPr="00755261">
              <w:rPr>
                <w:sz w:val="20"/>
                <w:szCs w:val="20"/>
                <w:lang w:bidi="ar-SA"/>
              </w:rPr>
              <w:t xml:space="preserve"> tape-out:</w:t>
            </w:r>
            <w:r w:rsidR="00177C83">
              <w:rPr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id w:val="-13649724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5FBF">
                  <w:rPr>
                    <w:rFonts w:ascii="MS Gothic" w:eastAsia="MS Gothic" w:hAnsi="MS Gothic" w:hint="eastAsia"/>
                    <w:lang w:bidi="ar-SA"/>
                  </w:rPr>
                  <w:t>☒</w:t>
                </w:r>
              </w:sdtContent>
            </w:sdt>
            <w:r w:rsidR="00177C83">
              <w:rPr>
                <w:lang w:bidi="ar-SA"/>
              </w:rPr>
              <w:t xml:space="preserve"> </w:t>
            </w:r>
            <w:r w:rsidR="00177C83" w:rsidRPr="005C54C1">
              <w:rPr>
                <w:sz w:val="20"/>
                <w:szCs w:val="20"/>
                <w:lang w:bidi="ar-SA"/>
              </w:rPr>
              <w:t>Yes</w:t>
            </w:r>
            <w:r w:rsidR="00177C83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id w:val="-1625535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903">
                  <w:rPr>
                    <w:rFonts w:ascii="MS Gothic" w:eastAsia="MS Gothic" w:hAnsi="MS Gothic" w:hint="eastAsia"/>
                    <w:lang w:bidi="ar-SA"/>
                  </w:rPr>
                  <w:t>☐</w:t>
                </w:r>
              </w:sdtContent>
            </w:sdt>
            <w:r w:rsidR="00177C83">
              <w:rPr>
                <w:lang w:bidi="ar-SA"/>
              </w:rPr>
              <w:t xml:space="preserve"> </w:t>
            </w:r>
            <w:r w:rsidR="00177C83" w:rsidRPr="005C54C1">
              <w:rPr>
                <w:sz w:val="20"/>
                <w:szCs w:val="20"/>
                <w:lang w:bidi="ar-SA"/>
              </w:rPr>
              <w:t>No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0ECDD6EC" w14:textId="4D54DB2A" w:rsidR="00641C46" w:rsidRPr="00907D30" w:rsidRDefault="007043CA" w:rsidP="00641C46">
            <w:pPr>
              <w:pStyle w:val="prNormaltext"/>
              <w:rPr>
                <w:lang w:bidi="ar-SA"/>
              </w:rPr>
            </w:pPr>
            <w:r w:rsidRPr="00A74870">
              <w:rPr>
                <w:sz w:val="20"/>
                <w:szCs w:val="20"/>
                <w:lang w:bidi="ar-SA"/>
              </w:rPr>
              <w:t xml:space="preserve">Operation frequency: </w:t>
            </w:r>
            <w:sdt>
              <w:sdtPr>
                <w:rPr>
                  <w:rStyle w:val="CustomerFeedbackChar"/>
                </w:rPr>
                <w:alias w:val="e.g. 1GHz"/>
                <w:tag w:val="e.g. 1GHz"/>
                <w:id w:val="-249971282"/>
                <w:placeholder>
                  <w:docPart w:val="49B6570D71DE47B5A37EB44173B19336"/>
                </w:placeholder>
                <w:text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725FBF">
                  <w:rPr>
                    <w:rStyle w:val="CustomerFeedbackChar"/>
                  </w:rPr>
                  <w:t>1.28 GHz</w:t>
                </w:r>
              </w:sdtContent>
            </w:sdt>
          </w:p>
        </w:tc>
      </w:tr>
      <w:tr w:rsidR="00F13524" w14:paraId="2F21B34F" w14:textId="77777777" w:rsidTr="004C55E1">
        <w:trPr>
          <w:trHeight w:val="85"/>
        </w:trPr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668F199C" w14:textId="4EFD4199" w:rsidR="00F13524" w:rsidRPr="00755261" w:rsidRDefault="00F13524" w:rsidP="00641C46">
            <w:pPr>
              <w:pStyle w:val="prNormaltext"/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 xml:space="preserve">Automotive project: </w:t>
            </w:r>
            <w:sdt>
              <w:sdtPr>
                <w:rPr>
                  <w:lang w:bidi="ar-SA"/>
                </w:rPr>
                <w:id w:val="804896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903">
                  <w:rPr>
                    <w:rFonts w:ascii="MS Gothic" w:eastAsia="MS Gothic" w:hAnsi="MS Gothic" w:hint="eastAsia"/>
                    <w:lang w:bidi="ar-SA"/>
                  </w:rPr>
                  <w:t>☐</w:t>
                </w:r>
              </w:sdtContent>
            </w:sdt>
            <w:r>
              <w:rPr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Yes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id w:val="7214770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5FBF">
                  <w:rPr>
                    <w:rFonts w:ascii="MS Gothic" w:eastAsia="MS Gothic" w:hAnsi="MS Gothic" w:hint="eastAsia"/>
                    <w:lang w:bidi="ar-SA"/>
                  </w:rPr>
                  <w:t>☒</w:t>
                </w:r>
              </w:sdtContent>
            </w:sdt>
            <w:r>
              <w:rPr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No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1AD66D09" w14:textId="46C2AF25" w:rsidR="00F13524" w:rsidRPr="005C54C1" w:rsidRDefault="007043CA" w:rsidP="00641C46">
            <w:pPr>
              <w:pStyle w:val="prNormaltext"/>
              <w:rPr>
                <w:sz w:val="20"/>
                <w:szCs w:val="20"/>
                <w:lang w:bidi="ar-SA"/>
              </w:rPr>
            </w:pPr>
            <w:r w:rsidRPr="005C54C1">
              <w:rPr>
                <w:sz w:val="20"/>
                <w:szCs w:val="20"/>
                <w:lang w:bidi="ar-SA"/>
              </w:rPr>
              <w:t xml:space="preserve">Extra sub dicing </w:t>
            </w:r>
            <w:r w:rsidRPr="00836311">
              <w:rPr>
                <w:sz w:val="20"/>
                <w:szCs w:val="20"/>
                <w:lang w:bidi="ar-SA"/>
              </w:rPr>
              <w:t>required?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r w:rsidR="007904F6">
              <w:rPr>
                <w:sz w:val="20"/>
                <w:szCs w:val="20"/>
                <w:lang w:bidi="ar-SA"/>
              </w:rPr>
              <w:t xml:space="preserve">(only MPW) </w:t>
            </w:r>
            <w:sdt>
              <w:sdtPr>
                <w:rPr>
                  <w:lang w:bidi="ar-SA"/>
                </w:rPr>
                <w:id w:val="246460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lang w:bidi="ar-SA"/>
                  </w:rPr>
                  <w:t>☐</w:t>
                </w:r>
              </w:sdtContent>
            </w:sdt>
            <w:r>
              <w:rPr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Yes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id w:val="-5241017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5FBF">
                  <w:rPr>
                    <w:rFonts w:ascii="MS Gothic" w:eastAsia="MS Gothic" w:hAnsi="MS Gothic" w:hint="eastAsia"/>
                    <w:lang w:bidi="ar-SA"/>
                  </w:rPr>
                  <w:t>☒</w:t>
                </w:r>
              </w:sdtContent>
            </w:sdt>
            <w:r>
              <w:rPr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No</w:t>
            </w:r>
          </w:p>
        </w:tc>
      </w:tr>
      <w:tr w:rsidR="004C55E1" w14:paraId="654110F7" w14:textId="77777777" w:rsidTr="004C55E1">
        <w:trPr>
          <w:trHeight w:val="85"/>
        </w:trPr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3F2C429E" w14:textId="04A50CEC" w:rsidR="004C55E1" w:rsidRDefault="004C55E1" w:rsidP="004C55E1">
            <w:pPr>
              <w:pStyle w:val="prNormaltext"/>
              <w:rPr>
                <w:sz w:val="20"/>
                <w:szCs w:val="20"/>
                <w:lang w:bidi="ar-SA"/>
              </w:rPr>
            </w:pPr>
            <w:r w:rsidRPr="005C54C1">
              <w:rPr>
                <w:sz w:val="20"/>
                <w:szCs w:val="20"/>
                <w:lang w:bidi="ar-SA"/>
              </w:rPr>
              <w:t>Dummy fill at imec required?</w:t>
            </w:r>
            <w:r>
              <w:rPr>
                <w:sz w:val="20"/>
                <w:szCs w:val="20"/>
                <w:lang w:bidi="ar-SA"/>
              </w:rPr>
              <w:t xml:space="preserve"> (Only EP) </w:t>
            </w:r>
            <w:sdt>
              <w:sdtPr>
                <w:rPr>
                  <w:lang w:bidi="ar-SA"/>
                </w:rPr>
                <w:alias w:val="Add dummy blockage layers to design if required(RDL too if used)"/>
                <w:tag w:val="Add dummy blockage layers to design if required(RDL too if used)"/>
                <w:id w:val="-241872212"/>
                <w15:color w:val="FF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5FBF">
                  <w:rPr>
                    <w:rFonts w:ascii="MS Gothic" w:eastAsia="MS Gothic" w:hAnsi="MS Gothic" w:hint="eastAsia"/>
                    <w:lang w:bidi="ar-SA"/>
                  </w:rPr>
                  <w:t>☒</w:t>
                </w:r>
              </w:sdtContent>
            </w:sdt>
            <w:r>
              <w:rPr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Yes</w:t>
            </w:r>
            <w:r>
              <w:rPr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id w:val="-128021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015">
                  <w:rPr>
                    <w:rFonts w:ascii="MS Gothic" w:eastAsia="MS Gothic" w:hAnsi="MS Gothic" w:hint="eastAsia"/>
                    <w:lang w:bidi="ar-SA"/>
                  </w:rPr>
                  <w:t>☐</w:t>
                </w:r>
              </w:sdtContent>
            </w:sdt>
            <w:r w:rsidRPr="005C54C1">
              <w:rPr>
                <w:sz w:val="20"/>
                <w:szCs w:val="20"/>
                <w:lang w:bidi="ar-SA"/>
              </w:rPr>
              <w:t>No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20046FC8" w14:textId="706C3753" w:rsidR="004C55E1" w:rsidRPr="005C54C1" w:rsidRDefault="004C55E1" w:rsidP="004C55E1">
            <w:pPr>
              <w:pStyle w:val="prNormaltext"/>
              <w:rPr>
                <w:sz w:val="20"/>
                <w:szCs w:val="20"/>
                <w:lang w:bidi="ar-SA"/>
              </w:rPr>
            </w:pPr>
            <w:r w:rsidRPr="008B0E92">
              <w:rPr>
                <w:rStyle w:val="CustomerFeedbackChar"/>
                <w:i w:val="0"/>
                <w:color w:val="auto"/>
                <w:szCs w:val="20"/>
              </w:rPr>
              <w:t xml:space="preserve">Split condition (skew) wafers required? </w:t>
            </w:r>
            <w:sdt>
              <w:sdtPr>
                <w:rPr>
                  <w:sz w:val="20"/>
                  <w:szCs w:val="20"/>
                  <w:lang w:bidi="ar-SA"/>
                </w:rPr>
                <w:alias w:val="Contact us via email about the split table details."/>
                <w:id w:val="2100520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B0E92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8B0E92">
              <w:rPr>
                <w:sz w:val="20"/>
                <w:szCs w:val="20"/>
                <w:lang w:bidi="ar-SA"/>
              </w:rPr>
              <w:t xml:space="preserve"> Yes </w:t>
            </w:r>
            <w:sdt>
              <w:sdtPr>
                <w:rPr>
                  <w:sz w:val="20"/>
                  <w:szCs w:val="20"/>
                  <w:lang w:bidi="ar-SA"/>
                </w:rPr>
                <w:id w:val="260028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B0E92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8B0E92">
              <w:rPr>
                <w:sz w:val="20"/>
                <w:szCs w:val="20"/>
                <w:lang w:bidi="ar-SA"/>
              </w:rPr>
              <w:t xml:space="preserve"> No</w:t>
            </w:r>
          </w:p>
        </w:tc>
      </w:tr>
      <w:tr w:rsidR="009316B8" w14:paraId="58D1F1B1" w14:textId="77777777" w:rsidTr="004C55E1">
        <w:trPr>
          <w:trHeight w:val="85"/>
        </w:trPr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0EAB2A6F" w14:textId="43DA29DA" w:rsidR="009316B8" w:rsidRDefault="009316B8" w:rsidP="00D23364">
            <w:pPr>
              <w:pStyle w:val="prNormaltext"/>
              <w:rPr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>N</w:t>
            </w:r>
            <w:r w:rsidRPr="00A74870">
              <w:rPr>
                <w:sz w:val="20"/>
                <w:szCs w:val="20"/>
                <w:lang w:bidi="ar-SA"/>
              </w:rPr>
              <w:t>umber of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r w:rsidRPr="00A74870">
              <w:rPr>
                <w:sz w:val="20"/>
                <w:szCs w:val="20"/>
                <w:lang w:bidi="ar-SA"/>
              </w:rPr>
              <w:t>dies</w:t>
            </w:r>
            <w:r>
              <w:rPr>
                <w:sz w:val="20"/>
                <w:szCs w:val="20"/>
                <w:lang w:bidi="ar-SA"/>
              </w:rPr>
              <w:t xml:space="preserve"> (only MPW)</w:t>
            </w:r>
            <w:r w:rsidRPr="00A74870">
              <w:rPr>
                <w:sz w:val="20"/>
                <w:szCs w:val="20"/>
                <w:lang w:bidi="ar-SA"/>
              </w:rPr>
              <w:t>: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only for MPW e.g. 100"/>
                <w:tag w:val="only for MPW e.g. 100"/>
                <w:id w:val="-795833219"/>
                <w:placeholder>
                  <w:docPart w:val="5A1827D1620A4163B980DF34007F827A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>
                  <w:rPr>
                    <w:rStyle w:val="CustomerFeedbackChar"/>
                  </w:rPr>
                  <w:t xml:space="preserve">          </w:t>
                </w:r>
              </w:sdtContent>
            </w:sdt>
            <w:r>
              <w:rPr>
                <w:rStyle w:val="CustomerFeedbackChar"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36759B42" w14:textId="7E6E7A54" w:rsidR="009316B8" w:rsidRDefault="009316B8" w:rsidP="00D23364">
            <w:pPr>
              <w:pStyle w:val="prNormaltext"/>
              <w:rPr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 xml:space="preserve">Number of </w:t>
            </w:r>
            <w:r w:rsidRPr="00CC32A8">
              <w:rPr>
                <w:sz w:val="20"/>
                <w:szCs w:val="20"/>
                <w:lang w:bidi="ar-SA"/>
              </w:rPr>
              <w:t>wafers</w:t>
            </w:r>
            <w:r>
              <w:rPr>
                <w:sz w:val="20"/>
                <w:szCs w:val="20"/>
                <w:lang w:bidi="ar-SA"/>
              </w:rPr>
              <w:t xml:space="preserve"> (only for dedicated mask sets):</w:t>
            </w:r>
            <w:r>
              <w:rPr>
                <w:rStyle w:val="CustomerFeedbackChar"/>
              </w:rPr>
              <w:t xml:space="preserve"> </w:t>
            </w:r>
            <w:sdt>
              <w:sdtPr>
                <w:rPr>
                  <w:rStyle w:val="CustomerFeedbackChar"/>
                </w:rPr>
                <w:alias w:val="NA for MPW"/>
                <w:tag w:val="NA for MPW"/>
                <w:id w:val="266744209"/>
                <w:placeholder>
                  <w:docPart w:val="9B1767FF0544439694F9CC5439795AC2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>
                  <w:rPr>
                    <w:rStyle w:val="CustomerFeedbackChar"/>
                  </w:rPr>
                  <w:t xml:space="preserve">          </w:t>
                </w:r>
              </w:sdtContent>
            </w:sdt>
          </w:p>
        </w:tc>
      </w:tr>
      <w:tr w:rsidR="009316B8" w14:paraId="098D744B" w14:textId="77777777" w:rsidTr="004C55E1">
        <w:trPr>
          <w:trHeight w:val="85"/>
        </w:trPr>
        <w:tc>
          <w:tcPr>
            <w:tcW w:w="4820" w:type="dxa"/>
            <w:gridSpan w:val="2"/>
          </w:tcPr>
          <w:p w14:paraId="0A7DE7F2" w14:textId="458B10F1" w:rsidR="009316B8" w:rsidRDefault="009316B8" w:rsidP="009316B8">
            <w:pPr>
              <w:pStyle w:val="prNormaltext"/>
              <w:rPr>
                <w:lang w:bidi="ar-SA"/>
              </w:rPr>
            </w:pPr>
            <w:r w:rsidRPr="00A74870">
              <w:rPr>
                <w:sz w:val="20"/>
                <w:szCs w:val="20"/>
                <w:lang w:bidi="ar-SA"/>
              </w:rPr>
              <w:t xml:space="preserve">Technical contact email: </w:t>
            </w:r>
            <w:sdt>
              <w:sdtPr>
                <w:rPr>
                  <w:rStyle w:val="CustomerFeedbackChar"/>
                </w:rPr>
                <w:id w:val="-1264218906"/>
                <w:placeholder>
                  <w:docPart w:val="526C62F7E03140619BBAD1D7612C505B"/>
                </w:placeholder>
                <w:text/>
              </w:sdtPr>
              <w:sdtEndPr>
                <w:rPr>
                  <w:rStyle w:val="CustomerFeedbackChar"/>
                </w:rPr>
              </w:sdtEndPr>
              <w:sdtContent>
                <w:r w:rsidR="007409A1" w:rsidRPr="007409A1">
                  <w:rPr>
                    <w:rStyle w:val="CustomerFeedbackChar"/>
                  </w:rPr>
                  <w:t>bruno.csanches@usp.br</w:t>
                </w:r>
              </w:sdtContent>
            </w:sdt>
          </w:p>
        </w:tc>
        <w:tc>
          <w:tcPr>
            <w:tcW w:w="5245" w:type="dxa"/>
            <w:gridSpan w:val="2"/>
          </w:tcPr>
          <w:p w14:paraId="6EF008C6" w14:textId="17AFE1F8" w:rsidR="009316B8" w:rsidRDefault="009316B8" w:rsidP="009316B8">
            <w:pPr>
              <w:pStyle w:val="prNormaltext"/>
              <w:rPr>
                <w:lang w:bidi="ar-SA"/>
              </w:rPr>
            </w:pPr>
            <w:r w:rsidRPr="00A74870">
              <w:rPr>
                <w:sz w:val="20"/>
                <w:szCs w:val="20"/>
                <w:lang w:bidi="ar-SA"/>
              </w:rPr>
              <w:t>Administration contact:</w:t>
            </w:r>
            <w:r>
              <w:rPr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id w:val="-860129067"/>
                <w:placeholder>
                  <w:docPart w:val="A417909863F14387B98B2A29EE1AD835"/>
                </w:placeholder>
                <w:text/>
              </w:sdtPr>
              <w:sdtEndPr>
                <w:rPr>
                  <w:rStyle w:val="CustomerFeedbackChar"/>
                </w:rPr>
              </w:sdtEndPr>
              <w:sdtContent>
                <w:r w:rsidR="007409A1" w:rsidRPr="007409A1">
                  <w:rPr>
                    <w:rStyle w:val="CustomerFeedbackChar"/>
                  </w:rPr>
                  <w:t>wilhelmus.noije@usp.br</w:t>
                </w:r>
              </w:sdtContent>
            </w:sdt>
          </w:p>
        </w:tc>
      </w:tr>
      <w:tr w:rsidR="004C55E1" w14:paraId="2F006497" w14:textId="77777777" w:rsidTr="00B7268A">
        <w:trPr>
          <w:trHeight w:val="74"/>
        </w:trPr>
        <w:tc>
          <w:tcPr>
            <w:tcW w:w="10065" w:type="dxa"/>
            <w:gridSpan w:val="4"/>
            <w:tcBorders>
              <w:bottom w:val="nil"/>
            </w:tcBorders>
          </w:tcPr>
          <w:p w14:paraId="69564E22" w14:textId="5F1724E8" w:rsidR="004C55E1" w:rsidRPr="007301E3" w:rsidRDefault="004C55E1" w:rsidP="00272E57">
            <w:pPr>
              <w:pStyle w:val="prNormaltext"/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 xml:space="preserve">Post processing services </w:t>
            </w:r>
            <w:r w:rsidRPr="004138A5">
              <w:rPr>
                <w:sz w:val="20"/>
                <w:szCs w:val="20"/>
                <w:u w:val="single"/>
                <w:lang w:bidi="ar-SA"/>
              </w:rPr>
              <w:t xml:space="preserve">via </w:t>
            </w:r>
            <w:r w:rsidRPr="002A1FA6">
              <w:rPr>
                <w:sz w:val="20"/>
                <w:szCs w:val="20"/>
                <w:u w:val="single"/>
                <w:lang w:bidi="ar-SA"/>
              </w:rPr>
              <w:t>imec at 3</w:t>
            </w:r>
            <w:r w:rsidRPr="002A1FA6">
              <w:rPr>
                <w:sz w:val="20"/>
                <w:szCs w:val="20"/>
                <w:u w:val="single"/>
                <w:vertAlign w:val="superscript"/>
                <w:lang w:bidi="ar-SA"/>
              </w:rPr>
              <w:t>rd</w:t>
            </w:r>
            <w:r w:rsidRPr="002A1FA6">
              <w:rPr>
                <w:sz w:val="20"/>
                <w:szCs w:val="20"/>
                <w:u w:val="single"/>
                <w:lang w:bidi="ar-SA"/>
              </w:rPr>
              <w:t xml:space="preserve"> party</w:t>
            </w:r>
            <w:r w:rsidRPr="00A74870">
              <w:rPr>
                <w:sz w:val="20"/>
                <w:szCs w:val="20"/>
                <w:lang w:bidi="ar-SA"/>
              </w:rPr>
              <w:t>?</w:t>
            </w:r>
            <w:r>
              <w:rPr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alias w:val="Please specify which post processing services below."/>
                <w:tag w:val="Please specify which post processing services below."/>
                <w:id w:val="205619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C8E">
                  <w:rPr>
                    <w:rFonts w:ascii="MS Gothic" w:eastAsia="MS Gothic" w:hAnsi="MS Gothic" w:hint="eastAsia"/>
                    <w:lang w:bidi="ar-SA"/>
                  </w:rPr>
                  <w:t>☐</w:t>
                </w:r>
              </w:sdtContent>
            </w:sdt>
            <w:r>
              <w:rPr>
                <w:lang w:bidi="ar-SA"/>
              </w:rPr>
              <w:t xml:space="preserve"> </w:t>
            </w:r>
            <w:r w:rsidRPr="00A74870">
              <w:rPr>
                <w:sz w:val="20"/>
                <w:szCs w:val="20"/>
                <w:lang w:bidi="ar-SA"/>
              </w:rPr>
              <w:t>Yes</w:t>
            </w:r>
            <w:r>
              <w:rPr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alias w:val="Please also specify backlapping thickness."/>
                <w:tag w:val="Please also specify backlapping thickness."/>
                <w:id w:val="-1590608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736">
                  <w:rPr>
                    <w:rFonts w:ascii="MS Gothic" w:eastAsia="MS Gothic" w:hAnsi="MS Gothic" w:hint="eastAsia"/>
                    <w:lang w:bidi="ar-SA"/>
                  </w:rPr>
                  <w:t>☒</w:t>
                </w:r>
              </w:sdtContent>
            </w:sdt>
            <w:r>
              <w:rPr>
                <w:lang w:bidi="ar-SA"/>
              </w:rPr>
              <w:t xml:space="preserve"> </w:t>
            </w:r>
            <w:r w:rsidRPr="00A74870">
              <w:rPr>
                <w:sz w:val="20"/>
                <w:szCs w:val="20"/>
                <w:lang w:bidi="ar-SA"/>
              </w:rPr>
              <w:t>No</w:t>
            </w:r>
            <w:r w:rsidRPr="005C54C1">
              <w:rPr>
                <w:sz w:val="20"/>
                <w:szCs w:val="20"/>
                <w:lang w:bidi="ar-SA"/>
              </w:rPr>
              <w:t xml:space="preserve"> </w:t>
            </w:r>
            <w:r>
              <w:rPr>
                <w:sz w:val="20"/>
                <w:szCs w:val="20"/>
                <w:lang w:bidi="ar-SA"/>
              </w:rPr>
              <w:sym w:font="Symbol" w:char="F0AE"/>
            </w:r>
            <w:r>
              <w:rPr>
                <w:sz w:val="20"/>
                <w:szCs w:val="20"/>
                <w:lang w:bidi="ar-SA"/>
              </w:rPr>
              <w:t xml:space="preserve"> if No, specify </w:t>
            </w:r>
            <w:r w:rsidRPr="00BA7BAC">
              <w:rPr>
                <w:sz w:val="20"/>
                <w:szCs w:val="20"/>
                <w:u w:val="single"/>
                <w:lang w:bidi="ar-SA"/>
              </w:rPr>
              <w:t>backlapping thickness</w:t>
            </w:r>
            <w:r>
              <w:rPr>
                <w:sz w:val="20"/>
                <w:szCs w:val="20"/>
                <w:lang w:bidi="ar-SA"/>
              </w:rPr>
              <w:t xml:space="preserve"> for bare die</w:t>
            </w:r>
            <w:r w:rsidRPr="005C54C1">
              <w:rPr>
                <w:sz w:val="20"/>
                <w:szCs w:val="20"/>
                <w:lang w:bidi="ar-SA"/>
              </w:rPr>
              <w:t>: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11 mils"/>
                <w:tag w:val="e.g. 11 mils"/>
                <w:id w:val="-1743627525"/>
                <w:placeholder>
                  <w:docPart w:val="0BF2C2402F104DBE96FB9A011EB1E656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>
                  <w:rPr>
                    <w:rStyle w:val="CustomerFeedbackChar"/>
                  </w:rPr>
                  <w:t xml:space="preserve">          </w:t>
                </w:r>
              </w:sdtContent>
            </w:sdt>
          </w:p>
        </w:tc>
      </w:tr>
      <w:tr w:rsidR="00272E57" w14:paraId="0D975DD8" w14:textId="77777777" w:rsidTr="00B7268A">
        <w:trPr>
          <w:trHeight w:val="283"/>
        </w:trPr>
        <w:tc>
          <w:tcPr>
            <w:tcW w:w="3261" w:type="dxa"/>
            <w:tcBorders>
              <w:top w:val="nil"/>
              <w:bottom w:val="single" w:sz="4" w:space="0" w:color="auto"/>
              <w:right w:val="nil"/>
            </w:tcBorders>
          </w:tcPr>
          <w:p w14:paraId="7FB299CC" w14:textId="57F9D021" w:rsidR="00272E57" w:rsidRDefault="00272E57" w:rsidP="00272E57">
            <w:pPr>
              <w:pStyle w:val="prNormaltext"/>
              <w:spacing w:before="0"/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 xml:space="preserve">Bumping or WLCSP </w:t>
            </w:r>
            <w:sdt>
              <w:sdtPr>
                <w:rPr>
                  <w:sz w:val="20"/>
                  <w:szCs w:val="20"/>
                  <w:lang w:bidi="ar-SA"/>
                </w:rPr>
                <w:id w:val="943588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B1A26">
                  <w:rPr>
                    <w:rFonts w:ascii="Segoe UI Symbol" w:hAnsi="Segoe UI Symbol" w:cs="Segoe UI Symbol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3B1A26">
              <w:rPr>
                <w:sz w:val="20"/>
                <w:szCs w:val="20"/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Yes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sz w:val="20"/>
                  <w:szCs w:val="20"/>
                  <w:lang w:bidi="ar-SA"/>
                </w:rPr>
                <w:id w:val="-398822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B1A26">
                  <w:rPr>
                    <w:rFonts w:ascii="Segoe UI Symbol" w:hAnsi="Segoe UI Symbol" w:cs="Segoe UI Symbol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3B1A26">
              <w:rPr>
                <w:sz w:val="20"/>
                <w:szCs w:val="20"/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No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C31DBA" w14:textId="6C731A1F" w:rsidR="00272E57" w:rsidRDefault="00272E57" w:rsidP="00272E57">
            <w:pPr>
              <w:pStyle w:val="prNormaltext"/>
              <w:spacing w:before="0"/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 xml:space="preserve">Thinning and/or dicing </w:t>
            </w:r>
            <w:sdt>
              <w:sdtPr>
                <w:rPr>
                  <w:sz w:val="20"/>
                  <w:szCs w:val="20"/>
                  <w:lang w:bidi="ar-SA"/>
                </w:rPr>
                <w:id w:val="-1930965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72E57">
                  <w:rPr>
                    <w:rFonts w:ascii="Segoe UI Symbol" w:hAnsi="Segoe UI Symbol" w:cs="Segoe UI Symbol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3B1A26">
              <w:rPr>
                <w:sz w:val="20"/>
                <w:szCs w:val="20"/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Yes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sz w:val="20"/>
                  <w:szCs w:val="20"/>
                  <w:lang w:bidi="ar-SA"/>
                </w:rPr>
                <w:id w:val="11880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72E57">
                  <w:rPr>
                    <w:rFonts w:ascii="Segoe UI Symbol" w:hAnsi="Segoe UI Symbol" w:cs="Segoe UI Symbol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3B1A26">
              <w:rPr>
                <w:sz w:val="20"/>
                <w:szCs w:val="20"/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No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</w:tcBorders>
          </w:tcPr>
          <w:p w14:paraId="79AD6F65" w14:textId="1934C8E6" w:rsidR="00272E57" w:rsidRDefault="00272E57" w:rsidP="00272E57">
            <w:pPr>
              <w:pStyle w:val="prNormaltext"/>
              <w:spacing w:before="0"/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bidi="ar-SA"/>
              </w:rPr>
              <w:t xml:space="preserve">Assembly/package design </w:t>
            </w:r>
            <w:sdt>
              <w:sdtPr>
                <w:rPr>
                  <w:sz w:val="20"/>
                  <w:szCs w:val="20"/>
                  <w:lang w:bidi="ar-SA"/>
                </w:rPr>
                <w:id w:val="1448663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98C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☒</w:t>
                </w:r>
              </w:sdtContent>
            </w:sdt>
            <w:r w:rsidRPr="003B1A26">
              <w:rPr>
                <w:sz w:val="20"/>
                <w:szCs w:val="20"/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Yes</w:t>
            </w:r>
            <w:r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sz w:val="20"/>
                  <w:szCs w:val="20"/>
                  <w:lang w:bidi="ar-SA"/>
                </w:rPr>
                <w:id w:val="1134834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72E57">
                  <w:rPr>
                    <w:rFonts w:ascii="Segoe UI Symbol" w:hAnsi="Segoe UI Symbol" w:cs="Segoe UI Symbol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3B1A26">
              <w:rPr>
                <w:sz w:val="20"/>
                <w:szCs w:val="20"/>
                <w:lang w:bidi="ar-SA"/>
              </w:rPr>
              <w:t xml:space="preserve"> </w:t>
            </w:r>
            <w:r w:rsidRPr="005C54C1">
              <w:rPr>
                <w:sz w:val="20"/>
                <w:szCs w:val="20"/>
                <w:lang w:bidi="ar-SA"/>
              </w:rPr>
              <w:t>No</w:t>
            </w:r>
          </w:p>
        </w:tc>
      </w:tr>
    </w:tbl>
    <w:p w14:paraId="7A62208F" w14:textId="14703F4D" w:rsidR="00071DF9" w:rsidRDefault="00071DF9" w:rsidP="00435068">
      <w:pPr>
        <w:pStyle w:val="prHeading1"/>
        <w:ind w:left="-284" w:hanging="425"/>
        <w:rPr>
          <w:lang w:bidi="ar-SA"/>
        </w:rPr>
      </w:pPr>
      <w:r>
        <w:rPr>
          <w:lang w:bidi="ar-SA"/>
        </w:rPr>
        <w:t>IP information</w:t>
      </w:r>
    </w:p>
    <w:p w14:paraId="504486B0" w14:textId="712ABA26" w:rsidR="005F04A9" w:rsidRPr="00213E90" w:rsidRDefault="00B54DEB" w:rsidP="00213E90">
      <w:pPr>
        <w:pStyle w:val="Style1"/>
        <w:ind w:left="-709"/>
      </w:pPr>
      <w:r w:rsidRPr="00E5746C">
        <w:rPr>
          <w:b/>
          <w:bCs/>
        </w:rPr>
        <w:t>Include</w:t>
      </w:r>
      <w:r w:rsidR="0087034C" w:rsidRPr="00E5746C">
        <w:rPr>
          <w:b/>
          <w:bCs/>
        </w:rPr>
        <w:t xml:space="preserve"> a</w:t>
      </w:r>
      <w:r w:rsidR="0087034C" w:rsidRPr="008D7718">
        <w:rPr>
          <w:b/>
          <w:bCs/>
        </w:rPr>
        <w:t>ll IP</w:t>
      </w:r>
      <w:r w:rsidR="008B6D4E" w:rsidRPr="00213E90">
        <w:t xml:space="preserve"> that requires </w:t>
      </w:r>
      <w:r w:rsidRPr="00213E90">
        <w:t xml:space="preserve">a </w:t>
      </w:r>
      <w:r w:rsidR="008D7718">
        <w:t>replacement</w:t>
      </w:r>
      <w:r w:rsidR="008B6D4E" w:rsidRPr="00213E90">
        <w:t xml:space="preserve"> by ime</w:t>
      </w:r>
      <w:r w:rsidR="00213E90">
        <w:t>c</w:t>
      </w:r>
      <w:r w:rsidR="008B6D4E" w:rsidRPr="00213E90">
        <w:t xml:space="preserve"> or </w:t>
      </w:r>
      <w:r w:rsidR="00724633">
        <w:t>foundry</w:t>
      </w:r>
      <w:r w:rsidRPr="00213E90">
        <w:t xml:space="preserve"> and all </w:t>
      </w:r>
      <w:r w:rsidR="008D7718">
        <w:t>OTP/MTP/</w:t>
      </w:r>
      <w:r w:rsidRPr="00213E90">
        <w:t>ARM IP used in the design</w:t>
      </w:r>
      <w:r w:rsidR="001058AA">
        <w:t xml:space="preserve"> in</w:t>
      </w:r>
      <w:r w:rsidR="00E5746C">
        <w:t>side</w:t>
      </w:r>
      <w:r w:rsidR="001058AA">
        <w:t xml:space="preserve"> below table</w:t>
      </w:r>
      <w:r w:rsidR="00167FBB">
        <w:t>!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8222"/>
        <w:gridCol w:w="1843"/>
      </w:tblGrid>
      <w:tr w:rsidR="001930AD" w:rsidRPr="008F2A30" w14:paraId="7468E99B" w14:textId="77777777" w:rsidTr="001562EE">
        <w:trPr>
          <w:trHeight w:val="227"/>
        </w:trPr>
        <w:tc>
          <w:tcPr>
            <w:tcW w:w="10065" w:type="dxa"/>
            <w:gridSpan w:val="2"/>
            <w:tcBorders>
              <w:bottom w:val="single" w:sz="4" w:space="0" w:color="FFFFFF" w:themeColor="background1"/>
            </w:tcBorders>
          </w:tcPr>
          <w:p w14:paraId="44B76011" w14:textId="39E97A13" w:rsidR="001930AD" w:rsidRDefault="001058AA" w:rsidP="008F70D5">
            <w:pPr>
              <w:pStyle w:val="prNormaltext"/>
              <w:rPr>
                <w:lang w:bidi="ar-SA"/>
              </w:rPr>
            </w:pPr>
            <w:bookmarkStart w:id="1" w:name="_Hlk22904609"/>
            <w:r>
              <w:rPr>
                <w:sz w:val="20"/>
                <w:szCs w:val="20"/>
                <w:lang w:bidi="ar-SA"/>
              </w:rPr>
              <w:t xml:space="preserve">Layout </w:t>
            </w:r>
            <w:r w:rsidR="001930AD" w:rsidRPr="0054179F">
              <w:rPr>
                <w:sz w:val="20"/>
                <w:szCs w:val="20"/>
                <w:lang w:bidi="ar-SA"/>
              </w:rPr>
              <w:t>replacement required</w:t>
            </w:r>
            <w:r w:rsidR="00B54DEB">
              <w:rPr>
                <w:sz w:val="20"/>
                <w:szCs w:val="20"/>
                <w:lang w:bidi="ar-SA"/>
              </w:rPr>
              <w:t xml:space="preserve"> by imec</w:t>
            </w:r>
            <w:r>
              <w:rPr>
                <w:sz w:val="20"/>
                <w:szCs w:val="20"/>
                <w:lang w:bidi="ar-SA"/>
              </w:rPr>
              <w:t xml:space="preserve"> e.g. SRAM, TSMC IO</w:t>
            </w:r>
            <w:r w:rsidR="00FD42C7">
              <w:rPr>
                <w:sz w:val="20"/>
                <w:szCs w:val="20"/>
                <w:lang w:bidi="ar-SA"/>
              </w:rPr>
              <w:t>, std cell libraries</w:t>
            </w:r>
            <w:r w:rsidR="001930AD" w:rsidRPr="0054179F">
              <w:rPr>
                <w:sz w:val="20"/>
                <w:szCs w:val="20"/>
                <w:lang w:bidi="ar-SA"/>
              </w:rPr>
              <w:t>?</w:t>
            </w:r>
            <w:r w:rsidR="001930AD">
              <w:rPr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id w:val="2314317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736">
                  <w:rPr>
                    <w:rFonts w:ascii="MS Gothic" w:eastAsia="MS Gothic" w:hAnsi="MS Gothic" w:hint="eastAsia"/>
                    <w:lang w:bidi="ar-SA"/>
                  </w:rPr>
                  <w:t>☒</w:t>
                </w:r>
              </w:sdtContent>
            </w:sdt>
            <w:r w:rsidR="001930AD">
              <w:rPr>
                <w:lang w:bidi="ar-SA"/>
              </w:rPr>
              <w:t xml:space="preserve"> </w:t>
            </w:r>
            <w:r w:rsidR="001930AD" w:rsidRPr="0054179F">
              <w:rPr>
                <w:sz w:val="20"/>
                <w:szCs w:val="20"/>
                <w:lang w:bidi="ar-SA"/>
              </w:rPr>
              <w:t>Yes</w:t>
            </w:r>
            <w:r w:rsidR="001930AD">
              <w:rPr>
                <w:lang w:bidi="ar-SA"/>
              </w:rPr>
              <w:t xml:space="preserve"> </w:t>
            </w:r>
            <w:sdt>
              <w:sdtPr>
                <w:rPr>
                  <w:lang w:bidi="ar-SA"/>
                </w:rPr>
                <w:id w:val="-1338764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0AD">
                  <w:rPr>
                    <w:rFonts w:ascii="MS Gothic" w:eastAsia="MS Gothic" w:hAnsi="MS Gothic" w:hint="eastAsia"/>
                    <w:lang w:bidi="ar-SA"/>
                  </w:rPr>
                  <w:t>☐</w:t>
                </w:r>
              </w:sdtContent>
            </w:sdt>
            <w:r w:rsidR="001930AD">
              <w:rPr>
                <w:lang w:bidi="ar-SA"/>
              </w:rPr>
              <w:t xml:space="preserve"> </w:t>
            </w:r>
            <w:r w:rsidR="001930AD" w:rsidRPr="0054179F">
              <w:rPr>
                <w:sz w:val="20"/>
                <w:szCs w:val="20"/>
                <w:lang w:bidi="ar-SA"/>
              </w:rPr>
              <w:t>No</w:t>
            </w:r>
            <w:r w:rsidR="001930AD">
              <w:rPr>
                <w:lang w:bidi="ar-SA"/>
              </w:rPr>
              <w:t xml:space="preserve"> </w:t>
            </w:r>
          </w:p>
          <w:p w14:paraId="50751C32" w14:textId="77777777" w:rsidR="005F04A9" w:rsidRDefault="005F04A9" w:rsidP="008F70D5">
            <w:pPr>
              <w:pStyle w:val="prNormaltext"/>
              <w:rPr>
                <w:i/>
                <w:sz w:val="18"/>
                <w:szCs w:val="18"/>
                <w:lang w:bidi="ar-SA"/>
              </w:rPr>
            </w:pPr>
            <w:r w:rsidRPr="00727378">
              <w:rPr>
                <w:i/>
                <w:sz w:val="18"/>
                <w:szCs w:val="18"/>
                <w:lang w:bidi="ar-SA"/>
              </w:rPr>
              <w:t xml:space="preserve">If </w:t>
            </w:r>
            <w:r w:rsidR="00B54DEB">
              <w:rPr>
                <w:i/>
                <w:sz w:val="18"/>
                <w:szCs w:val="18"/>
                <w:lang w:bidi="ar-SA"/>
              </w:rPr>
              <w:t>phantom</w:t>
            </w:r>
            <w:r w:rsidR="001058AA" w:rsidRPr="001058AA">
              <w:rPr>
                <w:i/>
                <w:sz w:val="18"/>
                <w:szCs w:val="18"/>
                <w:lang w:bidi="ar-SA"/>
              </w:rPr>
              <w:t>/abstract/LEF</w:t>
            </w:r>
            <w:r w:rsidRPr="00727378">
              <w:rPr>
                <w:i/>
                <w:sz w:val="18"/>
                <w:szCs w:val="18"/>
                <w:lang w:bidi="ar-SA"/>
              </w:rPr>
              <w:t xml:space="preserve"> views are used, imec needs to replace them</w:t>
            </w:r>
            <w:r w:rsidR="00B54DEB">
              <w:rPr>
                <w:i/>
                <w:sz w:val="18"/>
                <w:szCs w:val="18"/>
                <w:lang w:bidi="ar-SA"/>
              </w:rPr>
              <w:t>. We need t</w:t>
            </w:r>
            <w:r w:rsidRPr="00727378">
              <w:rPr>
                <w:i/>
                <w:sz w:val="18"/>
                <w:szCs w:val="18"/>
                <w:lang w:bidi="ar-SA"/>
              </w:rPr>
              <w:t>he full path</w:t>
            </w:r>
            <w:r>
              <w:rPr>
                <w:i/>
                <w:sz w:val="18"/>
                <w:szCs w:val="18"/>
                <w:lang w:bidi="ar-SA"/>
              </w:rPr>
              <w:t xml:space="preserve"> </w:t>
            </w:r>
            <w:r w:rsidR="001058AA">
              <w:rPr>
                <w:i/>
                <w:sz w:val="18"/>
                <w:szCs w:val="18"/>
                <w:lang w:bidi="ar-SA"/>
              </w:rPr>
              <w:t xml:space="preserve">name </w:t>
            </w:r>
            <w:r>
              <w:rPr>
                <w:i/>
                <w:sz w:val="18"/>
                <w:szCs w:val="18"/>
                <w:lang w:bidi="ar-SA"/>
              </w:rPr>
              <w:t>t</w:t>
            </w:r>
            <w:r w:rsidRPr="00727378">
              <w:rPr>
                <w:i/>
                <w:sz w:val="18"/>
                <w:szCs w:val="18"/>
                <w:lang w:bidi="ar-SA"/>
              </w:rPr>
              <w:t xml:space="preserve">o </w:t>
            </w:r>
            <w:r w:rsidR="00B54DEB">
              <w:rPr>
                <w:i/>
                <w:sz w:val="18"/>
                <w:szCs w:val="18"/>
                <w:lang w:bidi="ar-SA"/>
              </w:rPr>
              <w:t>identify</w:t>
            </w:r>
            <w:r w:rsidRPr="00727378">
              <w:rPr>
                <w:i/>
                <w:sz w:val="18"/>
                <w:szCs w:val="18"/>
                <w:lang w:bidi="ar-SA"/>
              </w:rPr>
              <w:t xml:space="preserve"> the correct </w:t>
            </w:r>
            <w:r w:rsidR="001058AA">
              <w:rPr>
                <w:i/>
                <w:sz w:val="18"/>
                <w:szCs w:val="18"/>
                <w:lang w:bidi="ar-SA"/>
              </w:rPr>
              <w:t>IP</w:t>
            </w:r>
            <w:r w:rsidRPr="00727378">
              <w:rPr>
                <w:i/>
                <w:sz w:val="18"/>
                <w:szCs w:val="18"/>
                <w:lang w:bidi="ar-SA"/>
              </w:rPr>
              <w:t>.</w:t>
            </w:r>
          </w:p>
          <w:p w14:paraId="6557CD39" w14:textId="37F8B514" w:rsidR="00D94659" w:rsidRPr="00D94659" w:rsidRDefault="00B91E1B" w:rsidP="00D94659">
            <w:pPr>
              <w:pStyle w:val="prNormaltext"/>
            </w:pPr>
            <w:r w:rsidRPr="00B91E1B">
              <w:rPr>
                <w:sz w:val="20"/>
                <w:szCs w:val="20"/>
                <w:lang w:bidi="ar-SA"/>
              </w:rPr>
              <w:t>F</w:t>
            </w:r>
            <w:r w:rsidR="00D94659" w:rsidRPr="00B91E1B">
              <w:rPr>
                <w:sz w:val="20"/>
                <w:szCs w:val="20"/>
                <w:lang w:bidi="ar-SA"/>
              </w:rPr>
              <w:t xml:space="preserve">ull library path </w:t>
            </w:r>
            <w:r w:rsidRPr="00B91E1B">
              <w:rPr>
                <w:sz w:val="20"/>
                <w:szCs w:val="20"/>
                <w:lang w:bidi="ar-SA"/>
              </w:rPr>
              <w:t>or memory name + delivery date:</w:t>
            </w:r>
          </w:p>
        </w:tc>
      </w:tr>
      <w:tr w:rsidR="00E479BC" w14:paraId="54977ECB" w14:textId="77777777" w:rsidTr="009316B8">
        <w:trPr>
          <w:trHeight w:val="1342"/>
        </w:trPr>
        <w:tc>
          <w:tcPr>
            <w:tcW w:w="8222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1C4AF3FA" w14:textId="71E8EBF1" w:rsidR="00E479BC" w:rsidRPr="00A74B77" w:rsidRDefault="00AF2D0C" w:rsidP="00E479BC">
            <w:pPr>
              <w:pStyle w:val="prNormaltext"/>
              <w:numPr>
                <w:ilvl w:val="0"/>
                <w:numId w:val="17"/>
              </w:numPr>
              <w:rPr>
                <w:sz w:val="20"/>
                <w:szCs w:val="20"/>
                <w:lang w:bidi="ar-SA"/>
              </w:rPr>
            </w:pPr>
            <w:sdt>
              <w:sdtPr>
                <w:rPr>
                  <w:rStyle w:val="CustomerFeedbackChar"/>
                </w:rPr>
                <w:alias w:val="e.g. TSMCHOME\digital\Back_End\lef\tpd018nv_280a\mt_2\6lm\lef\tpd018nv_6lm.lef"/>
                <w:tag w:val="e.g. TSMCHOME\digital\Back_End\lef\tpd018nv_280a\mt_2\6lm\lef\tpd018nv_6lm.lef"/>
                <w:id w:val="489983907"/>
                <w:placeholder>
                  <w:docPart w:val="170A6AA59B464282933AFDA23AF9ECFA"/>
                </w:placeholder>
                <w:text/>
              </w:sdtPr>
              <w:sdtEndPr>
                <w:rPr>
                  <w:rStyle w:val="CustomerFeedbackChar"/>
                </w:rPr>
              </w:sdtEndPr>
              <w:sdtContent>
                <w:r w:rsidR="00347736" w:rsidRPr="00347736">
                  <w:rPr>
                    <w:rStyle w:val="CustomerFeedbackChar"/>
                  </w:rPr>
                  <w:t>TSMCHOME\digital\Back_End\lef\tpa018nv_270a\mt\6lm\lef\tpa018nv_6lm.lef</w:t>
                </w:r>
              </w:sdtContent>
            </w:sdt>
          </w:p>
          <w:p w14:paraId="027E84B5" w14:textId="175D7D01" w:rsidR="00E479BC" w:rsidRPr="00A74B77" w:rsidRDefault="00E479BC" w:rsidP="00E479BC">
            <w:pPr>
              <w:pStyle w:val="prNormaltext"/>
              <w:numPr>
                <w:ilvl w:val="0"/>
                <w:numId w:val="17"/>
              </w:numPr>
              <w:rPr>
                <w:sz w:val="20"/>
                <w:szCs w:val="20"/>
                <w:lang w:bidi="ar-SA"/>
              </w:rPr>
            </w:pPr>
            <w:r w:rsidRPr="00A74B77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TSMCHOME\digital\Back_End\lef\tpd018nv_280a\mt_2\6lm\lef\tpd018nv_6lm.lef"/>
                <w:tag w:val="e.g. TSMCHOME\digital\Back_End\lef\tpd018nv_280a\mt_2\6lm\lef\tpd018nv_6lm.lef"/>
                <w:id w:val="-662315727"/>
                <w:placeholder>
                  <w:docPart w:val="75920C4DB8164816B5497C6311C7265B"/>
                </w:placeholder>
                <w:text/>
              </w:sdtPr>
              <w:sdtEndPr>
                <w:rPr>
                  <w:rStyle w:val="CustomerFeedbackChar"/>
                </w:rPr>
              </w:sdtEndPr>
              <w:sdtContent>
                <w:r w:rsidR="00347736" w:rsidRPr="00347736">
                  <w:rPr>
                    <w:rStyle w:val="CustomerFeedbackChar"/>
                  </w:rPr>
                  <w:t>TSMCHOME\digital\Back_End\lef\tpb018v_180a\wb\6lm\lef\tpb018v_6lm.lef</w:t>
                </w:r>
              </w:sdtContent>
            </w:sdt>
          </w:p>
          <w:p w14:paraId="73020D9A" w14:textId="3027F63C" w:rsidR="00E479BC" w:rsidRPr="00E479BC" w:rsidRDefault="00E479BC" w:rsidP="00E479BC">
            <w:pPr>
              <w:pStyle w:val="prNormaltext"/>
              <w:numPr>
                <w:ilvl w:val="0"/>
                <w:numId w:val="17"/>
              </w:numPr>
              <w:rPr>
                <w:sz w:val="20"/>
                <w:szCs w:val="20"/>
                <w:lang w:bidi="ar-SA"/>
              </w:rPr>
            </w:pPr>
            <w:r w:rsidRPr="00A74B77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TSMCHOME\digital\Back_End\lef\tpd018nv_280a\mt_2\6lm\lef\tpd018nv_6lm.lef"/>
                <w:tag w:val="e.g. TSMCHOME\digital\Back_End\lef\tpd018nv_280a\mt_2\6lm\lef\tpd018nv_6lm.lef"/>
                <w:id w:val="609783339"/>
                <w:placeholder>
                  <w:docPart w:val="D58F71A2C2244697B2E5749605AD2243"/>
                </w:placeholder>
                <w:showingPlcHdr/>
                <w:text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674EF0">
                  <w:rPr>
                    <w:rStyle w:val="CustomerFeedbackChar"/>
                  </w:rPr>
                  <w:t xml:space="preserve">                                                </w:t>
                </w:r>
              </w:sdtContent>
            </w:sdt>
          </w:p>
          <w:p w14:paraId="30D0BE9D" w14:textId="206BBF00" w:rsidR="00E479BC" w:rsidRPr="0061552C" w:rsidRDefault="00E479BC" w:rsidP="00E479BC">
            <w:pPr>
              <w:pStyle w:val="prNormaltext"/>
              <w:numPr>
                <w:ilvl w:val="0"/>
                <w:numId w:val="17"/>
              </w:numPr>
              <w:rPr>
                <w:rStyle w:val="CustomerFeedbackChar"/>
                <w:i w:val="0"/>
                <w:color w:val="auto"/>
                <w:szCs w:val="20"/>
                <w:lang w:bidi="ar-SA"/>
              </w:rPr>
            </w:pPr>
            <w:r w:rsidRPr="00A74B77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TSMCHOME\digital\Back_End\lef\tpd018nv_280a\mt_2\6lm\lef\tpd018nv_6lm.lef"/>
                <w:tag w:val="e.g. TSMCHOME\digital\Back_End\lef\tpd018nv_280a\mt_2\6lm\lef\tpd018nv_6lm.lef"/>
                <w:id w:val="-1173259872"/>
                <w:placeholder>
                  <w:docPart w:val="6A72142042014A259365D9AF43DE38E1"/>
                </w:placeholder>
                <w:showingPlcHdr/>
                <w:text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674EF0">
                  <w:rPr>
                    <w:rStyle w:val="CustomerFeedbackChar"/>
                  </w:rPr>
                  <w:t xml:space="preserve">                                                </w:t>
                </w:r>
              </w:sdtContent>
            </w:sdt>
          </w:p>
          <w:p w14:paraId="1D270FE1" w14:textId="5C403833" w:rsidR="00674EF0" w:rsidRPr="00674EF0" w:rsidRDefault="00AF2D0C" w:rsidP="00E479BC">
            <w:pPr>
              <w:pStyle w:val="prNormaltext"/>
              <w:numPr>
                <w:ilvl w:val="0"/>
                <w:numId w:val="17"/>
              </w:numPr>
              <w:rPr>
                <w:rStyle w:val="CustomerFeedbackChar"/>
                <w:i w:val="0"/>
                <w:color w:val="auto"/>
                <w:szCs w:val="20"/>
                <w:lang w:bidi="ar-SA"/>
              </w:rPr>
            </w:pPr>
            <w:sdt>
              <w:sdtPr>
                <w:rPr>
                  <w:rStyle w:val="CustomerFeedbackChar"/>
                </w:rPr>
                <w:alias w:val="e.g. TSMCHOME\digital\Back_End\lef\tpd018nv_280a\mt_2\6lm\lef\tpd018nv_6lm.lef"/>
                <w:tag w:val="e.g. TSMCHOME\digital\Back_End\lef\tpd018nv_280a\mt_2\6lm\lef\tpd018nv_6lm.lef"/>
                <w:id w:val="-1352327570"/>
                <w:placeholder>
                  <w:docPart w:val="5BF54C0C9C1448939FBD797CD5C7E103"/>
                </w:placeholder>
                <w:showingPlcHdr/>
                <w:text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674EF0">
                  <w:rPr>
                    <w:rStyle w:val="CustomerFeedbackChar"/>
                  </w:rPr>
                  <w:t xml:space="preserve">                                                </w:t>
                </w:r>
              </w:sdtContent>
            </w:sdt>
          </w:p>
          <w:p w14:paraId="3EF7E0E0" w14:textId="7D4F7B43" w:rsidR="00674EF0" w:rsidRDefault="00AF2D0C" w:rsidP="00674EF0">
            <w:pPr>
              <w:pStyle w:val="prNormaltext"/>
              <w:numPr>
                <w:ilvl w:val="0"/>
                <w:numId w:val="17"/>
              </w:numPr>
              <w:rPr>
                <w:i/>
                <w:sz w:val="20"/>
                <w:szCs w:val="20"/>
                <w:lang w:bidi="ar-SA"/>
              </w:rPr>
            </w:pPr>
            <w:sdt>
              <w:sdtPr>
                <w:rPr>
                  <w:rStyle w:val="CustomerFeedbackChar"/>
                </w:rPr>
                <w:alias w:val="e.g. TSMCHOME\digital\Back_End\lef\tpd018nv_280a\mt_2\6lm\lef\tpd018nv_6lm.lef"/>
                <w:tag w:val="e.g. TSMCHOME\digital\Back_End\lef\tpd018nv_280a\mt_2\6lm\lef\tpd018nv_6lm.lef"/>
                <w:id w:val="1732577619"/>
                <w:placeholder>
                  <w:docPart w:val="30992922EC2A4E16B8401FD9218AF568"/>
                </w:placeholder>
                <w:showingPlcHdr/>
                <w:text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="00674EF0">
                  <w:rPr>
                    <w:rStyle w:val="CustomerFeedbackChar"/>
                  </w:rPr>
                  <w:t xml:space="preserve">                                                </w:t>
                </w:r>
              </w:sdtContent>
            </w:sdt>
          </w:p>
          <w:p w14:paraId="59C86B5B" w14:textId="2D8E163D" w:rsidR="00E479BC" w:rsidRPr="009316B8" w:rsidRDefault="00E479BC" w:rsidP="00E479BC">
            <w:pPr>
              <w:pStyle w:val="prNormaltext"/>
              <w:rPr>
                <w:sz w:val="20"/>
                <w:szCs w:val="20"/>
                <w:lang w:bidi="ar-SA"/>
              </w:rPr>
            </w:pPr>
            <w:r w:rsidRPr="00167FBB">
              <w:rPr>
                <w:i/>
                <w:sz w:val="20"/>
                <w:szCs w:val="20"/>
                <w:lang w:bidi="ar-SA"/>
              </w:rPr>
              <w:t xml:space="preserve">LVS-ERC </w:t>
            </w:r>
            <w:r w:rsidRPr="008D7718">
              <w:rPr>
                <w:b/>
                <w:bCs/>
                <w:i/>
                <w:sz w:val="20"/>
                <w:szCs w:val="20"/>
                <w:lang w:bidi="ar-SA"/>
              </w:rPr>
              <w:t>by imec</w:t>
            </w:r>
            <w:r w:rsidRPr="00167FBB">
              <w:rPr>
                <w:i/>
                <w:sz w:val="20"/>
                <w:szCs w:val="20"/>
                <w:lang w:bidi="ar-SA"/>
              </w:rPr>
              <w:t xml:space="preserve"> is a paid service and early notification is required.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</w:tcPr>
          <w:p w14:paraId="5824DBBF" w14:textId="2EECBC86" w:rsidR="00E479BC" w:rsidRPr="00674EF0" w:rsidRDefault="00E479BC" w:rsidP="00E479BC">
            <w:pPr>
              <w:pStyle w:val="prNormaltext"/>
              <w:rPr>
                <w:sz w:val="20"/>
                <w:szCs w:val="20"/>
                <w:lang w:bidi="ar-SA"/>
              </w:rPr>
            </w:pPr>
            <w:r w:rsidRPr="00674EF0">
              <w:rPr>
                <w:sz w:val="20"/>
                <w:szCs w:val="20"/>
                <w:lang w:bidi="ar-SA"/>
              </w:rPr>
              <w:t xml:space="preserve">Version: </w:t>
            </w:r>
            <w:sdt>
              <w:sdtPr>
                <w:rPr>
                  <w:rStyle w:val="CustomerFeedbackChar"/>
                  <w:szCs w:val="20"/>
                </w:rPr>
                <w:alias w:val="e.g. 280a"/>
                <w:tag w:val="e.g. 280a"/>
                <w:id w:val="-1790052184"/>
                <w:placeholder>
                  <w:docPart w:val="5102348C38AC43AFB9577CA860CF7FAF"/>
                </w:placeholder>
                <w:text/>
              </w:sdtPr>
              <w:sdtEndPr>
                <w:rPr>
                  <w:rStyle w:val="CustomerFeedbackChar"/>
                </w:rPr>
              </w:sdtEndPr>
              <w:sdtContent>
                <w:r w:rsidR="0012698C">
                  <w:rPr>
                    <w:rStyle w:val="CustomerFeedbackChar"/>
                    <w:szCs w:val="20"/>
                  </w:rPr>
                  <w:t>270a</w:t>
                </w:r>
              </w:sdtContent>
            </w:sdt>
          </w:p>
          <w:p w14:paraId="2A064B21" w14:textId="0911FE8D" w:rsidR="00E479BC" w:rsidRPr="00674EF0" w:rsidRDefault="00E479BC" w:rsidP="00E479BC">
            <w:pPr>
              <w:pStyle w:val="prNormaltext"/>
              <w:rPr>
                <w:rStyle w:val="CustomerFeedbackChar"/>
                <w:szCs w:val="20"/>
              </w:rPr>
            </w:pPr>
            <w:r w:rsidRPr="00674EF0">
              <w:rPr>
                <w:sz w:val="20"/>
                <w:szCs w:val="20"/>
                <w:lang w:bidi="ar-SA"/>
              </w:rPr>
              <w:t xml:space="preserve">Version: </w:t>
            </w:r>
            <w:sdt>
              <w:sdtPr>
                <w:rPr>
                  <w:rStyle w:val="CustomerFeedbackChar"/>
                  <w:szCs w:val="20"/>
                </w:rPr>
                <w:alias w:val="e.g. 280a"/>
                <w:tag w:val="e.g. 280a"/>
                <w:id w:val="-1577428775"/>
                <w:placeholder>
                  <w:docPart w:val="568037A6911D418F8BA769408EBE7A9B"/>
                </w:placeholder>
                <w:text/>
              </w:sdtPr>
              <w:sdtEndPr>
                <w:rPr>
                  <w:rStyle w:val="CustomerFeedbackChar"/>
                </w:rPr>
              </w:sdtEndPr>
              <w:sdtContent>
                <w:r w:rsidR="0012698C">
                  <w:rPr>
                    <w:rStyle w:val="CustomerFeedbackChar"/>
                    <w:szCs w:val="20"/>
                  </w:rPr>
                  <w:t>180a</w:t>
                </w:r>
              </w:sdtContent>
            </w:sdt>
          </w:p>
          <w:p w14:paraId="4E7D00F0" w14:textId="77777777" w:rsidR="00E479BC" w:rsidRPr="00674EF0" w:rsidRDefault="00E479BC" w:rsidP="00E479BC">
            <w:pPr>
              <w:pStyle w:val="prNormaltext"/>
              <w:rPr>
                <w:i/>
                <w:color w:val="484A4C" w:themeColor="background2" w:themeShade="80"/>
                <w:sz w:val="20"/>
                <w:szCs w:val="20"/>
              </w:rPr>
            </w:pPr>
            <w:r w:rsidRPr="00674EF0">
              <w:rPr>
                <w:sz w:val="20"/>
                <w:szCs w:val="20"/>
                <w:lang w:bidi="ar-SA"/>
              </w:rPr>
              <w:t xml:space="preserve">Version: </w:t>
            </w:r>
            <w:sdt>
              <w:sdtPr>
                <w:rPr>
                  <w:rStyle w:val="CustomerFeedbackChar"/>
                  <w:szCs w:val="20"/>
                </w:rPr>
                <w:alias w:val="e.g. 280a"/>
                <w:tag w:val="e.g. 280a"/>
                <w:id w:val="-1802458273"/>
                <w:placeholder>
                  <w:docPart w:val="7FD0AAB905EF4735889E9A2C65BAF9E5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 w:rsidRPr="00674EF0">
                  <w:rPr>
                    <w:rStyle w:val="CustomerFeedbackChar"/>
                    <w:szCs w:val="20"/>
                  </w:rPr>
                  <w:t xml:space="preserve">          </w:t>
                </w:r>
              </w:sdtContent>
            </w:sdt>
          </w:p>
          <w:p w14:paraId="70443EE5" w14:textId="77777777" w:rsidR="00E479BC" w:rsidRPr="00674EF0" w:rsidRDefault="00E479BC" w:rsidP="00E479BC">
            <w:pPr>
              <w:pStyle w:val="prNormaltext"/>
              <w:rPr>
                <w:rStyle w:val="CustomerFeedbackChar"/>
                <w:szCs w:val="20"/>
              </w:rPr>
            </w:pPr>
            <w:r w:rsidRPr="00674EF0">
              <w:rPr>
                <w:sz w:val="20"/>
                <w:szCs w:val="20"/>
                <w:lang w:bidi="ar-SA"/>
              </w:rPr>
              <w:t xml:space="preserve">Version: </w:t>
            </w:r>
            <w:sdt>
              <w:sdtPr>
                <w:rPr>
                  <w:rStyle w:val="CustomerFeedbackChar"/>
                  <w:szCs w:val="20"/>
                </w:rPr>
                <w:alias w:val="e.g. 280a"/>
                <w:tag w:val="e.g. 280a"/>
                <w:id w:val="423850018"/>
                <w:placeholder>
                  <w:docPart w:val="756FA54053C64A7BAFF21FFA898C7F08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 w:rsidRPr="00674EF0">
                  <w:rPr>
                    <w:rStyle w:val="CustomerFeedbackChar"/>
                    <w:szCs w:val="20"/>
                  </w:rPr>
                  <w:t xml:space="preserve">          </w:t>
                </w:r>
              </w:sdtContent>
            </w:sdt>
          </w:p>
          <w:p w14:paraId="435E5405" w14:textId="42511946" w:rsidR="00674EF0" w:rsidRPr="00674EF0" w:rsidRDefault="00674EF0" w:rsidP="00674EF0">
            <w:pPr>
              <w:rPr>
                <w:sz w:val="20"/>
                <w:szCs w:val="20"/>
              </w:rPr>
            </w:pPr>
            <w:r w:rsidRPr="00674EF0">
              <w:rPr>
                <w:sz w:val="20"/>
                <w:szCs w:val="20"/>
                <w:lang w:bidi="ar-SA"/>
              </w:rPr>
              <w:t xml:space="preserve">Version: </w:t>
            </w:r>
            <w:sdt>
              <w:sdtPr>
                <w:rPr>
                  <w:rStyle w:val="CustomerFeedbackChar"/>
                  <w:szCs w:val="20"/>
                </w:rPr>
                <w:alias w:val="e.g. 280a"/>
                <w:tag w:val="e.g. 280a"/>
                <w:id w:val="2115327768"/>
                <w:placeholder>
                  <w:docPart w:val="D1E17C2561F64D1AB52CA65B8F47AB5F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 w:rsidRPr="00674EF0">
                  <w:rPr>
                    <w:rStyle w:val="CustomerFeedbackChar"/>
                    <w:szCs w:val="20"/>
                  </w:rPr>
                  <w:t xml:space="preserve">          </w:t>
                </w:r>
              </w:sdtContent>
            </w:sdt>
          </w:p>
          <w:p w14:paraId="10C444FE" w14:textId="7D3B694A" w:rsidR="00674EF0" w:rsidRPr="00674EF0" w:rsidRDefault="00674EF0" w:rsidP="00674EF0">
            <w:pPr>
              <w:rPr>
                <w:sz w:val="20"/>
                <w:szCs w:val="20"/>
              </w:rPr>
            </w:pPr>
            <w:r w:rsidRPr="00674EF0">
              <w:rPr>
                <w:sz w:val="20"/>
                <w:szCs w:val="20"/>
              </w:rPr>
              <w:t>Version</w:t>
            </w:r>
            <w:r>
              <w:rPr>
                <w:sz w:val="20"/>
                <w:szCs w:val="20"/>
              </w:rPr>
              <w:t>:</w:t>
            </w:r>
            <w:r w:rsidRPr="00674EF0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CustomerFeedbackChar"/>
                  <w:szCs w:val="20"/>
                </w:rPr>
                <w:alias w:val="e.g. 280a"/>
                <w:tag w:val="e.g. 280a"/>
                <w:id w:val="-583535670"/>
                <w:placeholder>
                  <w:docPart w:val="3ED2D65D8C0B46198EAC1AFA9943CB32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 w:rsidRPr="00674EF0">
                  <w:rPr>
                    <w:rStyle w:val="CustomerFeedbackChar"/>
                    <w:szCs w:val="20"/>
                  </w:rPr>
                  <w:t xml:space="preserve">          </w:t>
                </w:r>
              </w:sdtContent>
            </w:sdt>
          </w:p>
        </w:tc>
      </w:tr>
      <w:tr w:rsidR="00B91E1B" w14:paraId="4233752C" w14:textId="77777777" w:rsidTr="00C5052F">
        <w:trPr>
          <w:trHeight w:val="20"/>
        </w:trPr>
        <w:tc>
          <w:tcPr>
            <w:tcW w:w="8222" w:type="dxa"/>
            <w:tcBorders>
              <w:top w:val="nil"/>
              <w:bottom w:val="nil"/>
              <w:right w:val="single" w:sz="4" w:space="0" w:color="FFFFFF" w:themeColor="background1"/>
            </w:tcBorders>
          </w:tcPr>
          <w:p w14:paraId="68484883" w14:textId="143F5E00" w:rsidR="00B91E1B" w:rsidRPr="00C5052F" w:rsidRDefault="00B91E1B" w:rsidP="00B91E1B">
            <w:pPr>
              <w:pStyle w:val="prNormaltext"/>
              <w:rPr>
                <w:i/>
                <w:color w:val="484A4C" w:themeColor="background2" w:themeShade="80"/>
                <w:sz w:val="20"/>
              </w:rPr>
            </w:pPr>
            <w:r w:rsidRPr="005162DE">
              <w:rPr>
                <w:sz w:val="20"/>
                <w:szCs w:val="20"/>
                <w:lang w:bidi="ar-SA"/>
              </w:rPr>
              <w:t>IP</w:t>
            </w:r>
            <w:r w:rsidR="00E479BC">
              <w:rPr>
                <w:sz w:val="20"/>
                <w:szCs w:val="20"/>
                <w:lang w:bidi="ar-SA"/>
              </w:rPr>
              <w:t xml:space="preserve"> name (OTP/MTP/eFlash)</w:t>
            </w:r>
            <w:r w:rsidRPr="005162DE">
              <w:rPr>
                <w:sz w:val="20"/>
                <w:szCs w:val="20"/>
                <w:lang w:bidi="ar-SA"/>
              </w:rPr>
              <w:t>:</w:t>
            </w:r>
            <w:r>
              <w:rPr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Flash sfd64kx8m64p4c5v_he,eMemory EO032X16KB180BV01,Synopsys SLP_B_TSMC180BCD50_512x8_CM8D_AB"/>
                <w:tag w:val="e.g. eFlash sfd64kx8m64p4c5v_he, eMemory, Synopsys  SLP_B_TSMC180BCD50_512x8_CM8D_AB"/>
                <w:id w:val="-1222053912"/>
                <w:placeholder>
                  <w:docPart w:val="C764538B7DEE44F98208EBF3C3F8992F"/>
                </w:placeholder>
                <w:showingPlcHdr/>
                <w:text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szCs w:val="20"/>
                  <w:lang w:bidi="ar-SA"/>
                </w:rPr>
              </w:sdtEndPr>
              <w:sdtContent>
                <w:r w:rsidRPr="00E1223E">
                  <w:rPr>
                    <w:i/>
                    <w:color w:val="6C6E71" w:themeColor="background2" w:themeShade="BF"/>
                    <w:sz w:val="20"/>
                    <w:szCs w:val="20"/>
                    <w:lang w:bidi="ar-SA"/>
                  </w:rPr>
                  <w:t xml:space="preserve">                                                 </w:t>
                </w:r>
              </w:sdtContent>
            </w:sdt>
          </w:p>
        </w:tc>
        <w:tc>
          <w:tcPr>
            <w:tcW w:w="1843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3812BEEE" w14:textId="77777777" w:rsidR="00B91E1B" w:rsidRDefault="00B91E1B" w:rsidP="00B91E1B">
            <w:pPr>
              <w:pStyle w:val="prNormaltext"/>
              <w:rPr>
                <w:lang w:bidi="ar-SA"/>
              </w:rPr>
            </w:pPr>
            <w:r w:rsidRPr="005162DE">
              <w:rPr>
                <w:sz w:val="20"/>
                <w:szCs w:val="20"/>
                <w:lang w:bidi="ar-SA"/>
              </w:rPr>
              <w:t>Version:</w:t>
            </w:r>
            <w:r>
              <w:rPr>
                <w:lang w:bidi="ar-SA"/>
              </w:rPr>
              <w:t xml:space="preserve"> </w:t>
            </w:r>
            <w:sdt>
              <w:sdtPr>
                <w:rPr>
                  <w:rStyle w:val="CustomerFeedbackChar"/>
                </w:rPr>
                <w:alias w:val="e.g. 280a"/>
                <w:tag w:val="e.g. 280a"/>
                <w:id w:val="254561935"/>
                <w:placeholder>
                  <w:docPart w:val="D3D4DB2DD1524C12B38B9A9B7160E14C"/>
                </w:placeholder>
                <w:showingPlcHdr/>
                <w:text/>
              </w:sdtPr>
              <w:sdtEndPr>
                <w:rPr>
                  <w:rStyle w:val="CustomerFeedbackChar"/>
                </w:rPr>
              </w:sdtEndPr>
              <w:sdtContent>
                <w:r>
                  <w:rPr>
                    <w:rStyle w:val="CustomerFeedbackChar"/>
                  </w:rPr>
                  <w:t xml:space="preserve">           </w:t>
                </w:r>
              </w:sdtContent>
            </w:sdt>
          </w:p>
        </w:tc>
      </w:tr>
      <w:tr w:rsidR="00703F61" w14:paraId="06C54A52" w14:textId="77777777" w:rsidTr="00C5052F">
        <w:trPr>
          <w:trHeight w:val="20"/>
        </w:trPr>
        <w:tc>
          <w:tcPr>
            <w:tcW w:w="8222" w:type="dxa"/>
            <w:tcBorders>
              <w:top w:val="nil"/>
              <w:bottom w:val="nil"/>
              <w:right w:val="single" w:sz="4" w:space="0" w:color="FFFFFF" w:themeColor="background1"/>
            </w:tcBorders>
          </w:tcPr>
          <w:p w14:paraId="2C756365" w14:textId="65455A0F" w:rsidR="00703F61" w:rsidRPr="005162DE" w:rsidRDefault="00703F61" w:rsidP="00B91E1B">
            <w:pPr>
              <w:pStyle w:val="prNormaltext"/>
              <w:rPr>
                <w:sz w:val="20"/>
                <w:szCs w:val="20"/>
                <w:lang w:bidi="ar-SA"/>
              </w:rPr>
            </w:pPr>
            <w:r w:rsidRPr="00A74870">
              <w:rPr>
                <w:sz w:val="20"/>
                <w:szCs w:val="20"/>
                <w:lang w:bidi="ar-SA"/>
              </w:rPr>
              <w:t xml:space="preserve">IP merge </w:t>
            </w:r>
            <w:r>
              <w:rPr>
                <w:sz w:val="20"/>
                <w:szCs w:val="20"/>
                <w:lang w:bidi="ar-SA"/>
              </w:rPr>
              <w:t xml:space="preserve">required </w:t>
            </w:r>
            <w:r w:rsidRPr="00A74870">
              <w:rPr>
                <w:sz w:val="20"/>
                <w:szCs w:val="20"/>
                <w:lang w:bidi="ar-SA"/>
              </w:rPr>
              <w:t xml:space="preserve">by </w:t>
            </w:r>
            <w:r>
              <w:rPr>
                <w:sz w:val="20"/>
                <w:szCs w:val="20"/>
                <w:lang w:bidi="ar-SA"/>
              </w:rPr>
              <w:t>foundry* (required for eFlash, eMemory)</w:t>
            </w:r>
            <w:r w:rsidRPr="00A74870">
              <w:rPr>
                <w:sz w:val="20"/>
                <w:szCs w:val="20"/>
                <w:lang w:bidi="ar-SA"/>
              </w:rPr>
              <w:t xml:space="preserve">? </w:t>
            </w:r>
            <w:sdt>
              <w:sdtPr>
                <w:rPr>
                  <w:sz w:val="20"/>
                  <w:szCs w:val="20"/>
                  <w:lang w:bidi="ar-SA"/>
                </w:rPr>
                <w:id w:val="100766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7487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A74870">
              <w:rPr>
                <w:sz w:val="20"/>
                <w:szCs w:val="20"/>
                <w:lang w:bidi="ar-SA"/>
              </w:rPr>
              <w:t xml:space="preserve"> Yes </w:t>
            </w:r>
            <w:sdt>
              <w:sdtPr>
                <w:rPr>
                  <w:sz w:val="20"/>
                  <w:szCs w:val="20"/>
                  <w:lang w:bidi="ar-SA"/>
                </w:rPr>
                <w:id w:val="2531001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98C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☒</w:t>
                </w:r>
              </w:sdtContent>
            </w:sdt>
            <w:r w:rsidRPr="00A74870">
              <w:rPr>
                <w:sz w:val="20"/>
                <w:szCs w:val="20"/>
                <w:lang w:bidi="ar-SA"/>
              </w:rPr>
              <w:t xml:space="preserve"> No</w:t>
            </w:r>
          </w:p>
        </w:tc>
        <w:tc>
          <w:tcPr>
            <w:tcW w:w="1843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2E72D795" w14:textId="77777777" w:rsidR="00703F61" w:rsidRPr="005162DE" w:rsidRDefault="00703F61" w:rsidP="00B91E1B">
            <w:pPr>
              <w:pStyle w:val="prNormaltext"/>
              <w:rPr>
                <w:sz w:val="20"/>
                <w:szCs w:val="20"/>
                <w:lang w:bidi="ar-SA"/>
              </w:rPr>
            </w:pPr>
          </w:p>
        </w:tc>
      </w:tr>
      <w:tr w:rsidR="00B91E1B" w14:paraId="3976E864" w14:textId="77777777" w:rsidTr="00887452">
        <w:trPr>
          <w:trHeight w:val="20"/>
        </w:trPr>
        <w:tc>
          <w:tcPr>
            <w:tcW w:w="10065" w:type="dxa"/>
            <w:gridSpan w:val="2"/>
            <w:tcBorders>
              <w:top w:val="nil"/>
              <w:bottom w:val="single" w:sz="4" w:space="0" w:color="auto"/>
            </w:tcBorders>
          </w:tcPr>
          <w:p w14:paraId="23EF96BF" w14:textId="04E49DA0" w:rsidR="00B91E1B" w:rsidRPr="005162DE" w:rsidRDefault="00B91E1B" w:rsidP="00B91E1B">
            <w:pPr>
              <w:pStyle w:val="prNormaltext"/>
              <w:rPr>
                <w:sz w:val="20"/>
                <w:szCs w:val="20"/>
                <w:lang w:bidi="ar-SA"/>
              </w:rPr>
            </w:pPr>
            <w:r>
              <w:rPr>
                <w:i/>
                <w:sz w:val="20"/>
                <w:szCs w:val="20"/>
                <w:lang w:bidi="ar-SA"/>
              </w:rPr>
              <w:t xml:space="preserve">* </w:t>
            </w:r>
            <w:r w:rsidRPr="00167FBB">
              <w:rPr>
                <w:i/>
                <w:sz w:val="20"/>
                <w:szCs w:val="20"/>
                <w:lang w:bidi="ar-SA"/>
              </w:rPr>
              <w:t xml:space="preserve">A pre-merge </w:t>
            </w:r>
            <w:r w:rsidRPr="00167FBB">
              <w:rPr>
                <w:b/>
                <w:i/>
                <w:sz w:val="20"/>
                <w:szCs w:val="20"/>
                <w:lang w:bidi="ar-SA"/>
              </w:rPr>
              <w:t>Calibre</w:t>
            </w:r>
            <w:r w:rsidRPr="00167FBB">
              <w:rPr>
                <w:i/>
                <w:sz w:val="20"/>
                <w:szCs w:val="20"/>
                <w:lang w:bidi="ar-SA"/>
              </w:rPr>
              <w:t xml:space="preserve"> LVS-ERC setup is required</w:t>
            </w:r>
            <w:r w:rsidR="00A51EB4">
              <w:rPr>
                <w:i/>
                <w:sz w:val="20"/>
                <w:szCs w:val="20"/>
                <w:lang w:bidi="ar-SA"/>
              </w:rPr>
              <w:t xml:space="preserve"> to perform pre- </w:t>
            </w:r>
            <w:r w:rsidR="00FA092B">
              <w:rPr>
                <w:i/>
                <w:sz w:val="20"/>
                <w:szCs w:val="20"/>
                <w:lang w:bidi="ar-SA"/>
              </w:rPr>
              <w:t>and post-merge</w:t>
            </w:r>
            <w:r w:rsidR="00A51EB4">
              <w:rPr>
                <w:i/>
                <w:sz w:val="20"/>
                <w:szCs w:val="20"/>
                <w:lang w:bidi="ar-SA"/>
              </w:rPr>
              <w:t xml:space="preserve"> checks at TSMC</w:t>
            </w:r>
            <w:r w:rsidRPr="00167FBB">
              <w:rPr>
                <w:i/>
                <w:sz w:val="20"/>
                <w:szCs w:val="20"/>
                <w:lang w:bidi="ar-SA"/>
              </w:rPr>
              <w:t>.</w:t>
            </w:r>
          </w:p>
        </w:tc>
      </w:tr>
    </w:tbl>
    <w:p w14:paraId="2906A751" w14:textId="77777777" w:rsidR="00945483" w:rsidRDefault="00945483">
      <w:r>
        <w:br w:type="page"/>
      </w:r>
    </w:p>
    <w:bookmarkEnd w:id="1"/>
    <w:p w14:paraId="3D6BD3C9" w14:textId="48E794CF" w:rsidR="00D97A58" w:rsidRPr="00AD02A0" w:rsidRDefault="004A5E98" w:rsidP="00AD02A0">
      <w:pPr>
        <w:pStyle w:val="prHeading1"/>
        <w:ind w:left="-284" w:hanging="425"/>
        <w:rPr>
          <w:lang w:bidi="ar-SA"/>
        </w:rPr>
      </w:pPr>
      <w:r>
        <w:rPr>
          <w:lang w:bidi="ar-SA"/>
        </w:rPr>
        <w:lastRenderedPageBreak/>
        <w:t>Technology specific data</w:t>
      </w:r>
    </w:p>
    <w:tbl>
      <w:tblPr>
        <w:tblStyle w:val="Tablaconcuadrcula"/>
        <w:tblW w:w="10064" w:type="dxa"/>
        <w:tblInd w:w="-714" w:type="dxa"/>
        <w:tblLook w:val="04A0" w:firstRow="1" w:lastRow="0" w:firstColumn="1" w:lastColumn="0" w:noHBand="0" w:noVBand="1"/>
      </w:tblPr>
      <w:tblGrid>
        <w:gridCol w:w="2124"/>
        <w:gridCol w:w="1137"/>
        <w:gridCol w:w="1134"/>
        <w:gridCol w:w="1133"/>
        <w:gridCol w:w="1134"/>
        <w:gridCol w:w="1134"/>
        <w:gridCol w:w="1134"/>
        <w:gridCol w:w="1134"/>
      </w:tblGrid>
      <w:tr w:rsidR="00D82B1E" w14:paraId="49F20C00" w14:textId="77777777" w:rsidTr="00D61868">
        <w:tc>
          <w:tcPr>
            <w:tcW w:w="21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3219505" w14:textId="77777777" w:rsidR="00D82B1E" w:rsidRPr="00577B01" w:rsidRDefault="00D82B1E" w:rsidP="005B71B1">
            <w:pPr>
              <w:pStyle w:val="prNormaltext"/>
              <w:rPr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A5E9710" w14:textId="6407E4F2" w:rsidR="00D82B1E" w:rsidRPr="00577B01" w:rsidRDefault="002A747A" w:rsidP="00D65B90">
            <w:pPr>
              <w:pStyle w:val="prNormaltext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6</w:t>
            </w:r>
            <w:r w:rsidR="008F4DF8">
              <w:rPr>
                <w:sz w:val="18"/>
                <w:szCs w:val="18"/>
                <w:lang w:bidi="ar-SA"/>
              </w:rPr>
              <w:t>/</w:t>
            </w:r>
            <w:r w:rsidR="00D82B1E">
              <w:rPr>
                <w:sz w:val="18"/>
                <w:szCs w:val="18"/>
                <w:lang w:bidi="ar-SA"/>
              </w:rPr>
              <w:t>7/12/16nm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</w:tcPr>
          <w:p w14:paraId="79D62E21" w14:textId="0A0A1414" w:rsidR="00D82B1E" w:rsidRPr="00577B01" w:rsidRDefault="00D82B1E" w:rsidP="00D65B90">
            <w:pPr>
              <w:pStyle w:val="prNormaltext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22/28nm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</w:tcPr>
          <w:p w14:paraId="28B4A8B8" w14:textId="41BE3A3D" w:rsidR="00D82B1E" w:rsidRPr="00577B01" w:rsidRDefault="00D82B1E" w:rsidP="00D65B90">
            <w:pPr>
              <w:pStyle w:val="prNormaltext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40nm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</w:tcPr>
          <w:p w14:paraId="35B950B8" w14:textId="0CED4E63" w:rsidR="00D82B1E" w:rsidRPr="00577B01" w:rsidRDefault="00D82B1E" w:rsidP="00D65B90">
            <w:pPr>
              <w:pStyle w:val="prNormaltext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55/65nm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</w:tcPr>
          <w:p w14:paraId="05E72546" w14:textId="3B1202DB" w:rsidR="00D82B1E" w:rsidRDefault="00D82B1E" w:rsidP="00D65B90">
            <w:pPr>
              <w:pStyle w:val="prNormaltext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90/130nm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</w:tcPr>
          <w:p w14:paraId="2520D1C3" w14:textId="1878FFE7" w:rsidR="00D82B1E" w:rsidRPr="00577B01" w:rsidRDefault="00D82B1E" w:rsidP="00D65B90">
            <w:pPr>
              <w:pStyle w:val="prNormaltext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0.18um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14:paraId="771BD9B0" w14:textId="4ABAFAE8" w:rsidR="00D82B1E" w:rsidRPr="00577B01" w:rsidRDefault="00D82B1E" w:rsidP="00D65B90">
            <w:pPr>
              <w:pStyle w:val="prNormaltext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0.25/0.35</w:t>
            </w:r>
            <w:r w:rsidR="00D61868">
              <w:rPr>
                <w:sz w:val="18"/>
                <w:szCs w:val="18"/>
                <w:lang w:bidi="ar-SA"/>
              </w:rPr>
              <w:t>um</w:t>
            </w:r>
          </w:p>
        </w:tc>
      </w:tr>
      <w:tr w:rsidR="00236296" w14:paraId="7740A1E3" w14:textId="77777777" w:rsidTr="00236296">
        <w:tc>
          <w:tcPr>
            <w:tcW w:w="2126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0840B21F" w14:textId="4173D83A" w:rsidR="00236296" w:rsidRPr="00577B01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Max MoM voltage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E9E9EA" w:themeFill="background2" w:themeFillTint="33"/>
          </w:tcPr>
          <w:p w14:paraId="34FE0403" w14:textId="145BCC8A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sdt>
          <w:sdtPr>
            <w:rPr>
              <w:rStyle w:val="CustomerFeedbackSmallChar"/>
            </w:rPr>
            <w:id w:val="506789627"/>
            <w:placeholder>
              <w:docPart w:val="D7CAAB4C3257427190546A5A2F07B122"/>
            </w:placeholder>
            <w:comboBox>
              <w:listItem w:displayText="No MoM" w:value="No MoM"/>
              <w:listItem w:displayText="1,8V" w:value="1,8V"/>
              <w:listItem w:displayText="1.8-3.3V" w:value="1.8-3.3V"/>
              <w:listItem w:displayText="3.3-5V" w:value="3.3-5V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top w:val="single" w:sz="12" w:space="0" w:color="auto"/>
                </w:tcBorders>
              </w:tcPr>
              <w:p w14:paraId="0FECBC23" w14:textId="6C5AE0EE" w:rsidR="00236296" w:rsidRPr="00644C90" w:rsidRDefault="00236296" w:rsidP="00236296">
                <w:pPr>
                  <w:pStyle w:val="prNormaltext"/>
                  <w:jc w:val="center"/>
                  <w:rPr>
                    <w:color w:val="808080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814251608"/>
            <w:placeholder>
              <w:docPart w:val="D003619DA14E4BDF994217E966A57E21"/>
            </w:placeholder>
            <w:comboBox>
              <w:listItem w:displayText="No MoM" w:value="No MoM"/>
              <w:listItem w:displayText="&lt;1,8V" w:value="&lt;1,8V"/>
              <w:listItem w:displayText="2.5V" w:value="2.5V"/>
              <w:listItem w:displayText="3.3-5V" w:value="3.3-5V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top w:val="single" w:sz="12" w:space="0" w:color="auto"/>
                </w:tcBorders>
                <w:shd w:val="clear" w:color="auto" w:fill="FFFFFF" w:themeFill="background1"/>
              </w:tcPr>
              <w:p w14:paraId="07FA446A" w14:textId="0CE5E9DA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1813903881"/>
            <w:placeholder>
              <w:docPart w:val="9DB804B41E324833817DF868603BF829"/>
            </w:placeholder>
            <w:comboBox>
              <w:listItem w:displayText="No MoM" w:value="No MoM"/>
              <w:listItem w:displayText="&lt;1,8V" w:value="&lt;1,8V"/>
              <w:listItem w:displayText="2.5V" w:value="2.5V"/>
              <w:listItem w:displayText="3.3-5V" w:value="3.3-5V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top w:val="single" w:sz="12" w:space="0" w:color="auto"/>
                </w:tcBorders>
                <w:shd w:val="clear" w:color="auto" w:fill="FFFFFF" w:themeFill="background1"/>
              </w:tcPr>
              <w:p w14:paraId="271F44BE" w14:textId="4B9D89A9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tc>
          <w:tcPr>
            <w:tcW w:w="1134" w:type="dxa"/>
            <w:tcBorders>
              <w:top w:val="single" w:sz="12" w:space="0" w:color="auto"/>
            </w:tcBorders>
            <w:shd w:val="clear" w:color="auto" w:fill="E9E9EA" w:themeFill="background2" w:themeFillTint="33"/>
          </w:tcPr>
          <w:p w14:paraId="551C6AF9" w14:textId="61DDA9E2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E9E9EA" w:themeFill="background2" w:themeFillTint="33"/>
          </w:tcPr>
          <w:p w14:paraId="1EC7BB64" w14:textId="0FCB2F9A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4" w:space="0" w:color="auto"/>
            </w:tcBorders>
            <w:shd w:val="clear" w:color="auto" w:fill="E9E9EA" w:themeFill="background2" w:themeFillTint="33"/>
          </w:tcPr>
          <w:p w14:paraId="6F6C9F67" w14:textId="00EDDB06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32FA276F" w14:textId="77777777" w:rsidTr="00AC7DCD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2C9BEEF1" w14:textId="1497F556" w:rsidR="00236296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MiM value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9E9EA" w:themeFill="background2" w:themeFillTint="33"/>
          </w:tcPr>
          <w:p w14:paraId="752A63DF" w14:textId="4097C723" w:rsidR="00236296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7646576C" w14:textId="77777777" w:rsidR="00236296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0394BC5B" w14:textId="77777777" w:rsidR="00236296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sdt>
          <w:sdtPr>
            <w:rPr>
              <w:rStyle w:val="CustomerFeedbackSmallChar"/>
            </w:rPr>
            <w:id w:val="1331797001"/>
            <w:placeholder>
              <w:docPart w:val="E1D34623F84C433A8F7ECB616CED7FDB"/>
            </w:placeholder>
            <w:comboBox>
              <w:listItem w:displayText="No MiM" w:value="No MiM"/>
              <w:listItem w:displayText="1fF/um2" w:value="1fF/um2"/>
              <w:listItem w:displayText="1.5fF/um2" w:value="1.5fF/um2"/>
              <w:listItem w:displayText="2fF/um2" w:value="2fF/um2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7C0A94BF" w14:textId="597D218D" w:rsidR="00236296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1260217471"/>
            <w:placeholder>
              <w:docPart w:val="C05B4A36AAC64BF99F43324F4AF4F186"/>
            </w:placeholder>
            <w:comboBox>
              <w:listItem w:displayText="No MiM" w:value="No MiM"/>
              <w:listItem w:displayText="1fF/um2" w:value="1fF/um2"/>
              <w:listItem w:displayText="1.5fF/um2" w:value="1.5fF/um2"/>
              <w:listItem w:displayText="2fF/um2" w:value="2fF/um2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3CF94B3D" w14:textId="794146A2" w:rsidR="00236296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1629154599"/>
            <w:placeholder>
              <w:docPart w:val="B834DE4A24E74DCA8B5576AC7DD67BCA"/>
            </w:placeholder>
            <w:comboBox>
              <w:listItem w:displayText="No MiM" w:value="No MiM"/>
              <w:listItem w:displayText="1fF/um2" w:value="1fF/um2"/>
              <w:listItem w:displayText="1.5fF/um2" w:value="1.5fF/um2"/>
              <w:listItem w:displayText="2fF/um2" w:value="2fF/um2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42C833B5" w14:textId="0EAD73D4" w:rsidR="00236296" w:rsidRPr="00111532" w:rsidRDefault="0012698C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2fF/um2</w:t>
                </w:r>
              </w:p>
            </w:tc>
          </w:sdtContent>
        </w:sdt>
        <w:sdt>
          <w:sdtPr>
            <w:rPr>
              <w:rStyle w:val="CustomerFeedbackSmallChar"/>
            </w:rPr>
            <w:id w:val="1250008314"/>
            <w:placeholder>
              <w:docPart w:val="531D6D44179F4D3597898CF186DD60FD"/>
            </w:placeholder>
            <w:comboBox>
              <w:listItem w:displayText="No MiM" w:value="No MiM"/>
              <w:listItem w:displayText="0.86fF/um2" w:value="0.86fF/um2"/>
              <w:listItem w:displayText="1fF/um2" w:value="1fF/um2"/>
              <w:listItem w:displayText="1.5fF/um2" w:value="1.5fF/um2"/>
              <w:listItem w:displayText="2fF/um2" w:value="2fF/um2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right w:val="single" w:sz="4" w:space="0" w:color="auto"/>
                </w:tcBorders>
                <w:shd w:val="clear" w:color="auto" w:fill="auto"/>
              </w:tcPr>
              <w:p w14:paraId="15748AB6" w14:textId="471663BF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</w:tr>
      <w:tr w:rsidR="00236296" w14:paraId="54316D35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6E3A65C2" w14:textId="2C903ED3" w:rsidR="00236296" w:rsidRPr="00577B01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AP thickness</w:t>
            </w:r>
          </w:p>
        </w:tc>
        <w:sdt>
          <w:sdtPr>
            <w:rPr>
              <w:rStyle w:val="CustomerFeedbackSmallChar"/>
            </w:rPr>
            <w:id w:val="-1989468748"/>
            <w:placeholder>
              <w:docPart w:val="0438DD81E1A048BF9A6224F40BA8DD83"/>
            </w:placeholder>
            <w:comboBox>
              <w:listItem w:displayText="14kA" w:value="14kA"/>
              <w:listItem w:displayText="28kA" w:value="28kA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left w:val="single" w:sz="12" w:space="0" w:color="auto"/>
                </w:tcBorders>
              </w:tcPr>
              <w:p w14:paraId="515EB91D" w14:textId="1D04B06B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1567182106"/>
            <w:placeholder>
              <w:docPart w:val="22FD81EED61447BBBC3A6236BAA2C9B6"/>
            </w:placeholder>
            <w:comboBox>
              <w:listItem w:displayText="14kA" w:value="14kA"/>
              <w:listItem w:displayText="28kA" w:value="28kA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39F06E45" w14:textId="324DC3B8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1267069512"/>
            <w:placeholder>
              <w:docPart w:val="F294028665174667BB44DCABAF65F328"/>
            </w:placeholder>
            <w:comboBox>
              <w:listItem w:displayText="14kA" w:value="14kA"/>
              <w:listItem w:displayText="28kA" w:value="28kA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57C313A6" w14:textId="7C66D646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50355138"/>
            <w:placeholder>
              <w:docPart w:val="93CE9D55E5B4464891FEA30DA985C44D"/>
            </w:placeholder>
            <w:comboBox>
              <w:listItem w:displayText="14kA" w:value="14kA"/>
              <w:listItem w:displayText="28kA" w:value="28kA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71D5A530" w14:textId="23D352AB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1549497217"/>
            <w:placeholder>
              <w:docPart w:val="54D295389C5745D08F1FAA28C0383EAF"/>
            </w:placeholder>
            <w:comboBox>
              <w:listItem w:displayText="14kA" w:value="14kA"/>
              <w:listItem w:displayText="28kA" w:value="28kA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4CD8130A" w14:textId="5A9A2A43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tc>
          <w:tcPr>
            <w:tcW w:w="1134" w:type="dxa"/>
            <w:shd w:val="clear" w:color="auto" w:fill="E9E9EA" w:themeFill="background2" w:themeFillTint="33"/>
          </w:tcPr>
          <w:p w14:paraId="24FDBA06" w14:textId="3FF831DF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34D63446" w14:textId="2F9E16CC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071F9FE9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10BAEB5E" w14:textId="4885963F" w:rsidR="00236296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Bump type </w:t>
            </w:r>
            <w:r w:rsidRPr="00D97629">
              <w:rPr>
                <w:sz w:val="14"/>
                <w:szCs w:val="18"/>
                <w:lang w:bidi="ar-SA"/>
              </w:rPr>
              <w:t>(12inch only)</w:t>
            </w:r>
          </w:p>
        </w:tc>
        <w:sdt>
          <w:sdtPr>
            <w:rPr>
              <w:rStyle w:val="CustomerFeedbackSmallChar"/>
            </w:rPr>
            <w:id w:val="517127711"/>
            <w:placeholder>
              <w:docPart w:val="E4F5A49E4EB14606A4EE9E88079C72C7"/>
            </w:placeholder>
            <w:comboBox>
              <w:listItem w:displayText="no bumps" w:value="no bumps"/>
              <w:listItem w:displayText="Lead free" w:value="Lead free"/>
              <w:listItem w:displayText="CU on pad" w:value="CU on pad"/>
              <w:listItem w:displayText="CU on pad round" w:value="CU on pad round"/>
              <w:listItem w:displayText="CU on trace" w:value="CU on trace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left w:val="single" w:sz="12" w:space="0" w:color="auto"/>
                </w:tcBorders>
              </w:tcPr>
              <w:p w14:paraId="6DE44086" w14:textId="11A899AC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256911228"/>
            <w:placeholder>
              <w:docPart w:val="EC02DAAB65B943F2A332F0FB939A6D81"/>
            </w:placeholder>
            <w:comboBox>
              <w:listItem w:displayText="no bumps" w:value="no bumps"/>
              <w:listItem w:displayText="Lead free" w:value="Lead free"/>
              <w:listItem w:displayText="CU on pad" w:value="CU on pad"/>
              <w:listItem w:displayText="CU on pad round" w:value="CU on pad round"/>
              <w:listItem w:displayText="CU on trace" w:value="CU on trace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688C4A8A" w14:textId="4C84F8FC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82972814"/>
            <w:placeholder>
              <w:docPart w:val="07C23C4C8289416288CEA85B6867F157"/>
            </w:placeholder>
            <w:comboBox>
              <w:listItem w:displayText="no bumps" w:value="no bumps"/>
              <w:listItem w:displayText="Lead free" w:value="Lead free"/>
              <w:listItem w:displayText="CU on pad" w:value="CU on pad"/>
              <w:listItem w:displayText="CU on pad round" w:value="CU on pad round"/>
              <w:listItem w:displayText="CU on trace" w:value="CU on trace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691485B1" w14:textId="29859DFD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372154736"/>
            <w:placeholder>
              <w:docPart w:val="0466CF0DB24A41B0828CAE4A3E0676F7"/>
            </w:placeholder>
            <w:comboBox>
              <w:listItem w:displayText="no bumps" w:value="no bumps"/>
              <w:listItem w:displayText="Lead free" w:value="Lead free"/>
              <w:listItem w:displayText="CU on pad" w:value="CU on pad"/>
              <w:listItem w:displayText="CU on pad round" w:value="CU on pad round"/>
              <w:listItem w:displayText="CU on trace" w:value="CU on trace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5359D747" w14:textId="08B132C0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1406521228"/>
            <w:placeholder>
              <w:docPart w:val="AA8CA637E1F44DC1853CBAF51E69D438"/>
            </w:placeholder>
            <w:comboBox>
              <w:listItem w:displayText="no bumps" w:value="no bumps"/>
              <w:listItem w:displayText="Lead free" w:value="Lead free"/>
              <w:listItem w:displayText="Copper non round" w:value="Copper non round"/>
              <w:listItem w:displayText="Copper round" w:value="Copper round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38A4A1ED" w14:textId="13B02737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tc>
          <w:tcPr>
            <w:tcW w:w="1134" w:type="dxa"/>
            <w:shd w:val="clear" w:color="auto" w:fill="E9E9EA" w:themeFill="background2" w:themeFillTint="33"/>
          </w:tcPr>
          <w:p w14:paraId="1EE4C07D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48B94883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39D466A4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1E7F42FA" w14:textId="61DE0798" w:rsidR="00236296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Substrate </w:t>
            </w:r>
            <w:r w:rsidRPr="00F06F18">
              <w:rPr>
                <w:sz w:val="14"/>
                <w:szCs w:val="14"/>
                <w:lang w:bidi="ar-SA"/>
              </w:rPr>
              <w:t>(bumping only)</w:t>
            </w:r>
          </w:p>
        </w:tc>
        <w:sdt>
          <w:sdtPr>
            <w:rPr>
              <w:rStyle w:val="CustomerFeedbackSmallChar"/>
            </w:rPr>
            <w:id w:val="564226730"/>
            <w:placeholder>
              <w:docPart w:val="A8D3489146D84AE88EB55B8008960BC1"/>
            </w:placeholder>
            <w:comboBox>
              <w:listItem w:displayText="laminate" w:value="laminate"/>
              <w:listItem w:displayText="build up" w:value="build up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left w:val="single" w:sz="12" w:space="0" w:color="auto"/>
                </w:tcBorders>
              </w:tcPr>
              <w:p w14:paraId="13393C6D" w14:textId="177FC9F4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N/A</w:t>
                </w:r>
              </w:p>
            </w:tc>
          </w:sdtContent>
        </w:sdt>
        <w:sdt>
          <w:sdtPr>
            <w:rPr>
              <w:rStyle w:val="CustomerFeedbackSmallChar"/>
            </w:rPr>
            <w:id w:val="-331223768"/>
            <w:placeholder>
              <w:docPart w:val="3AAF22064DDE429E8D3F743F652ACA81"/>
            </w:placeholder>
            <w:comboBox>
              <w:listItem w:displayText="laminate" w:value="laminate"/>
              <w:listItem w:displayText="build up" w:value="build up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15CFDFA4" w14:textId="47648EB2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N/A</w:t>
                </w:r>
              </w:p>
            </w:tc>
          </w:sdtContent>
        </w:sdt>
        <w:sdt>
          <w:sdtPr>
            <w:rPr>
              <w:rStyle w:val="CustomerFeedbackSmallChar"/>
            </w:rPr>
            <w:id w:val="2055650832"/>
            <w:placeholder>
              <w:docPart w:val="DE91028986DE4522A48D633FF3BC85CD"/>
            </w:placeholder>
            <w:comboBox>
              <w:listItem w:displayText="laminate" w:value="laminate"/>
              <w:listItem w:displayText="build up" w:value="build up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62C35956" w14:textId="6C21C676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N/A</w:t>
                </w:r>
              </w:p>
            </w:tc>
          </w:sdtContent>
        </w:sdt>
        <w:sdt>
          <w:sdtPr>
            <w:rPr>
              <w:rStyle w:val="CustomerFeedbackSmallChar"/>
            </w:rPr>
            <w:id w:val="1032078089"/>
            <w:placeholder>
              <w:docPart w:val="206728EABC3D4DD986BBA1B47A6C5D41"/>
            </w:placeholder>
            <w:comboBox>
              <w:listItem w:displayText="laminate" w:value="laminate"/>
              <w:listItem w:displayText="build up" w:value="build up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7B47325F" w14:textId="03A1388A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N/A</w:t>
                </w:r>
              </w:p>
            </w:tc>
          </w:sdtContent>
        </w:sdt>
        <w:sdt>
          <w:sdtPr>
            <w:rPr>
              <w:rStyle w:val="CustomerFeedbackSmallChar"/>
            </w:rPr>
            <w:id w:val="-82535639"/>
            <w:placeholder>
              <w:docPart w:val="E730D8502B2743E6A9250B819B89B1AB"/>
            </w:placeholder>
            <w:comboBox>
              <w:listItem w:displayText="laminate" w:value="laminate"/>
              <w:listItem w:displayText="build up" w:value="build up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</w:tcPr>
              <w:p w14:paraId="7564698F" w14:textId="70B61924" w:rsidR="00236296" w:rsidRDefault="00236296" w:rsidP="00236296">
                <w:pPr>
                  <w:pStyle w:val="prNormaltext"/>
                  <w:jc w:val="center"/>
                  <w:rPr>
                    <w:rStyle w:val="CustomerFeedbackSmallChar"/>
                  </w:rPr>
                </w:pPr>
                <w:r>
                  <w:rPr>
                    <w:rStyle w:val="CustomerFeedbackSmallChar"/>
                  </w:rPr>
                  <w:t>N/A</w:t>
                </w:r>
              </w:p>
            </w:tc>
          </w:sdtContent>
        </w:sdt>
        <w:tc>
          <w:tcPr>
            <w:tcW w:w="1134" w:type="dxa"/>
            <w:shd w:val="clear" w:color="auto" w:fill="E9E9EA" w:themeFill="background2" w:themeFillTint="33"/>
          </w:tcPr>
          <w:p w14:paraId="28328751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357DE559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51C77100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3440BAEC" w14:textId="6ECA5CEB" w:rsidR="00236296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Number of bumps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324FC42E" w14:textId="13124040" w:rsidR="00236296" w:rsidRDefault="00AF2D0C" w:rsidP="00236296">
            <w:pPr>
              <w:pStyle w:val="prNormaltext"/>
              <w:jc w:val="center"/>
              <w:rPr>
                <w:rStyle w:val="CustomerFeedbackSmallChar"/>
              </w:rPr>
            </w:pPr>
            <w:sdt>
              <w:sdtPr>
                <w:rPr>
                  <w:rStyle w:val="CustomerFeedbackSmallChar"/>
                </w:rPr>
                <w:id w:val="-1537883987"/>
                <w:placeholder>
                  <w:docPart w:val="547C2BC0553742E98892675E7DFFF88C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3925E763" w14:textId="29E8579F" w:rsidR="00236296" w:rsidRDefault="00AF2D0C" w:rsidP="00236296">
            <w:pPr>
              <w:pStyle w:val="prNormaltext"/>
              <w:jc w:val="center"/>
              <w:rPr>
                <w:rStyle w:val="CustomerFeedbackSmallChar"/>
              </w:rPr>
            </w:pPr>
            <w:sdt>
              <w:sdtPr>
                <w:rPr>
                  <w:rStyle w:val="CustomerFeedbackSmallChar"/>
                </w:rPr>
                <w:id w:val="-1985617449"/>
                <w:placeholder>
                  <w:docPart w:val="00ECBF3919A54E188CA15793A3C24ADF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7E2A9029" w14:textId="04C7C332" w:rsidR="00236296" w:rsidRDefault="00AF2D0C" w:rsidP="00236296">
            <w:pPr>
              <w:pStyle w:val="prNormaltext"/>
              <w:jc w:val="center"/>
              <w:rPr>
                <w:rStyle w:val="CustomerFeedbackSmallChar"/>
              </w:rPr>
            </w:pPr>
            <w:sdt>
              <w:sdtPr>
                <w:rPr>
                  <w:rStyle w:val="CustomerFeedbackSmallChar"/>
                </w:rPr>
                <w:id w:val="-112598865"/>
                <w:placeholder>
                  <w:docPart w:val="53C6BA351C694400AEDA2F1A47B92704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41E974DF" w14:textId="5E4CCEDB" w:rsidR="00236296" w:rsidRDefault="00AF2D0C" w:rsidP="00236296">
            <w:pPr>
              <w:pStyle w:val="prNormaltext"/>
              <w:jc w:val="center"/>
              <w:rPr>
                <w:rStyle w:val="CustomerFeedbackSmallChar"/>
              </w:rPr>
            </w:pPr>
            <w:sdt>
              <w:sdtPr>
                <w:rPr>
                  <w:rStyle w:val="CustomerFeedbackSmallChar"/>
                </w:rPr>
                <w:id w:val="1434941732"/>
                <w:placeholder>
                  <w:docPart w:val="D60A8461EBFE473BBC4A41A7F77C382D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34357225" w14:textId="7914E878" w:rsidR="00236296" w:rsidRDefault="00AF2D0C" w:rsidP="00236296">
            <w:pPr>
              <w:pStyle w:val="prNormaltext"/>
              <w:jc w:val="center"/>
              <w:rPr>
                <w:rStyle w:val="CustomerFeedbackSmallChar"/>
              </w:rPr>
            </w:pPr>
            <w:sdt>
              <w:sdtPr>
                <w:rPr>
                  <w:rStyle w:val="CustomerFeedbackSmallChar"/>
                </w:rPr>
                <w:id w:val="1711685368"/>
                <w:placeholder>
                  <w:docPart w:val="C6FC833BCA5D4A5B936B546A2FFD346C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  <w:shd w:val="clear" w:color="auto" w:fill="E9E9EA" w:themeFill="background2" w:themeFillTint="33"/>
          </w:tcPr>
          <w:p w14:paraId="0168B4D6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28EE1C7B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481CF035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427597AD" w14:textId="3F50F5C5" w:rsidR="00236296" w:rsidRPr="00577B01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Polyimide*</w:t>
            </w:r>
          </w:p>
        </w:tc>
        <w:sdt>
          <w:sdtPr>
            <w:rPr>
              <w:rStyle w:val="CustomerFeedbackSmallChar"/>
            </w:rPr>
            <w:id w:val="-247349628"/>
            <w:placeholder>
              <w:docPart w:val="9A17A28682834C1E84443B9098D36CD4"/>
            </w:placeholder>
            <w:comboBox>
              <w:listItem w:displayText="YES" w:value="YES"/>
              <w:listItem w:displayText="NO" w:value="NO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left w:val="single" w:sz="12" w:space="0" w:color="auto"/>
                </w:tcBorders>
              </w:tcPr>
              <w:p w14:paraId="3448A55C" w14:textId="7F848E0E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967166704"/>
            <w:placeholder>
              <w:docPart w:val="17DA1C0D3A8D4E6DBE828FF0F6286E4B"/>
            </w:placeholder>
            <w:comboBox>
              <w:listItem w:displayText="YES" w:value="YES"/>
              <w:listItem w:displayText="NO" w:value="NO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61FC8845" w14:textId="11F10A08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1176921706"/>
            <w:placeholder>
              <w:docPart w:val="18CF06C79BC846B6B215187913A85FDA"/>
            </w:placeholder>
            <w:comboBox>
              <w:listItem w:displayText="YES" w:value="YES"/>
              <w:listItem w:displayText="NO" w:value="NO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3004B4B5" w14:textId="71B04FEE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511578010"/>
            <w:placeholder>
              <w:docPart w:val="B2A789B0C8A243209003EC789BB6D48F"/>
            </w:placeholder>
            <w:comboBox>
              <w:listItem w:displayText="YES" w:value="YES"/>
              <w:listItem w:displayText="NO" w:value="NO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3F953DF9" w14:textId="7362739C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2012949494"/>
            <w:placeholder>
              <w:docPart w:val="A53812FD7B5E42B79F1021E68B9749FF"/>
            </w:placeholder>
            <w:comboBox>
              <w:listItem w:displayText="YES" w:value="YES"/>
              <w:listItem w:displayText="NO" w:value="NO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447F06C3" w14:textId="11CF3575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370303361"/>
            <w:placeholder>
              <w:docPart w:val="CA4B02475C86490186E3D50D6CF8957B"/>
            </w:placeholder>
            <w:comboBox>
              <w:listItem w:displayText="YES" w:value="YES"/>
              <w:listItem w:displayText="NO" w:value="NO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0C89B35C" w14:textId="31F7B668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885724271"/>
            <w:placeholder>
              <w:docPart w:val="FEB7601B286A4340B4684F114009C4F4"/>
            </w:placeholder>
            <w:comboBox>
              <w:listItem w:displayText="YES" w:value="YES"/>
              <w:listItem w:displayText="NO" w:value="NO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right w:val="single" w:sz="4" w:space="0" w:color="auto"/>
                </w:tcBorders>
                <w:shd w:val="clear" w:color="auto" w:fill="auto"/>
              </w:tcPr>
              <w:p w14:paraId="19B29A01" w14:textId="1D62BE33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</w:tr>
      <w:tr w:rsidR="00236296" w14:paraId="5D74C49C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56B33B24" w14:textId="4119DD6C" w:rsidR="00236296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SRAM cell version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34F0C2E6" w14:textId="34119AFD" w:rsidR="00236296" w:rsidRPr="006C635F" w:rsidRDefault="00AF2D0C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val="nl-BE" w:bidi="ar-SA"/>
              </w:rPr>
            </w:pPr>
            <w:sdt>
              <w:sdtPr>
                <w:rPr>
                  <w:rStyle w:val="CustomerFeedbackSmallChar"/>
                </w:rPr>
                <w:id w:val="-1766923212"/>
                <w:placeholder>
                  <w:docPart w:val="FD85F0F60D4645C2A45839B1848D58DD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1371BDD6" w14:textId="76D5E95A" w:rsidR="00236296" w:rsidRPr="00111532" w:rsidRDefault="00AF2D0C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921385079"/>
                <w:placeholder>
                  <w:docPart w:val="506A8EF20F4D42078CDF0C2070C48E5C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0D8C6AC6" w14:textId="011D9043" w:rsidR="00236296" w:rsidRPr="00111532" w:rsidRDefault="00AF2D0C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637081089"/>
                <w:placeholder>
                  <w:docPart w:val="7F8044C0DBD74414B20EE9B24EB6DE75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5EE8F1F7" w14:textId="2C6AD4F4" w:rsidR="00236296" w:rsidRPr="00111532" w:rsidRDefault="00AF2D0C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1699117323"/>
                <w:placeholder>
                  <w:docPart w:val="A96599C008C8407884F8F1E89AF2B311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299767E0" w14:textId="4FE145AE" w:rsidR="00236296" w:rsidRPr="00111532" w:rsidRDefault="00AF2D0C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541793445"/>
                <w:placeholder>
                  <w:docPart w:val="ABBC08DC96EF4B709BC2258FA579A58E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  <w:shd w:val="clear" w:color="auto" w:fill="E9E9EA" w:themeFill="background2" w:themeFillTint="33"/>
          </w:tcPr>
          <w:p w14:paraId="226C1F72" w14:textId="34AB634D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28FF1927" w14:textId="17FBA4D8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062A468F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113BB554" w14:textId="33689B40" w:rsidR="00236296" w:rsidRPr="00577B01" w:rsidRDefault="00236296" w:rsidP="00236296">
            <w:pPr>
              <w:pStyle w:val="prNormaltext"/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SRAM total size (KB)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3AA81256" w14:textId="2273A4F8" w:rsidR="00236296" w:rsidRPr="00111532" w:rsidRDefault="00AF2D0C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-1713947281"/>
                <w:placeholder>
                  <w:docPart w:val="68F0736CE7764B84883687D59B47C4EA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5CD43745" w14:textId="20D68808" w:rsidR="00236296" w:rsidRPr="00111532" w:rsidRDefault="00AF2D0C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-1268382580"/>
                <w:placeholder>
                  <w:docPart w:val="44D39AC7E920465DA1F25C606E8A5C0B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54593D96" w14:textId="5B1FF32A" w:rsidR="00236296" w:rsidRPr="00111532" w:rsidRDefault="00AF2D0C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553048396"/>
                <w:placeholder>
                  <w:docPart w:val="19710301EED6478DAA462CB1BC75B31C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7E9C966E" w14:textId="183E763F" w:rsidR="00236296" w:rsidRPr="00111532" w:rsidRDefault="00AF2D0C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-716819025"/>
                <w:placeholder>
                  <w:docPart w:val="5D16646D413449E99FB6180DA90000B8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</w:tcPr>
          <w:p w14:paraId="00A1DDFD" w14:textId="26E0F60E" w:rsidR="00236296" w:rsidRPr="00111532" w:rsidRDefault="00AF2D0C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2048634366"/>
                <w:placeholder>
                  <w:docPart w:val="C0156FA4FB434A7DB5A5CDBEB27EDF17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  <w:shd w:val="clear" w:color="auto" w:fill="FFFFFF" w:themeFill="background1"/>
          </w:tcPr>
          <w:p w14:paraId="40CA470F" w14:textId="0441FAA6" w:rsidR="00236296" w:rsidRPr="00111532" w:rsidRDefault="00AF2D0C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SmallChar"/>
                </w:rPr>
                <w:id w:val="-1455630453"/>
                <w:placeholder>
                  <w:docPart w:val="FA6A7EC5D2FD4B4FB0FA0C782753BFF0"/>
                </w:placeholder>
                <w:text/>
              </w:sdtPr>
              <w:sdtEndPr>
                <w:rPr>
                  <w:rStyle w:val="CustomerFeedbackSmallChar"/>
                </w:rPr>
              </w:sdtEndPr>
              <w:sdtContent>
                <w:r w:rsidR="00236296">
                  <w:rPr>
                    <w:rStyle w:val="CustomerFeedbackSmallChar"/>
                  </w:rPr>
                  <w:t>N/A</w:t>
                </w:r>
              </w:sdtContent>
            </w:sdt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2B14EA0F" w14:textId="2BEFB575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368BCFDD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50DD3C86" w14:textId="79235817" w:rsidR="00236296" w:rsidRPr="00577B01" w:rsidRDefault="00236296" w:rsidP="00236296">
            <w:pPr>
              <w:pStyle w:val="prNormaltext"/>
              <w:tabs>
                <w:tab w:val="left" w:pos="340"/>
                <w:tab w:val="right" w:pos="1638"/>
              </w:tabs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ULL SRAM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9E9EA" w:themeFill="background2" w:themeFillTint="33"/>
          </w:tcPr>
          <w:p w14:paraId="5267C54F" w14:textId="2CB0A528" w:rsidR="00236296" w:rsidRPr="00111532" w:rsidRDefault="00236296" w:rsidP="00236296">
            <w:pPr>
              <w:pStyle w:val="prNormaltext"/>
              <w:tabs>
                <w:tab w:val="center" w:pos="374"/>
              </w:tabs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sdt>
          <w:sdtPr>
            <w:rPr>
              <w:rStyle w:val="CustomerFeedbackSmallChar"/>
            </w:rPr>
            <w:id w:val="-421647510"/>
            <w:placeholder>
              <w:docPart w:val="1F34B124512B4EAB84CDC52FAD4382DE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>
            <w:rPr>
              <w:rStyle w:val="Fuentedeprrafopredeter"/>
              <w:i w:val="0"/>
              <w:color w:val="6C6E71" w:themeColor="background2" w:themeShade="BF"/>
              <w:sz w:val="22"/>
              <w:szCs w:val="18"/>
              <w:lang w:bidi="ar-SA"/>
            </w:rPr>
          </w:sdtEndPr>
          <w:sdtContent>
            <w:tc>
              <w:tcPr>
                <w:tcW w:w="1134" w:type="dxa"/>
              </w:tcPr>
              <w:p w14:paraId="72093F5D" w14:textId="47E64D0E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  <w:t>Select</w:t>
                </w:r>
              </w:p>
            </w:tc>
          </w:sdtContent>
        </w:sdt>
        <w:tc>
          <w:tcPr>
            <w:tcW w:w="1134" w:type="dxa"/>
            <w:shd w:val="clear" w:color="auto" w:fill="E9E9EA" w:themeFill="background2" w:themeFillTint="33"/>
          </w:tcPr>
          <w:p w14:paraId="67D0C08E" w14:textId="2FD6A6BE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4E77E578" w14:textId="4F45478C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29CFE97B" w14:textId="2E0D4CBA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078F5A8E" w14:textId="76FF213F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2191B5AE" w14:textId="26110BD1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  <w:tr w:rsidR="00236296" w14:paraId="079EFB1C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34394DF2" w14:textId="512C93F8" w:rsidR="00236296" w:rsidRDefault="00236296" w:rsidP="00236296">
            <w:pPr>
              <w:pStyle w:val="prNormaltext"/>
              <w:tabs>
                <w:tab w:val="left" w:pos="340"/>
                <w:tab w:val="right" w:pos="1638"/>
              </w:tabs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Top metal thickness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E9E9EA" w:themeFill="background2" w:themeFillTint="33"/>
          </w:tcPr>
          <w:p w14:paraId="156FFE8E" w14:textId="77777777" w:rsidR="00236296" w:rsidRPr="00111532" w:rsidRDefault="00236296" w:rsidP="00236296">
            <w:pPr>
              <w:pStyle w:val="prNormaltext"/>
              <w:tabs>
                <w:tab w:val="center" w:pos="374"/>
              </w:tabs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04854590" w14:textId="77777777" w:rsidR="00236296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07CA4CBB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76EE43E0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sdt>
          <w:sdtPr>
            <w:rPr>
              <w:rStyle w:val="CustomerFeedbackSmallChar"/>
            </w:rPr>
            <w:id w:val="1603453193"/>
            <w:placeholder>
              <w:docPart w:val="23BD3965EDCF4ACBA8CF486B230CFCE4"/>
            </w:placeholder>
            <w:comboBox>
              <w:listItem w:displayText="2XTM(5.6KA)" w:value="2XTM(5.6KA)"/>
              <w:listItem w:displayText="3XTM(8.5KA)" w:value="3XTM(8.5KA)"/>
              <w:listItem w:displayText="33KA UTM" w:value="33KA UTM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2DAECD14" w14:textId="3E682088" w:rsidR="00236296" w:rsidRPr="00C01879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219593365"/>
            <w:placeholder>
              <w:docPart w:val="5D9D3F10102F4198A275646E07E9E0AE"/>
            </w:placeholder>
            <w:comboBox>
              <w:listItem w:displayText="8KA" w:value="8KA"/>
              <w:listItem w:displayText="20KA UTM" w:value="20KA UTM"/>
              <w:listItem w:displayText="30KA UTM" w:value="30KA UTM"/>
              <w:listItem w:displayText="40KA UTM" w:value="40KA UTM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29589F35" w14:textId="61E1B046" w:rsidR="00236296" w:rsidRPr="00111532" w:rsidRDefault="001752A3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20KA UTM</w:t>
                </w:r>
              </w:p>
            </w:tc>
          </w:sdtContent>
        </w:sdt>
        <w:sdt>
          <w:sdtPr>
            <w:rPr>
              <w:rStyle w:val="CustomerFeedbackSmallChar"/>
            </w:rPr>
            <w:id w:val="1670751656"/>
            <w:placeholder>
              <w:docPart w:val="801392F32593461A81E9A038A3143264"/>
            </w:placeholder>
            <w:comboBox>
              <w:listItem w:displayText="8KA" w:value="8KA"/>
              <w:listItem w:displayText="15KA UTM" w:value="15KA UTM"/>
              <w:listItem w:displayText="30KA UTM" w:value="30KA UTM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right w:val="single" w:sz="4" w:space="0" w:color="auto"/>
                </w:tcBorders>
                <w:shd w:val="clear" w:color="auto" w:fill="auto"/>
              </w:tcPr>
              <w:p w14:paraId="47E06C13" w14:textId="6EF7AF0F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</w:tr>
      <w:tr w:rsidR="00236296" w14:paraId="6B88D888" w14:textId="77777777" w:rsidTr="00D61868">
        <w:tc>
          <w:tcPr>
            <w:tcW w:w="2126" w:type="dxa"/>
            <w:tcBorders>
              <w:left w:val="nil"/>
              <w:right w:val="single" w:sz="12" w:space="0" w:color="auto"/>
            </w:tcBorders>
          </w:tcPr>
          <w:p w14:paraId="64AC8718" w14:textId="4C281AA9" w:rsidR="00236296" w:rsidRDefault="00236296" w:rsidP="00236296">
            <w:pPr>
              <w:pStyle w:val="prNormaltext"/>
              <w:tabs>
                <w:tab w:val="left" w:pos="340"/>
                <w:tab w:val="right" w:pos="1638"/>
              </w:tabs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Complies to TSMCIDDQ</w:t>
            </w:r>
          </w:p>
        </w:tc>
        <w:sdt>
          <w:sdtPr>
            <w:rPr>
              <w:rStyle w:val="CustomerFeedbackSmallChar"/>
            </w:rPr>
            <w:id w:val="1223258175"/>
            <w:placeholder>
              <w:docPart w:val="973AB053E79F400CA76C19DAADAAF2B0"/>
            </w:placeholder>
            <w:comboBox>
              <w:listItem w:displayText="YES" w:value="YES"/>
              <w:listItem w:displayText="NO(FULL)" w:value="NO(FULL)"/>
              <w:listItem w:displayText="NO(MPW)" w:value="NO(MPW)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tcBorders>
                  <w:left w:val="single" w:sz="12" w:space="0" w:color="auto"/>
                </w:tcBorders>
                <w:shd w:val="clear" w:color="auto" w:fill="auto"/>
              </w:tcPr>
              <w:p w14:paraId="49C78546" w14:textId="56550B93" w:rsidR="00236296" w:rsidRPr="00F26A31" w:rsidRDefault="00236296" w:rsidP="00236296">
                <w:pPr>
                  <w:pStyle w:val="prNormaltext"/>
                  <w:tabs>
                    <w:tab w:val="center" w:pos="374"/>
                  </w:tabs>
                  <w:jc w:val="center"/>
                  <w:rPr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-157607671"/>
            <w:placeholder>
              <w:docPart w:val="4ED1B404E7444B1CAB3081A5B6B5CB2A"/>
            </w:placeholder>
            <w:comboBox>
              <w:listItem w:displayText="YES" w:value="YES"/>
              <w:listItem w:displayText="NO" w:value="NO"/>
              <w:listItem w:displayText="NO (MPW)" w:value="NO (MPW)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0650BB4E" w14:textId="38B56762" w:rsidR="00236296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sdt>
          <w:sdtPr>
            <w:rPr>
              <w:rStyle w:val="CustomerFeedbackSmallChar"/>
            </w:rPr>
            <w:id w:val="1199591979"/>
            <w:placeholder>
              <w:docPart w:val="F604D1E33A9443039E1A338743027A4A"/>
            </w:placeholder>
            <w:comboBox>
              <w:listItem w:displayText="YES" w:value="YES"/>
              <w:listItem w:displayText="NO" w:value="NO"/>
              <w:listItem w:displayText="NO (MPW)" w:value="NO (MPW)"/>
            </w:comboBox>
          </w:sdtPr>
          <w:sdtEndPr>
            <w:rPr>
              <w:rStyle w:val="CustomerFeedbackSmallChar"/>
            </w:rPr>
          </w:sdtEndPr>
          <w:sdtContent>
            <w:tc>
              <w:tcPr>
                <w:tcW w:w="1134" w:type="dxa"/>
                <w:shd w:val="clear" w:color="auto" w:fill="auto"/>
              </w:tcPr>
              <w:p w14:paraId="622E4FE3" w14:textId="7C957C8D" w:rsidR="00236296" w:rsidRPr="00111532" w:rsidRDefault="00236296" w:rsidP="00236296">
                <w:pPr>
                  <w:pStyle w:val="prNormaltext"/>
                  <w:jc w:val="center"/>
                  <w:rPr>
                    <w:i/>
                    <w:color w:val="6C6E71" w:themeColor="background2" w:themeShade="BF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SmallChar"/>
                  </w:rPr>
                  <w:t>Select</w:t>
                </w:r>
              </w:p>
            </w:tc>
          </w:sdtContent>
        </w:sdt>
        <w:tc>
          <w:tcPr>
            <w:tcW w:w="1134" w:type="dxa"/>
            <w:shd w:val="clear" w:color="auto" w:fill="E9E9EA" w:themeFill="background2" w:themeFillTint="33"/>
          </w:tcPr>
          <w:p w14:paraId="25BBAC48" w14:textId="77777777" w:rsidR="00236296" w:rsidRPr="00111532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2BCD0074" w14:textId="77777777" w:rsidR="00236296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shd w:val="clear" w:color="auto" w:fill="E9E9EA" w:themeFill="background2" w:themeFillTint="33"/>
          </w:tcPr>
          <w:p w14:paraId="2AF6CB1F" w14:textId="77777777" w:rsidR="00236296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E9E9EA" w:themeFill="background2" w:themeFillTint="33"/>
          </w:tcPr>
          <w:p w14:paraId="58DB2E37" w14:textId="77777777" w:rsidR="00236296" w:rsidRDefault="00236296" w:rsidP="00236296">
            <w:pPr>
              <w:pStyle w:val="prNormaltext"/>
              <w:jc w:val="center"/>
              <w:rPr>
                <w:i/>
                <w:color w:val="6C6E71" w:themeColor="background2" w:themeShade="BF"/>
                <w:sz w:val="18"/>
                <w:szCs w:val="18"/>
                <w:lang w:bidi="ar-SA"/>
              </w:rPr>
            </w:pPr>
          </w:p>
        </w:tc>
      </w:tr>
    </w:tbl>
    <w:p w14:paraId="521AA40D" w14:textId="45361E7A" w:rsidR="004138A5" w:rsidRDefault="004138A5" w:rsidP="004138A5">
      <w:pPr>
        <w:pStyle w:val="Style1"/>
        <w:ind w:left="-709"/>
      </w:pPr>
      <w:r>
        <w:t>* Polyimide is a must for large chips and in case of lead free or Cu bumping.</w:t>
      </w:r>
    </w:p>
    <w:p w14:paraId="08BD9365" w14:textId="7FBC6A15" w:rsidR="00213E90" w:rsidRDefault="00F4610D" w:rsidP="00E0165E">
      <w:pPr>
        <w:pStyle w:val="prHeading1"/>
        <w:ind w:left="-284" w:hanging="425"/>
        <w:rPr>
          <w:lang w:bidi="ar-SA"/>
        </w:rPr>
      </w:pPr>
      <w:r>
        <w:rPr>
          <w:lang w:bidi="ar-SA"/>
        </w:rPr>
        <w:t>Mask, reticle field and w</w:t>
      </w:r>
      <w:r w:rsidR="00266AE0">
        <w:rPr>
          <w:lang w:bidi="ar-SA"/>
        </w:rPr>
        <w:t>afer</w:t>
      </w:r>
      <w:r>
        <w:rPr>
          <w:lang w:bidi="ar-SA"/>
        </w:rPr>
        <w:t xml:space="preserve"> </w:t>
      </w:r>
      <w:r w:rsidR="00266AE0">
        <w:rPr>
          <w:lang w:bidi="ar-SA"/>
        </w:rPr>
        <w:t>i</w:t>
      </w:r>
      <w:r w:rsidR="007D477F">
        <w:rPr>
          <w:lang w:bidi="ar-SA"/>
        </w:rPr>
        <w:t>nformation</w:t>
      </w:r>
      <w:r w:rsidR="005F04A9">
        <w:rPr>
          <w:lang w:bidi="ar-SA"/>
        </w:rPr>
        <w:t xml:space="preserve"> </w:t>
      </w:r>
    </w:p>
    <w:p w14:paraId="643F1092" w14:textId="7444A37F" w:rsidR="005F04A9" w:rsidRPr="005F04A9" w:rsidRDefault="00213E90" w:rsidP="00213E90">
      <w:pPr>
        <w:pStyle w:val="Style1"/>
        <w:ind w:left="-709"/>
        <w:rPr>
          <w:rFonts w:asciiTheme="minorHAnsi" w:hAnsiTheme="minorHAnsi"/>
          <w:sz w:val="4"/>
          <w:szCs w:val="4"/>
        </w:rPr>
      </w:pPr>
      <w:r>
        <w:t xml:space="preserve">This section is </w:t>
      </w:r>
      <w:r w:rsidRPr="009316B8">
        <w:rPr>
          <w:u w:val="single"/>
        </w:rPr>
        <w:t>n</w:t>
      </w:r>
      <w:r w:rsidR="005C01F7" w:rsidRPr="009316B8">
        <w:rPr>
          <w:u w:val="single"/>
        </w:rPr>
        <w:t>o</w:t>
      </w:r>
      <w:r w:rsidR="005F04A9" w:rsidRPr="009316B8">
        <w:rPr>
          <w:u w:val="single"/>
        </w:rPr>
        <w:t>t applicable for MPW</w:t>
      </w:r>
      <w:r w:rsidR="00167FBB">
        <w:t>.</w:t>
      </w:r>
      <w:r>
        <w:br/>
      </w:r>
      <w:r w:rsidRPr="00213E90">
        <w:t>Any special m</w:t>
      </w:r>
      <w:r w:rsidR="008F6449" w:rsidRPr="00213E90">
        <w:t>ask and reticle field requirements should be communicated to us before the first dry run tape-out</w:t>
      </w:r>
      <w:r w:rsidRPr="00213E90">
        <w:t>!</w:t>
      </w:r>
    </w:p>
    <w:tbl>
      <w:tblPr>
        <w:tblStyle w:val="Tablaconcuadrcula"/>
        <w:tblW w:w="0" w:type="auto"/>
        <w:tblInd w:w="-714" w:type="dxa"/>
        <w:tblLook w:val="04A0" w:firstRow="1" w:lastRow="0" w:firstColumn="1" w:lastColumn="0" w:noHBand="0" w:noVBand="1"/>
      </w:tblPr>
      <w:tblGrid>
        <w:gridCol w:w="9776"/>
      </w:tblGrid>
      <w:tr w:rsidR="00E0165E" w14:paraId="7F710D4E" w14:textId="77777777" w:rsidTr="000F394D">
        <w:tc>
          <w:tcPr>
            <w:tcW w:w="9776" w:type="dxa"/>
          </w:tcPr>
          <w:p w14:paraId="4DC45155" w14:textId="77837C64" w:rsidR="00E0165E" w:rsidRPr="000970E0" w:rsidRDefault="00BE7127" w:rsidP="00DF013B">
            <w:pPr>
              <w:pStyle w:val="prNormaltext"/>
              <w:rPr>
                <w:rStyle w:val="CustomerFeedbackChar"/>
                <w:i w:val="0"/>
                <w:color w:val="auto"/>
                <w:szCs w:val="20"/>
              </w:rPr>
            </w:pPr>
            <w:r w:rsidRPr="000970E0">
              <w:rPr>
                <w:rStyle w:val="CustomerFeedbackChar"/>
                <w:i w:val="0"/>
                <w:color w:val="auto"/>
                <w:szCs w:val="20"/>
              </w:rPr>
              <w:t xml:space="preserve">Specific MLM layer </w:t>
            </w:r>
            <w:r w:rsidR="00E9108B" w:rsidRPr="000970E0">
              <w:rPr>
                <w:rStyle w:val="CustomerFeedbackChar"/>
                <w:i w:val="0"/>
                <w:color w:val="auto"/>
                <w:szCs w:val="20"/>
              </w:rPr>
              <w:t xml:space="preserve">on </w:t>
            </w:r>
            <w:r w:rsidRPr="000970E0">
              <w:rPr>
                <w:rStyle w:val="CustomerFeedbackChar"/>
                <w:i w:val="0"/>
                <w:color w:val="auto"/>
                <w:szCs w:val="20"/>
              </w:rPr>
              <w:t>mask combination</w:t>
            </w:r>
            <w:r w:rsidR="00E9108B" w:rsidRPr="000970E0">
              <w:rPr>
                <w:rStyle w:val="CustomerFeedbackChar"/>
                <w:i w:val="0"/>
                <w:color w:val="auto"/>
                <w:szCs w:val="20"/>
              </w:rPr>
              <w:t>?</w:t>
            </w:r>
            <w:r w:rsidR="0018682D" w:rsidRPr="000970E0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sz w:val="20"/>
                  <w:szCs w:val="20"/>
                  <w:lang w:bidi="ar-SA"/>
                </w:rPr>
                <w:alias w:val="Inform us via email. Combine only layers with same mask grade."/>
                <w:tag w:val="Inform us via email. Combine only layers with same mask grade."/>
                <w:id w:val="85668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0812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1E2899" w:rsidRPr="000970E0">
              <w:rPr>
                <w:rStyle w:val="CustomerFeedbackChar"/>
                <w:i w:val="0"/>
                <w:color w:val="auto"/>
                <w:szCs w:val="20"/>
              </w:rPr>
              <w:t xml:space="preserve"> </w:t>
            </w:r>
            <w:r w:rsidR="001E2899" w:rsidRPr="000970E0">
              <w:rPr>
                <w:sz w:val="20"/>
                <w:szCs w:val="20"/>
                <w:lang w:bidi="ar-SA"/>
              </w:rPr>
              <w:t xml:space="preserve">Yes </w:t>
            </w:r>
            <w:sdt>
              <w:sdtPr>
                <w:rPr>
                  <w:sz w:val="20"/>
                  <w:szCs w:val="20"/>
                  <w:lang w:bidi="ar-SA"/>
                </w:rPr>
                <w:alias w:val="It`s cheaper to revise (RTO) layers if they`re on the same mask."/>
                <w:tag w:val="It`s cheaper to revise (RTO) layers on the same mask."/>
                <w:id w:val="-1723586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601E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1E2899" w:rsidRPr="000970E0">
              <w:rPr>
                <w:sz w:val="20"/>
                <w:szCs w:val="20"/>
                <w:lang w:bidi="ar-SA"/>
              </w:rPr>
              <w:t xml:space="preserve"> No</w:t>
            </w:r>
          </w:p>
        </w:tc>
      </w:tr>
      <w:tr w:rsidR="00E0165E" w14:paraId="73512A52" w14:textId="77777777" w:rsidTr="000F394D">
        <w:tc>
          <w:tcPr>
            <w:tcW w:w="9776" w:type="dxa"/>
          </w:tcPr>
          <w:p w14:paraId="531F501C" w14:textId="1044BAB8" w:rsidR="009401A7" w:rsidRPr="000970E0" w:rsidRDefault="001058AA" w:rsidP="009D72B6">
            <w:pPr>
              <w:pStyle w:val="prNormaltext"/>
              <w:rPr>
                <w:rStyle w:val="CustomerFeedbackChar"/>
                <w:i w:val="0"/>
                <w:color w:val="auto"/>
                <w:szCs w:val="20"/>
                <w:lang w:bidi="ar-SA"/>
              </w:rPr>
            </w:pPr>
            <w:r>
              <w:rPr>
                <w:rStyle w:val="CustomerFeedbackChar"/>
                <w:i w:val="0"/>
                <w:color w:val="auto"/>
                <w:szCs w:val="20"/>
              </w:rPr>
              <w:t>S</w:t>
            </w:r>
            <w:r w:rsidR="006F44D6" w:rsidRPr="000970E0">
              <w:rPr>
                <w:rStyle w:val="CustomerFeedbackChar"/>
                <w:i w:val="0"/>
                <w:color w:val="auto"/>
                <w:szCs w:val="20"/>
              </w:rPr>
              <w:t>peci</w:t>
            </w:r>
            <w:r w:rsidR="00546163" w:rsidRPr="000970E0">
              <w:rPr>
                <w:rStyle w:val="CustomerFeedbackChar"/>
                <w:i w:val="0"/>
                <w:color w:val="auto"/>
                <w:szCs w:val="20"/>
              </w:rPr>
              <w:t>fic</w:t>
            </w:r>
            <w:r w:rsidR="006F44D6" w:rsidRPr="000970E0">
              <w:rPr>
                <w:rStyle w:val="CustomerFeedbackChar"/>
                <w:i w:val="0"/>
                <w:color w:val="auto"/>
                <w:szCs w:val="20"/>
              </w:rPr>
              <w:t xml:space="preserve"> requirements </w:t>
            </w:r>
            <w:r w:rsidR="00EF1FAB" w:rsidRPr="000970E0">
              <w:rPr>
                <w:rStyle w:val="CustomerFeedbackChar"/>
                <w:i w:val="0"/>
                <w:color w:val="auto"/>
                <w:szCs w:val="20"/>
              </w:rPr>
              <w:t>for</w:t>
            </w:r>
            <w:r w:rsidR="006F44D6" w:rsidRPr="000970E0">
              <w:rPr>
                <w:rStyle w:val="CustomerFeedbackChar"/>
                <w:i w:val="0"/>
                <w:color w:val="auto"/>
                <w:szCs w:val="20"/>
              </w:rPr>
              <w:t xml:space="preserve"> the r</w:t>
            </w:r>
            <w:r w:rsidR="00DF013B" w:rsidRPr="000970E0">
              <w:rPr>
                <w:rStyle w:val="CustomerFeedbackChar"/>
                <w:i w:val="0"/>
                <w:color w:val="auto"/>
                <w:szCs w:val="20"/>
              </w:rPr>
              <w:t>eticle field layout</w:t>
            </w:r>
            <w:r w:rsidR="006F44D6" w:rsidRPr="000970E0">
              <w:rPr>
                <w:rStyle w:val="CustomerFeedbackChar"/>
                <w:i w:val="0"/>
                <w:color w:val="auto"/>
                <w:szCs w:val="20"/>
              </w:rPr>
              <w:t xml:space="preserve"> or scribe size?</w:t>
            </w:r>
            <w:r w:rsidR="006F44D6" w:rsidRPr="000970E0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sz w:val="20"/>
                  <w:szCs w:val="20"/>
                  <w:lang w:bidi="ar-SA"/>
                </w:rPr>
                <w:alias w:val="Please clarify via email."/>
                <w:tag w:val="Please clarify via email."/>
                <w:id w:val="-387951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9D5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6F44D6" w:rsidRPr="000970E0">
              <w:rPr>
                <w:sz w:val="20"/>
                <w:szCs w:val="20"/>
                <w:lang w:bidi="ar-SA"/>
              </w:rPr>
              <w:t xml:space="preserve"> Yes </w:t>
            </w:r>
            <w:sdt>
              <w:sdtPr>
                <w:rPr>
                  <w:sz w:val="20"/>
                  <w:szCs w:val="20"/>
                  <w:lang w:bidi="ar-SA"/>
                </w:rPr>
                <w:id w:val="-1254820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9D5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6F44D6" w:rsidRPr="000970E0">
              <w:rPr>
                <w:sz w:val="20"/>
                <w:szCs w:val="20"/>
                <w:lang w:bidi="ar-SA"/>
              </w:rPr>
              <w:t xml:space="preserve"> No</w:t>
            </w:r>
          </w:p>
        </w:tc>
      </w:tr>
      <w:tr w:rsidR="00824216" w14:paraId="7C5DF4B6" w14:textId="77777777" w:rsidTr="000F394D">
        <w:tc>
          <w:tcPr>
            <w:tcW w:w="9776" w:type="dxa"/>
          </w:tcPr>
          <w:p w14:paraId="5BEF09F5" w14:textId="54BD26B9" w:rsidR="00824216" w:rsidRPr="000970E0" w:rsidRDefault="00824216" w:rsidP="00535A6E">
            <w:pPr>
              <w:pStyle w:val="prNormaltext"/>
              <w:rPr>
                <w:rStyle w:val="CustomerFeedbackChar"/>
                <w:i w:val="0"/>
                <w:color w:val="auto"/>
                <w:szCs w:val="20"/>
              </w:rPr>
            </w:pPr>
            <w:r w:rsidRPr="000970E0">
              <w:rPr>
                <w:rStyle w:val="CustomerFeedbackChar"/>
                <w:i w:val="0"/>
                <w:color w:val="auto"/>
                <w:szCs w:val="20"/>
              </w:rPr>
              <w:t xml:space="preserve">Lot expediting? </w:t>
            </w:r>
            <w:sdt>
              <w:sdtPr>
                <w:rPr>
                  <w:sz w:val="20"/>
                  <w:szCs w:val="20"/>
                  <w:lang w:bidi="ar-SA"/>
                </w:rPr>
                <w:alias w:val="Pricing can be provided by your account manager."/>
                <w:tag w:val="Pricing can be provided by your account manager."/>
                <w:id w:val="1347133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0970E0">
              <w:rPr>
                <w:sz w:val="20"/>
                <w:szCs w:val="20"/>
                <w:lang w:bidi="ar-SA"/>
              </w:rPr>
              <w:t xml:space="preserve"> Yes </w:t>
            </w:r>
            <w:sdt>
              <w:sdtPr>
                <w:rPr>
                  <w:sz w:val="20"/>
                  <w:szCs w:val="20"/>
                  <w:lang w:bidi="ar-SA"/>
                </w:rPr>
                <w:id w:val="828404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Pr="000970E0">
              <w:rPr>
                <w:sz w:val="20"/>
                <w:szCs w:val="20"/>
                <w:lang w:bidi="ar-SA"/>
              </w:rPr>
              <w:t xml:space="preserve"> No</w:t>
            </w:r>
          </w:p>
        </w:tc>
      </w:tr>
      <w:tr w:rsidR="002A3886" w14:paraId="7773A0CF" w14:textId="77777777" w:rsidTr="000F394D">
        <w:tc>
          <w:tcPr>
            <w:tcW w:w="9776" w:type="dxa"/>
          </w:tcPr>
          <w:p w14:paraId="29673547" w14:textId="23FE491F" w:rsidR="002A3886" w:rsidRPr="000970E0" w:rsidRDefault="002A3886" w:rsidP="00535A6E">
            <w:pPr>
              <w:pStyle w:val="prNormaltext"/>
              <w:rPr>
                <w:rStyle w:val="CustomerFeedbackChar"/>
                <w:i w:val="0"/>
                <w:color w:val="auto"/>
                <w:szCs w:val="20"/>
              </w:rPr>
            </w:pPr>
            <w:r w:rsidRPr="000970E0">
              <w:rPr>
                <w:rStyle w:val="CustomerFeedbackChar"/>
                <w:i w:val="0"/>
                <w:color w:val="auto"/>
                <w:szCs w:val="20"/>
              </w:rPr>
              <w:t>Hold wafers required?</w:t>
            </w:r>
            <w:r w:rsidR="003F3C6D" w:rsidRPr="000970E0">
              <w:rPr>
                <w:rStyle w:val="CustomerFeedbackChar"/>
                <w:i w:val="0"/>
                <w:color w:val="auto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  <w:lang w:bidi="ar-SA"/>
                </w:rPr>
                <w:alias w:val="Provide your details via email and add them here."/>
                <w:tag w:val="Provide your details via email and add them here."/>
                <w:id w:val="1595440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7696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3F3C6D" w:rsidRPr="000970E0">
              <w:rPr>
                <w:sz w:val="20"/>
                <w:szCs w:val="20"/>
                <w:lang w:bidi="ar-SA"/>
              </w:rPr>
              <w:t xml:space="preserve"> Yes</w:t>
            </w:r>
            <w:r w:rsidR="00C74790" w:rsidRPr="000970E0">
              <w:rPr>
                <w:sz w:val="20"/>
                <w:szCs w:val="20"/>
                <w:lang w:bidi="ar-SA"/>
              </w:rPr>
              <w:t>,</w:t>
            </w:r>
            <w:r w:rsidR="003F3C6D" w:rsidRPr="000970E0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rStyle w:val="DisclaimerChar"/>
                  <w:szCs w:val="20"/>
                </w:rPr>
                <w:alias w:val="e.g. hold 3 wafers at contact, process 3 to completion."/>
                <w:tag w:val="e.g. imec_v1.gds"/>
                <w:id w:val="778452061"/>
                <w:placeholder>
                  <w:docPart w:val="869369B257FA438DB43C80D230D1D00A"/>
                </w:placeholder>
                <w:showingPlcHdr/>
                <w:text/>
              </w:sdtPr>
              <w:sdtEndPr>
                <w:rPr>
                  <w:rStyle w:val="Fuentedeprrafopredeter"/>
                  <w:i w:val="0"/>
                  <w:color w:val="6C6E71" w:themeColor="background2" w:themeShade="BF"/>
                  <w:sz w:val="22"/>
                  <w:lang w:bidi="ar-SA"/>
                </w:rPr>
              </w:sdtEndPr>
              <w:sdtContent>
                <w:r w:rsidR="00B5554D">
                  <w:rPr>
                    <w:rStyle w:val="DisclaimerChar"/>
                    <w:szCs w:val="20"/>
                  </w:rPr>
                  <w:t>&lt;insert requirements&gt;</w:t>
                </w:r>
              </w:sdtContent>
            </w:sdt>
            <w:r w:rsidR="003F3C6D" w:rsidRPr="000970E0">
              <w:rPr>
                <w:sz w:val="20"/>
                <w:szCs w:val="20"/>
                <w:lang w:bidi="ar-SA"/>
              </w:rPr>
              <w:t xml:space="preserve"> </w:t>
            </w:r>
            <w:sdt>
              <w:sdtPr>
                <w:rPr>
                  <w:sz w:val="20"/>
                  <w:szCs w:val="20"/>
                  <w:lang w:bidi="ar-SA"/>
                </w:rPr>
                <w:id w:val="1779825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3C6D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3F3C6D" w:rsidRPr="000970E0">
              <w:rPr>
                <w:sz w:val="20"/>
                <w:szCs w:val="20"/>
                <w:lang w:bidi="ar-SA"/>
              </w:rPr>
              <w:t xml:space="preserve"> No</w:t>
            </w:r>
          </w:p>
        </w:tc>
      </w:tr>
      <w:tr w:rsidR="00397110" w14:paraId="1C8DE011" w14:textId="77777777" w:rsidTr="000F394D">
        <w:tc>
          <w:tcPr>
            <w:tcW w:w="9776" w:type="dxa"/>
          </w:tcPr>
          <w:p w14:paraId="1A1B18AA" w14:textId="37BBD912" w:rsidR="00397110" w:rsidRPr="000970E0" w:rsidRDefault="00397110" w:rsidP="00D36367">
            <w:pPr>
              <w:pStyle w:val="prNormaltext"/>
              <w:rPr>
                <w:rStyle w:val="CustomerFeedbackChar"/>
                <w:i w:val="0"/>
                <w:color w:val="auto"/>
                <w:szCs w:val="20"/>
              </w:rPr>
            </w:pPr>
            <w:r w:rsidRPr="000970E0">
              <w:rPr>
                <w:rStyle w:val="CustomerFeedbackChar"/>
                <w:i w:val="0"/>
                <w:color w:val="auto"/>
                <w:szCs w:val="20"/>
              </w:rPr>
              <w:t>Further wafer processing</w:t>
            </w:r>
            <w:r w:rsidR="000137A6" w:rsidRPr="000970E0">
              <w:rPr>
                <w:rStyle w:val="CustomerFeedbackChar"/>
                <w:i w:val="0"/>
                <w:color w:val="auto"/>
                <w:szCs w:val="20"/>
              </w:rPr>
              <w:t xml:space="preserve"> via imec e.g. thinning, dicing? </w:t>
            </w:r>
            <w:sdt>
              <w:sdtPr>
                <w:rPr>
                  <w:sz w:val="20"/>
                  <w:szCs w:val="20"/>
                  <w:lang w:bidi="ar-SA"/>
                </w:rPr>
                <w:alias w:val="To be reviewed case by case."/>
                <w:tag w:val="To be reviewed case by case."/>
                <w:id w:val="-185683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7B04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2B6423" w:rsidRPr="000970E0">
              <w:rPr>
                <w:sz w:val="20"/>
                <w:szCs w:val="20"/>
                <w:lang w:bidi="ar-SA"/>
              </w:rPr>
              <w:t xml:space="preserve"> Yes </w:t>
            </w:r>
            <w:sdt>
              <w:sdtPr>
                <w:rPr>
                  <w:sz w:val="20"/>
                  <w:szCs w:val="20"/>
                  <w:lang w:bidi="ar-SA"/>
                </w:rPr>
                <w:id w:val="2085869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6423" w:rsidRPr="000970E0">
                  <w:rPr>
                    <w:rFonts w:ascii="MS Gothic" w:eastAsia="MS Gothic" w:hAnsi="MS Gothic" w:hint="eastAsia"/>
                    <w:sz w:val="20"/>
                    <w:szCs w:val="20"/>
                    <w:lang w:bidi="ar-SA"/>
                  </w:rPr>
                  <w:t>☐</w:t>
                </w:r>
              </w:sdtContent>
            </w:sdt>
            <w:r w:rsidR="002B6423" w:rsidRPr="000970E0">
              <w:rPr>
                <w:sz w:val="20"/>
                <w:szCs w:val="20"/>
                <w:lang w:bidi="ar-SA"/>
              </w:rPr>
              <w:t xml:space="preserve"> No</w:t>
            </w:r>
          </w:p>
        </w:tc>
      </w:tr>
    </w:tbl>
    <w:p w14:paraId="43A6189B" w14:textId="35464F21" w:rsidR="00FD624A" w:rsidRDefault="00FD624A" w:rsidP="004A5E98">
      <w:pPr>
        <w:pStyle w:val="prHeading1"/>
        <w:ind w:left="-284" w:hanging="425"/>
        <w:rPr>
          <w:lang w:bidi="ar-SA"/>
        </w:rPr>
      </w:pPr>
      <w:r>
        <w:rPr>
          <w:lang w:bidi="ar-SA"/>
        </w:rPr>
        <w:t>Shipment information</w:t>
      </w:r>
    </w:p>
    <w:tbl>
      <w:tblPr>
        <w:tblStyle w:val="Tablaconcuadrcula"/>
        <w:tblW w:w="0" w:type="auto"/>
        <w:tblInd w:w="-714" w:type="dxa"/>
        <w:tblLook w:val="04A0" w:firstRow="1" w:lastRow="0" w:firstColumn="1" w:lastColumn="0" w:noHBand="0" w:noVBand="1"/>
      </w:tblPr>
      <w:tblGrid>
        <w:gridCol w:w="9640"/>
      </w:tblGrid>
      <w:tr w:rsidR="005D0120" w14:paraId="75F53052" w14:textId="77777777" w:rsidTr="005D0120">
        <w:tc>
          <w:tcPr>
            <w:tcW w:w="9640" w:type="dxa"/>
          </w:tcPr>
          <w:p w14:paraId="37EC0E81" w14:textId="3C2011DB" w:rsidR="005D0120" w:rsidRPr="005D0120" w:rsidRDefault="00AF2D0C" w:rsidP="005D0120">
            <w:pPr>
              <w:pStyle w:val="prNormaltext"/>
              <w:rPr>
                <w:i/>
                <w:color w:val="B1B1B0" w:themeColor="text1" w:themeTint="66"/>
                <w:sz w:val="18"/>
                <w:szCs w:val="18"/>
                <w:lang w:bidi="ar-SA"/>
              </w:rPr>
            </w:pPr>
            <w:sdt>
              <w:sdtPr>
                <w:rPr>
                  <w:rStyle w:val="CustomerFeedbackChar"/>
                </w:rPr>
                <w:id w:val="608323130"/>
                <w:placeholder>
                  <w:docPart w:val="75A12E89AF4943ADABF0AB3E7397140E"/>
                </w:placeholder>
                <w:showingPlcHdr/>
              </w:sdtPr>
              <w:sdtEndPr>
                <w:rPr>
                  <w:rStyle w:val="Fuentedeprrafopredeter"/>
                  <w:i w:val="0"/>
                  <w:color w:val="B1B1B0" w:themeColor="text1" w:themeTint="66"/>
                  <w:sz w:val="18"/>
                  <w:szCs w:val="18"/>
                  <w:lang w:bidi="ar-SA"/>
                </w:rPr>
              </w:sdtEndPr>
              <w:sdtContent>
                <w:r w:rsidR="00213E90" w:rsidRPr="00213E90">
                  <w:rPr>
                    <w:color w:val="B1B1B0" w:themeColor="text1" w:themeTint="66"/>
                    <w:sz w:val="18"/>
                    <w:szCs w:val="18"/>
                    <w:lang w:bidi="ar-SA"/>
                  </w:rPr>
                  <w:t>By default w</w:t>
                </w:r>
                <w:r w:rsidR="006364FE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>e follow the shipment information</w:t>
                </w:r>
                <w:r w:rsidR="00692868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 xml:space="preserve"> </w:t>
                </w:r>
                <w:r w:rsidR="00C738DA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>as specified on</w:t>
                </w:r>
                <w:r w:rsidR="00692868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 xml:space="preserve"> the purchase order</w:t>
                </w:r>
                <w:r w:rsidR="005D0120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>.</w:t>
                </w:r>
                <w:r w:rsidR="00E17433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 xml:space="preserve"> </w:t>
                </w:r>
                <w:r w:rsidR="00D60BF8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>A</w:t>
                </w:r>
                <w:r w:rsidR="00E17433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 xml:space="preserve">ny </w:t>
                </w:r>
                <w:r w:rsidR="00D60BF8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>remarks or requirements can be added in this section</w:t>
                </w:r>
                <w:r w:rsidR="00715C1C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 xml:space="preserve"> and be communicated through email</w:t>
                </w:r>
                <w:r w:rsidR="00D60BF8"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  <w:t>.</w:t>
                </w:r>
              </w:sdtContent>
            </w:sdt>
          </w:p>
        </w:tc>
      </w:tr>
    </w:tbl>
    <w:p w14:paraId="16C1D31B" w14:textId="4114524D" w:rsidR="004A5E98" w:rsidRPr="004A5E98" w:rsidRDefault="006235CF" w:rsidP="004A5E98">
      <w:pPr>
        <w:pStyle w:val="prHeading1"/>
        <w:ind w:left="-284" w:hanging="425"/>
        <w:rPr>
          <w:lang w:bidi="ar-SA"/>
        </w:rPr>
      </w:pPr>
      <w:r w:rsidRPr="003C07D8">
        <w:t>Comments</w:t>
      </w:r>
      <w:r>
        <w:rPr>
          <w:lang w:bidi="ar-SA"/>
        </w:rPr>
        <w:t xml:space="preserve"> or special requests</w:t>
      </w:r>
    </w:p>
    <w:tbl>
      <w:tblPr>
        <w:tblStyle w:val="Tablaconcuadrcula"/>
        <w:tblW w:w="9638" w:type="dxa"/>
        <w:tblInd w:w="-714" w:type="dxa"/>
        <w:tblLook w:val="04A0" w:firstRow="1" w:lastRow="0" w:firstColumn="1" w:lastColumn="0" w:noHBand="0" w:noVBand="1"/>
      </w:tblPr>
      <w:tblGrid>
        <w:gridCol w:w="9638"/>
      </w:tblGrid>
      <w:tr w:rsidR="00E1390A" w:rsidRPr="006F761F" w14:paraId="1C0EE848" w14:textId="77777777" w:rsidTr="00B5061E">
        <w:tc>
          <w:tcPr>
            <w:tcW w:w="9638" w:type="dxa"/>
          </w:tcPr>
          <w:sdt>
            <w:sdtPr>
              <w:rPr>
                <w:rStyle w:val="CustomerFeedbackChar"/>
              </w:rPr>
              <w:id w:val="-390656603"/>
              <w:placeholder>
                <w:docPart w:val="83C49F01A0C545F59E47F0D9A8B68378"/>
              </w:placeholder>
            </w:sdtPr>
            <w:sdtEndPr>
              <w:rPr>
                <w:rStyle w:val="Fuentedeprrafopredeter"/>
                <w:i w:val="0"/>
                <w:color w:val="B1B1B0" w:themeColor="text1" w:themeTint="66"/>
                <w:sz w:val="18"/>
                <w:szCs w:val="18"/>
                <w:lang w:bidi="ar-SA"/>
              </w:rPr>
            </w:sdtEndPr>
            <w:sdtContent>
              <w:p w14:paraId="38E974B1" w14:textId="77777777" w:rsidR="001752A3" w:rsidRPr="001752A3" w:rsidRDefault="001752A3" w:rsidP="001752A3">
                <w:pPr>
                  <w:pStyle w:val="prNormaltext"/>
                  <w:rPr>
                    <w:rStyle w:val="CustomerFeedbackChar"/>
                  </w:rPr>
                </w:pPr>
                <w:r w:rsidRPr="001752A3">
                  <w:rPr>
                    <w:rStyle w:val="CustomerFeedbackChar"/>
                  </w:rPr>
                  <w:t>This die has Analog sensitive circuits, therefore layers DMEXCL were added to avoid metal dummy fill in the circuit areas.</w:t>
                </w:r>
              </w:p>
              <w:p w14:paraId="626371BA" w14:textId="7280CA2D" w:rsidR="00E1390A" w:rsidRPr="005D0120" w:rsidRDefault="006B48D3" w:rsidP="001752A3">
                <w:pPr>
                  <w:pStyle w:val="prNormaltext"/>
                  <w:rPr>
                    <w:i/>
                    <w:color w:val="B1B1B0" w:themeColor="text1" w:themeTint="66"/>
                    <w:sz w:val="18"/>
                    <w:szCs w:val="18"/>
                    <w:lang w:bidi="ar-SA"/>
                  </w:rPr>
                </w:pPr>
                <w:r>
                  <w:rPr>
                    <w:rStyle w:val="CustomerFeedbackChar"/>
                  </w:rPr>
                  <w:t>T</w:t>
                </w:r>
                <w:r w:rsidR="001752A3" w:rsidRPr="001752A3">
                  <w:rPr>
                    <w:rStyle w:val="CustomerFeedbackChar"/>
                  </w:rPr>
                  <w:t>he die will be wire bonded to a QFN40(5x5) package.</w:t>
                </w:r>
              </w:p>
            </w:sdtContent>
          </w:sdt>
        </w:tc>
      </w:tr>
    </w:tbl>
    <w:p w14:paraId="5C5399CB" w14:textId="5DDD7EE7" w:rsidR="00D25B6C" w:rsidRDefault="00D7516C">
      <w:pPr>
        <w:keepLines w:val="0"/>
        <w:spacing w:before="0" w:after="200" w:line="276" w:lineRule="auto"/>
        <w:rPr>
          <w:sz w:val="22"/>
        </w:rPr>
      </w:pPr>
      <w:r>
        <w:br w:type="page"/>
      </w:r>
    </w:p>
    <w:p w14:paraId="70DB6E8F" w14:textId="1E814E31" w:rsidR="00335A58" w:rsidRDefault="00403BA1" w:rsidP="00593A85">
      <w:pPr>
        <w:pStyle w:val="prHeading1"/>
        <w:ind w:left="-284"/>
      </w:pPr>
      <w:r>
        <w:lastRenderedPageBreak/>
        <w:t>Design</w:t>
      </w:r>
      <w:r w:rsidR="00C54CE2">
        <w:t xml:space="preserve"> upload</w:t>
      </w:r>
    </w:p>
    <w:tbl>
      <w:tblPr>
        <w:tblStyle w:val="Tablaconcuadrcula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820"/>
        <w:gridCol w:w="4678"/>
      </w:tblGrid>
      <w:tr w:rsidR="00E51992" w14:paraId="0BF1E592" w14:textId="77777777" w:rsidTr="001E2AB4">
        <w:tc>
          <w:tcPr>
            <w:tcW w:w="4820" w:type="dxa"/>
          </w:tcPr>
          <w:p w14:paraId="3B48942C" w14:textId="5EDC852D" w:rsidR="00685C7A" w:rsidRDefault="00E51992" w:rsidP="00E51992">
            <w:pPr>
              <w:pStyle w:val="prNormaltext"/>
            </w:pPr>
            <w:r>
              <w:t xml:space="preserve">1. </w:t>
            </w:r>
            <w:r w:rsidR="00AB0717">
              <w:t>Add</w:t>
            </w:r>
            <w:r>
              <w:t xml:space="preserve"> a visible </w:t>
            </w:r>
            <w:r w:rsidRPr="00582400">
              <w:rPr>
                <w:b/>
                <w:u w:val="single"/>
              </w:rPr>
              <w:t>logo</w:t>
            </w:r>
            <w:r>
              <w:t xml:space="preserve"> or pin1 mark in top metal</w:t>
            </w:r>
            <w:r w:rsidR="00EE244B">
              <w:t>/</w:t>
            </w:r>
            <w:r>
              <w:t>AP.</w:t>
            </w:r>
            <w:r w:rsidR="00685C7A">
              <w:t xml:space="preserve"> </w:t>
            </w:r>
          </w:p>
          <w:p w14:paraId="1B2CF3F0" w14:textId="59054C2F" w:rsidR="00E51992" w:rsidRDefault="00E51992" w:rsidP="00E51992">
            <w:pPr>
              <w:pStyle w:val="prNormaltext"/>
            </w:pPr>
            <w:r>
              <w:t xml:space="preserve">Add </w:t>
            </w:r>
            <w:r w:rsidRPr="00582400">
              <w:rPr>
                <w:b/>
                <w:u w:val="single"/>
              </w:rPr>
              <w:t>version number</w:t>
            </w:r>
            <w:r>
              <w:t xml:space="preserve"> or date in </w:t>
            </w:r>
            <w:r w:rsidR="005D277A">
              <w:t>design</w:t>
            </w:r>
            <w:r>
              <w:t xml:space="preserve"> name.</w:t>
            </w:r>
          </w:p>
          <w:p w14:paraId="4EC60E1F" w14:textId="2972261D" w:rsidR="00F26A31" w:rsidRDefault="00F26A31" w:rsidP="00E51992">
            <w:pPr>
              <w:pStyle w:val="prNormaltext"/>
            </w:pPr>
          </w:p>
        </w:tc>
        <w:tc>
          <w:tcPr>
            <w:tcW w:w="4678" w:type="dxa"/>
          </w:tcPr>
          <w:p w14:paraId="76D60E70" w14:textId="0245BCE2" w:rsidR="00AB3237" w:rsidRPr="000842D1" w:rsidRDefault="00AB3237" w:rsidP="00AB3237">
            <w:pPr>
              <w:pStyle w:val="prNormaltext"/>
            </w:pPr>
            <w:r>
              <w:t xml:space="preserve">2. </w:t>
            </w:r>
            <w:r w:rsidR="00EE244B">
              <w:t xml:space="preserve">Use </w:t>
            </w:r>
            <w:r w:rsidR="006E7D0C">
              <w:t>our</w:t>
            </w:r>
            <w:r>
              <w:t xml:space="preserve"> </w:t>
            </w:r>
            <w:r w:rsidRPr="000842D1">
              <w:t xml:space="preserve">GPG </w:t>
            </w:r>
            <w:r>
              <w:t xml:space="preserve">key to </w:t>
            </w:r>
            <w:r w:rsidRPr="00582400">
              <w:rPr>
                <w:b/>
                <w:u w:val="single"/>
              </w:rPr>
              <w:t>encrypt</w:t>
            </w:r>
            <w:r w:rsidRPr="000842D1">
              <w:t xml:space="preserve"> the design.</w:t>
            </w:r>
          </w:p>
          <w:p w14:paraId="1F188D4F" w14:textId="7E663E58" w:rsidR="00E51992" w:rsidRDefault="00AB3237" w:rsidP="00AB3237">
            <w:pPr>
              <w:pStyle w:val="prNormaltext"/>
            </w:pPr>
            <w:r w:rsidRPr="009C2314">
              <w:rPr>
                <w:i/>
                <w:sz w:val="20"/>
              </w:rPr>
              <w:t>gpg --import eptsmc_</w:t>
            </w:r>
            <w:r w:rsidR="00950F97">
              <w:rPr>
                <w:i/>
                <w:sz w:val="20"/>
              </w:rPr>
              <w:t>2018</w:t>
            </w:r>
            <w:r w:rsidRPr="009C2314">
              <w:rPr>
                <w:i/>
                <w:sz w:val="20"/>
              </w:rPr>
              <w:t>.asc</w:t>
            </w:r>
            <w:r w:rsidRPr="009C2314">
              <w:rPr>
                <w:i/>
                <w:sz w:val="20"/>
              </w:rPr>
              <w:br/>
              <w:t xml:space="preserve">gpg -r </w:t>
            </w:r>
            <w:hyperlink r:id="rId11" w:history="1">
              <w:r w:rsidRPr="009C2314">
                <w:rPr>
                  <w:rStyle w:val="Hipervnculo"/>
                  <w:i/>
                  <w:color w:val="auto"/>
                  <w:sz w:val="20"/>
                  <w:u w:val="none"/>
                </w:rPr>
                <w:t>eptsmc@imec.be</w:t>
              </w:r>
            </w:hyperlink>
            <w:r w:rsidRPr="009C2314">
              <w:rPr>
                <w:i/>
                <w:sz w:val="20"/>
              </w:rPr>
              <w:t xml:space="preserve"> -e &lt;file you want to encrypt&gt;</w:t>
            </w:r>
          </w:p>
        </w:tc>
      </w:tr>
      <w:tr w:rsidR="00087D92" w14:paraId="483FE361" w14:textId="77777777" w:rsidTr="001E2AB4">
        <w:tc>
          <w:tcPr>
            <w:tcW w:w="4820" w:type="dxa"/>
          </w:tcPr>
          <w:p w14:paraId="4F84F20C" w14:textId="2C94686C" w:rsidR="00AB3237" w:rsidRDefault="00AB3237" w:rsidP="00AB3237">
            <w:pPr>
              <w:pStyle w:val="prNormaltext"/>
              <w:rPr>
                <w:rStyle w:val="Hipervnculo"/>
                <w:color w:val="auto"/>
              </w:rPr>
            </w:pPr>
            <w:r>
              <w:t xml:space="preserve">3. </w:t>
            </w:r>
            <w:r w:rsidR="006E7D0C" w:rsidRPr="006E7D0C">
              <w:rPr>
                <w:b/>
                <w:bCs/>
              </w:rPr>
              <w:t>Upload</w:t>
            </w:r>
            <w:r w:rsidR="006E7D0C">
              <w:t xml:space="preserve"> it t</w:t>
            </w:r>
            <w:r w:rsidRPr="008C249A">
              <w:t>o eptsmc FTP</w:t>
            </w:r>
            <w:r>
              <w:t xml:space="preserve">: </w:t>
            </w:r>
            <w:hyperlink r:id="rId12" w:history="1">
              <w:r w:rsidRPr="002C1412">
                <w:rPr>
                  <w:rStyle w:val="Hipervnculo"/>
                  <w:color w:val="auto"/>
                </w:rPr>
                <w:t>ftp.imec.be</w:t>
              </w:r>
            </w:hyperlink>
          </w:p>
          <w:p w14:paraId="3A46888E" w14:textId="1CB90733" w:rsidR="00AB3237" w:rsidRDefault="00AB3237" w:rsidP="00AB3237">
            <w:pPr>
              <w:pStyle w:val="prNormaltext"/>
              <w:rPr>
                <w:i/>
                <w:sz w:val="20"/>
              </w:rPr>
            </w:pPr>
            <w:r w:rsidRPr="00FB2127">
              <w:rPr>
                <w:i/>
                <w:sz w:val="20"/>
              </w:rPr>
              <w:t>Username = eptsmc</w:t>
            </w:r>
            <w:r w:rsidR="00E5746C">
              <w:rPr>
                <w:i/>
                <w:sz w:val="20"/>
              </w:rPr>
              <w:t xml:space="preserve">    </w:t>
            </w:r>
            <w:r w:rsidRPr="00FB2127">
              <w:rPr>
                <w:i/>
                <w:sz w:val="20"/>
              </w:rPr>
              <w:t xml:space="preserve"> Password = DvM623</w:t>
            </w:r>
            <w:r w:rsidRPr="00FB2127">
              <w:rPr>
                <w:i/>
                <w:sz w:val="20"/>
              </w:rPr>
              <w:br/>
            </w:r>
            <w:r>
              <w:rPr>
                <w:i/>
                <w:sz w:val="20"/>
              </w:rPr>
              <w:t>Upload</w:t>
            </w:r>
            <w:r w:rsidRPr="00FB2127">
              <w:rPr>
                <w:i/>
                <w:sz w:val="20"/>
              </w:rPr>
              <w:t xml:space="preserve"> location = Design_Drop_Folder</w:t>
            </w:r>
          </w:p>
          <w:p w14:paraId="6FDC7171" w14:textId="0819B14A" w:rsidR="000842D1" w:rsidRPr="006E7D0C" w:rsidRDefault="006E7D0C" w:rsidP="000842D1">
            <w:pPr>
              <w:pStyle w:val="prNormaltext"/>
            </w:pPr>
            <w:r w:rsidRPr="006E7D0C">
              <w:rPr>
                <w:i/>
                <w:sz w:val="20"/>
              </w:rPr>
              <w:t>FTP server should be in passive and binary mode</w:t>
            </w:r>
            <w:r>
              <w:rPr>
                <w:i/>
                <w:sz w:val="20"/>
              </w:rPr>
              <w:t>! Commands:</w:t>
            </w:r>
            <w:r w:rsidRPr="00FB2127">
              <w:rPr>
                <w:i/>
                <w:sz w:val="20"/>
              </w:rPr>
              <w:t xml:space="preserve"> `pas</w:t>
            </w:r>
            <w:r>
              <w:rPr>
                <w:i/>
                <w:sz w:val="20"/>
              </w:rPr>
              <w:t xml:space="preserve">s </w:t>
            </w:r>
            <w:r w:rsidRPr="00FB2127">
              <w:rPr>
                <w:i/>
                <w:sz w:val="20"/>
              </w:rPr>
              <w:t>`</w:t>
            </w:r>
            <w:r>
              <w:rPr>
                <w:i/>
                <w:sz w:val="20"/>
              </w:rPr>
              <w:t xml:space="preserve"> &amp; </w:t>
            </w:r>
            <w:r w:rsidRPr="00FB2127">
              <w:rPr>
                <w:i/>
                <w:sz w:val="20"/>
              </w:rPr>
              <w:t>`bin`</w:t>
            </w:r>
          </w:p>
        </w:tc>
        <w:tc>
          <w:tcPr>
            <w:tcW w:w="4678" w:type="dxa"/>
          </w:tcPr>
          <w:p w14:paraId="76F8F79B" w14:textId="48A73555" w:rsidR="006632F0" w:rsidRDefault="006E7D0C" w:rsidP="00AB3237">
            <w:pPr>
              <w:pStyle w:val="prNormaltext"/>
            </w:pPr>
            <w:r>
              <w:t xml:space="preserve">4. Update </w:t>
            </w:r>
            <w:r w:rsidR="00CE5575">
              <w:t>file</w:t>
            </w:r>
            <w:r>
              <w:t xml:space="preserve"> name to </w:t>
            </w:r>
            <w:r w:rsidRPr="00F26A31">
              <w:rPr>
                <w:i/>
                <w:sz w:val="20"/>
              </w:rPr>
              <w:t>Design_delivery_&lt;date&gt;_&lt;Europractice run&gt;</w:t>
            </w:r>
            <w:r w:rsidRPr="00F26A31">
              <w:rPr>
                <w:sz w:val="20"/>
              </w:rPr>
              <w:t xml:space="preserve"> </w:t>
            </w:r>
            <w:r>
              <w:t xml:space="preserve">or </w:t>
            </w:r>
            <w:r w:rsidRPr="00F26A31">
              <w:rPr>
                <w:i/>
                <w:sz w:val="20"/>
              </w:rPr>
              <w:t>Design_delivery_&lt;date&gt;_&lt;TM-number&gt;</w:t>
            </w:r>
            <w:r w:rsidRPr="00F26A31">
              <w:rPr>
                <w:sz w:val="20"/>
              </w:rPr>
              <w:t xml:space="preserve"> </w:t>
            </w:r>
            <w:r>
              <w:t xml:space="preserve">and </w:t>
            </w:r>
            <w:r>
              <w:br/>
              <w:t xml:space="preserve">send to </w:t>
            </w:r>
            <w:hyperlink r:id="rId13" w:history="1">
              <w:r w:rsidRPr="001825A3">
                <w:rPr>
                  <w:rStyle w:val="Hipervnculo"/>
                </w:rPr>
                <w:t>eptsmc@imec.be</w:t>
              </w:r>
            </w:hyperlink>
            <w:r>
              <w:t xml:space="preserve"> as </w:t>
            </w:r>
            <w:r w:rsidRPr="00EE244B">
              <w:rPr>
                <w:b/>
              </w:rPr>
              <w:t>pdf</w:t>
            </w:r>
            <w:r>
              <w:t>.</w:t>
            </w:r>
          </w:p>
        </w:tc>
      </w:tr>
    </w:tbl>
    <w:p w14:paraId="48273C8F" w14:textId="15ACEABB" w:rsidR="00654A33" w:rsidRPr="00D90E66" w:rsidRDefault="00654A33" w:rsidP="001E2AB4">
      <w:pPr>
        <w:pStyle w:val="prNormaltext"/>
        <w:ind w:left="-567"/>
      </w:pPr>
    </w:p>
    <w:sectPr w:rsidR="00654A33" w:rsidRPr="00D90E66" w:rsidSect="00593554">
      <w:headerReference w:type="default" r:id="rId14"/>
      <w:footerReference w:type="default" r:id="rId15"/>
      <w:pgSz w:w="11906" w:h="16838"/>
      <w:pgMar w:top="415" w:right="1274" w:bottom="1134" w:left="156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EF7DA" w14:textId="77777777" w:rsidR="00AF2D0C" w:rsidRDefault="00AF2D0C" w:rsidP="00DF2807">
      <w:pPr>
        <w:spacing w:before="0"/>
      </w:pPr>
      <w:r>
        <w:separator/>
      </w:r>
    </w:p>
  </w:endnote>
  <w:endnote w:type="continuationSeparator" w:id="0">
    <w:p w14:paraId="4B08BE03" w14:textId="77777777" w:rsidR="00AF2D0C" w:rsidRDefault="00AF2D0C" w:rsidP="00DF2807">
      <w:pPr>
        <w:spacing w:before="0"/>
      </w:pPr>
      <w:r>
        <w:continuationSeparator/>
      </w:r>
    </w:p>
  </w:endnote>
  <w:endnote w:type="continuationNotice" w:id="1">
    <w:p w14:paraId="0736F43C" w14:textId="77777777" w:rsidR="00AF2D0C" w:rsidRDefault="00AF2D0C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709" w:type="dxa"/>
      <w:tblBorders>
        <w:top w:val="single" w:sz="2" w:space="0" w:color="auto"/>
        <w:bottom w:val="single" w:sz="2" w:space="0" w:color="auto"/>
      </w:tblBorders>
      <w:tblLayout w:type="fixed"/>
      <w:tblCellMar>
        <w:left w:w="60" w:type="dxa"/>
        <w:right w:w="60" w:type="dxa"/>
      </w:tblCellMar>
      <w:tblLook w:val="01E0" w:firstRow="1" w:lastRow="1" w:firstColumn="1" w:lastColumn="1" w:noHBand="0" w:noVBand="0"/>
    </w:tblPr>
    <w:tblGrid>
      <w:gridCol w:w="3102"/>
      <w:gridCol w:w="1550"/>
      <w:gridCol w:w="1550"/>
      <w:gridCol w:w="3863"/>
    </w:tblGrid>
    <w:tr w:rsidR="00DC6811" w:rsidRPr="007D6328" w14:paraId="2B48DEC1" w14:textId="77777777" w:rsidTr="002B1989">
      <w:trPr>
        <w:cantSplit/>
        <w:trHeight w:val="280"/>
      </w:trPr>
      <w:tc>
        <w:tcPr>
          <w:tcW w:w="3102" w:type="dxa"/>
          <w:noWrap/>
        </w:tcPr>
        <w:p w14:paraId="66380A57" w14:textId="26B741BA" w:rsidR="00DC6811" w:rsidRPr="007D6328" w:rsidRDefault="00AC02A8" w:rsidP="00DC6811">
          <w:pPr>
            <w:pStyle w:val="mtFooterLeftSC"/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Confidential</w:t>
          </w:r>
        </w:p>
      </w:tc>
      <w:tc>
        <w:tcPr>
          <w:tcW w:w="1550" w:type="dxa"/>
          <w:noWrap/>
        </w:tcPr>
        <w:p w14:paraId="0EF18E4A" w14:textId="77777777" w:rsidR="00DC6811" w:rsidRPr="007D6328" w:rsidRDefault="00DC6811" w:rsidP="00DC6811">
          <w:pPr>
            <w:pStyle w:val="Piedepgina"/>
          </w:pPr>
        </w:p>
      </w:tc>
      <w:tc>
        <w:tcPr>
          <w:tcW w:w="1550" w:type="dxa"/>
          <w:noWrap/>
        </w:tcPr>
        <w:p w14:paraId="63EC68D3" w14:textId="77777777" w:rsidR="00DC6811" w:rsidRPr="007D6328" w:rsidRDefault="00DC6811" w:rsidP="00DC6811">
          <w:pPr>
            <w:pStyle w:val="Piedepgina"/>
          </w:pPr>
        </w:p>
      </w:tc>
      <w:tc>
        <w:tcPr>
          <w:tcW w:w="3863" w:type="dxa"/>
          <w:noWrap/>
        </w:tcPr>
        <w:p w14:paraId="7F7E4C7A" w14:textId="77777777" w:rsidR="00DC6811" w:rsidRPr="007D6328" w:rsidRDefault="00DC6811" w:rsidP="00DC6811">
          <w:pPr>
            <w:pStyle w:val="mtFooterRight"/>
            <w:rPr>
              <w:rFonts w:ascii="Gill Sans MT" w:hAnsi="Gill Sans MT"/>
            </w:rPr>
          </w:pPr>
          <w:r w:rsidRPr="003E3716">
            <w:rPr>
              <w:rFonts w:ascii="Gill Sans MT" w:hAnsi="Gill Sans MT"/>
            </w:rPr>
            <w:t xml:space="preserve">Page </w:t>
          </w:r>
          <w:r w:rsidRPr="003E3716">
            <w:rPr>
              <w:rFonts w:ascii="Gill Sans MT" w:hAnsi="Gill Sans MT"/>
              <w:b/>
              <w:bCs/>
            </w:rPr>
            <w:fldChar w:fldCharType="begin"/>
          </w:r>
          <w:r w:rsidRPr="003E3716">
            <w:rPr>
              <w:rFonts w:ascii="Gill Sans MT" w:hAnsi="Gill Sans MT"/>
              <w:b/>
              <w:bCs/>
            </w:rPr>
            <w:instrText xml:space="preserve"> PAGE  \* Arabic  \* MERGEFORMAT </w:instrText>
          </w:r>
          <w:r w:rsidRPr="003E3716">
            <w:rPr>
              <w:rFonts w:ascii="Gill Sans MT" w:hAnsi="Gill Sans MT"/>
              <w:b/>
              <w:bCs/>
            </w:rPr>
            <w:fldChar w:fldCharType="separate"/>
          </w:r>
          <w:r w:rsidR="00424CBC">
            <w:rPr>
              <w:rFonts w:ascii="Gill Sans MT" w:hAnsi="Gill Sans MT"/>
              <w:b/>
              <w:bCs/>
              <w:noProof/>
            </w:rPr>
            <w:t>3</w:t>
          </w:r>
          <w:r w:rsidRPr="003E3716">
            <w:rPr>
              <w:rFonts w:ascii="Gill Sans MT" w:hAnsi="Gill Sans MT"/>
              <w:b/>
              <w:bCs/>
            </w:rPr>
            <w:fldChar w:fldCharType="end"/>
          </w:r>
          <w:r w:rsidRPr="003E3716">
            <w:rPr>
              <w:rFonts w:ascii="Gill Sans MT" w:hAnsi="Gill Sans MT"/>
            </w:rPr>
            <w:t xml:space="preserve"> of </w:t>
          </w:r>
          <w:r w:rsidRPr="003E3716">
            <w:rPr>
              <w:rFonts w:ascii="Gill Sans MT" w:hAnsi="Gill Sans MT"/>
              <w:b/>
              <w:bCs/>
            </w:rPr>
            <w:fldChar w:fldCharType="begin"/>
          </w:r>
          <w:r w:rsidRPr="003E3716">
            <w:rPr>
              <w:rFonts w:ascii="Gill Sans MT" w:hAnsi="Gill Sans MT"/>
              <w:b/>
              <w:bCs/>
            </w:rPr>
            <w:instrText xml:space="preserve"> NUMPAGES  \* Arabic  \* MERGEFORMAT </w:instrText>
          </w:r>
          <w:r w:rsidRPr="003E3716">
            <w:rPr>
              <w:rFonts w:ascii="Gill Sans MT" w:hAnsi="Gill Sans MT"/>
              <w:b/>
              <w:bCs/>
            </w:rPr>
            <w:fldChar w:fldCharType="separate"/>
          </w:r>
          <w:r w:rsidR="00424CBC">
            <w:rPr>
              <w:rFonts w:ascii="Gill Sans MT" w:hAnsi="Gill Sans MT"/>
              <w:b/>
              <w:bCs/>
              <w:noProof/>
            </w:rPr>
            <w:t>3</w:t>
          </w:r>
          <w:r w:rsidRPr="003E3716">
            <w:rPr>
              <w:rFonts w:ascii="Gill Sans MT" w:hAnsi="Gill Sans MT"/>
              <w:b/>
              <w:bCs/>
            </w:rPr>
            <w:fldChar w:fldCharType="end"/>
          </w:r>
        </w:p>
      </w:tc>
    </w:tr>
  </w:tbl>
  <w:p w14:paraId="10A5BB89" w14:textId="242C5BDC" w:rsidR="00D522F6" w:rsidRPr="00D522F6" w:rsidRDefault="00E0714B" w:rsidP="00041813">
    <w:pPr>
      <w:pStyle w:val="Disclaimer"/>
      <w:spacing w:before="120"/>
      <w:ind w:left="-709" w:right="-284"/>
      <w:rPr>
        <w:sz w:val="2"/>
        <w:szCs w:val="2"/>
      </w:rPr>
    </w:pPr>
    <w:r w:rsidRPr="00CC4D6B">
      <w:rPr>
        <w:b/>
        <w:sz w:val="18"/>
        <w:szCs w:val="18"/>
      </w:rPr>
      <w:t>Disclaimer</w:t>
    </w:r>
    <w:r w:rsidRPr="00CC4D6B">
      <w:rPr>
        <w:sz w:val="18"/>
        <w:szCs w:val="18"/>
      </w:rPr>
      <w:t xml:space="preserve">: During the library replacement all cells with original TSMC cell names </w:t>
    </w:r>
    <w:r w:rsidR="00127629">
      <w:rPr>
        <w:sz w:val="18"/>
        <w:szCs w:val="18"/>
      </w:rPr>
      <w:t>(</w:t>
    </w:r>
    <w:r w:rsidRPr="00CC4D6B">
      <w:rPr>
        <w:sz w:val="18"/>
        <w:szCs w:val="18"/>
      </w:rPr>
      <w:t>including their</w:t>
    </w:r>
    <w:r w:rsidR="004B61ED">
      <w:rPr>
        <w:sz w:val="18"/>
        <w:szCs w:val="18"/>
      </w:rPr>
      <w:t xml:space="preserve"> original</w:t>
    </w:r>
    <w:r w:rsidRPr="00CC4D6B">
      <w:rPr>
        <w:sz w:val="18"/>
        <w:szCs w:val="18"/>
      </w:rPr>
      <w:t xml:space="preserve"> content</w:t>
    </w:r>
    <w:r w:rsidR="00127629">
      <w:rPr>
        <w:sz w:val="18"/>
        <w:szCs w:val="18"/>
      </w:rPr>
      <w:t>)</w:t>
    </w:r>
    <w:r w:rsidRPr="00CC4D6B">
      <w:rPr>
        <w:sz w:val="18"/>
        <w:szCs w:val="18"/>
      </w:rPr>
      <w:t xml:space="preserve"> will be overwritten. Do not put any layout in TSMC cells. Do not use TSMC cell names for custom layout. Do not rename any TSMC cells</w:t>
    </w:r>
    <w:r w:rsidR="00127629">
      <w:rPr>
        <w:sz w:val="18"/>
        <w:szCs w:val="18"/>
      </w:rPr>
      <w:t>, r</w:t>
    </w:r>
    <w:r w:rsidRPr="00CC4D6B">
      <w:rPr>
        <w:sz w:val="18"/>
        <w:szCs w:val="18"/>
      </w:rPr>
      <w:t xml:space="preserve">enamed cells e.g. pfiller1_0 will not be replaced by imec. imec will only stream in the libraries communicated by the customer via </w:t>
    </w:r>
    <w:r w:rsidR="006D262C">
      <w:rPr>
        <w:sz w:val="18"/>
        <w:szCs w:val="18"/>
      </w:rPr>
      <w:t>this</w:t>
    </w:r>
    <w:r w:rsidRPr="00CC4D6B">
      <w:rPr>
        <w:sz w:val="18"/>
        <w:szCs w:val="18"/>
      </w:rPr>
      <w:t xml:space="preserve"> template. We do not take any responsibility for any issues caused by above remarks.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7D199" w14:textId="77777777" w:rsidR="00AF2D0C" w:rsidRDefault="00AF2D0C" w:rsidP="00DF2807">
      <w:pPr>
        <w:spacing w:before="0"/>
      </w:pPr>
      <w:r>
        <w:separator/>
      </w:r>
    </w:p>
  </w:footnote>
  <w:footnote w:type="continuationSeparator" w:id="0">
    <w:p w14:paraId="5972AB7C" w14:textId="77777777" w:rsidR="00AF2D0C" w:rsidRDefault="00AF2D0C" w:rsidP="00DF2807">
      <w:pPr>
        <w:spacing w:before="0"/>
      </w:pPr>
      <w:r>
        <w:continuationSeparator/>
      </w:r>
    </w:p>
  </w:footnote>
  <w:footnote w:type="continuationNotice" w:id="1">
    <w:p w14:paraId="19E9FB7B" w14:textId="77777777" w:rsidR="00AF2D0C" w:rsidRDefault="00AF2D0C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7DDD6" w14:textId="77777777" w:rsidR="00DF2807" w:rsidRPr="001421EB" w:rsidRDefault="00DF2807" w:rsidP="00E173B9">
    <w:pPr>
      <w:pStyle w:val="Encabezado"/>
      <w:jc w:val="right"/>
      <w:rPr>
        <w:sz w:val="22"/>
      </w:rPr>
    </w:pPr>
  </w:p>
  <w:tbl>
    <w:tblPr>
      <w:tblW w:w="10065" w:type="dxa"/>
      <w:tblInd w:w="-709" w:type="dxa"/>
      <w:tblBorders>
        <w:top w:val="single" w:sz="6" w:space="0" w:color="999999"/>
        <w:bottom w:val="single" w:sz="6" w:space="0" w:color="999999"/>
        <w:insideH w:val="single" w:sz="6" w:space="0" w:color="999999"/>
      </w:tblBorders>
      <w:tblLayout w:type="fixed"/>
      <w:tblCellMar>
        <w:left w:w="79" w:type="dxa"/>
        <w:right w:w="79" w:type="dxa"/>
      </w:tblCellMar>
      <w:tblLook w:val="0000" w:firstRow="0" w:lastRow="0" w:firstColumn="0" w:lastColumn="0" w:noHBand="0" w:noVBand="0"/>
    </w:tblPr>
    <w:tblGrid>
      <w:gridCol w:w="1259"/>
      <w:gridCol w:w="5829"/>
      <w:gridCol w:w="708"/>
      <w:gridCol w:w="2269"/>
    </w:tblGrid>
    <w:tr w:rsidR="00DF2807" w:rsidRPr="0026643E" w14:paraId="0EA91396" w14:textId="77777777" w:rsidTr="0026643E">
      <w:trPr>
        <w:trHeight w:hRule="exact" w:val="737"/>
      </w:trPr>
      <w:tc>
        <w:tcPr>
          <w:tcW w:w="1259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72640A5" w14:textId="77777777" w:rsidR="00DF2807" w:rsidRPr="001421EB" w:rsidRDefault="00DF2807" w:rsidP="00E173B9">
          <w:pPr>
            <w:spacing w:before="60"/>
            <w:rPr>
              <w:b/>
              <w:sz w:val="20"/>
              <w:szCs w:val="22"/>
            </w:rPr>
          </w:pPr>
          <w:r w:rsidRPr="001421EB">
            <w:rPr>
              <w:b/>
              <w:noProof/>
              <w:sz w:val="20"/>
              <w:szCs w:val="22"/>
              <w:lang w:val="nl-BE" w:eastAsia="nl-BE" w:bidi="ar-SA"/>
            </w:rPr>
            <w:drawing>
              <wp:inline distT="0" distB="0" distL="0" distR="0" wp14:anchorId="36C0A317" wp14:editId="173D7C01">
                <wp:extent cx="700405" cy="209300"/>
                <wp:effectExtent l="0" t="0" r="4445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ec_krul_zw_200610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0405" cy="20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29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218AD4FB" w14:textId="30A6F96C" w:rsidR="00DF2807" w:rsidRPr="001421EB" w:rsidRDefault="006235CF" w:rsidP="00E173B9">
          <w:pPr>
            <w:jc w:val="center"/>
            <w:rPr>
              <w:b/>
              <w:sz w:val="22"/>
            </w:rPr>
          </w:pPr>
          <w:r w:rsidRPr="001421EB">
            <w:rPr>
              <w:b/>
              <w:sz w:val="22"/>
            </w:rPr>
            <w:t xml:space="preserve">Design delivery </w:t>
          </w:r>
          <w:r w:rsidR="00715C1C">
            <w:rPr>
              <w:b/>
              <w:sz w:val="22"/>
            </w:rPr>
            <w:t>form</w:t>
          </w:r>
        </w:p>
      </w:tc>
      <w:tc>
        <w:tcPr>
          <w:tcW w:w="708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66196F42" w14:textId="77777777" w:rsidR="00DF2807" w:rsidRPr="0026643E" w:rsidRDefault="00DF2807" w:rsidP="00E173B9">
          <w:pPr>
            <w:spacing w:before="0"/>
            <w:rPr>
              <w:b/>
              <w:sz w:val="18"/>
              <w:szCs w:val="20"/>
            </w:rPr>
          </w:pPr>
          <w:r w:rsidRPr="0026643E">
            <w:rPr>
              <w:sz w:val="18"/>
              <w:szCs w:val="20"/>
            </w:rPr>
            <w:t>Doc.:</w:t>
          </w:r>
        </w:p>
        <w:p w14:paraId="78CE1B27" w14:textId="77777777" w:rsidR="00DF2807" w:rsidRPr="0026643E" w:rsidRDefault="00621E87" w:rsidP="00E173B9">
          <w:pPr>
            <w:spacing w:before="0"/>
            <w:rPr>
              <w:b/>
              <w:sz w:val="18"/>
              <w:szCs w:val="20"/>
            </w:rPr>
          </w:pPr>
          <w:r w:rsidRPr="0026643E">
            <w:rPr>
              <w:sz w:val="18"/>
              <w:szCs w:val="20"/>
            </w:rPr>
            <w:t>Date</w:t>
          </w:r>
          <w:r w:rsidR="00DF2807" w:rsidRPr="0026643E">
            <w:rPr>
              <w:sz w:val="18"/>
              <w:szCs w:val="20"/>
            </w:rPr>
            <w:t>:</w:t>
          </w:r>
        </w:p>
        <w:p w14:paraId="15F4A1C1" w14:textId="77777777" w:rsidR="00DF2807" w:rsidRPr="0026643E" w:rsidRDefault="00621E87" w:rsidP="00E173B9">
          <w:pPr>
            <w:spacing w:before="0"/>
            <w:rPr>
              <w:b/>
              <w:sz w:val="18"/>
              <w:szCs w:val="20"/>
            </w:rPr>
          </w:pPr>
          <w:r w:rsidRPr="0026643E">
            <w:rPr>
              <w:sz w:val="18"/>
              <w:szCs w:val="20"/>
            </w:rPr>
            <w:t>Issue</w:t>
          </w:r>
          <w:r w:rsidR="00DF2807" w:rsidRPr="0026643E">
            <w:rPr>
              <w:sz w:val="18"/>
              <w:szCs w:val="20"/>
            </w:rPr>
            <w:t>:</w:t>
          </w:r>
        </w:p>
      </w:tc>
      <w:tc>
        <w:tcPr>
          <w:tcW w:w="2269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64EE22E2" w14:textId="2F8CF7CA" w:rsidR="00DF2807" w:rsidRPr="0026643E" w:rsidRDefault="00C33FF6" w:rsidP="00E173B9">
          <w:pPr>
            <w:spacing w:before="0"/>
            <w:jc w:val="right"/>
            <w:rPr>
              <w:b/>
              <w:sz w:val="18"/>
              <w:szCs w:val="20"/>
            </w:rPr>
          </w:pPr>
          <w:r w:rsidRPr="0026643E">
            <w:rPr>
              <w:sz w:val="18"/>
              <w:szCs w:val="20"/>
            </w:rPr>
            <w:t>FTO_</w:t>
          </w:r>
          <w:r w:rsidR="00022402" w:rsidRPr="0026643E">
            <w:rPr>
              <w:sz w:val="18"/>
              <w:szCs w:val="20"/>
            </w:rPr>
            <w:t>Design_Delivery</w:t>
          </w:r>
        </w:p>
        <w:p w14:paraId="1EBD13AB" w14:textId="4FEBE242" w:rsidR="00DF2807" w:rsidRPr="0026643E" w:rsidRDefault="00BD2E28" w:rsidP="00E173B9">
          <w:pPr>
            <w:spacing w:before="0"/>
            <w:jc w:val="right"/>
            <w:rPr>
              <w:b/>
              <w:sz w:val="18"/>
              <w:szCs w:val="20"/>
            </w:rPr>
          </w:pPr>
          <w:r>
            <w:rPr>
              <w:sz w:val="18"/>
              <w:szCs w:val="20"/>
            </w:rPr>
            <w:t>11</w:t>
          </w:r>
          <w:r w:rsidR="00DF2807" w:rsidRPr="0026643E">
            <w:rPr>
              <w:sz w:val="18"/>
              <w:szCs w:val="20"/>
            </w:rPr>
            <w:t>-</w:t>
          </w:r>
          <w:r>
            <w:rPr>
              <w:sz w:val="18"/>
              <w:szCs w:val="20"/>
            </w:rPr>
            <w:t>03</w:t>
          </w:r>
          <w:r w:rsidR="00DF2807" w:rsidRPr="0026643E">
            <w:rPr>
              <w:sz w:val="18"/>
              <w:szCs w:val="20"/>
            </w:rPr>
            <w:t>-</w:t>
          </w:r>
          <w:r w:rsidR="006235CF" w:rsidRPr="0026643E">
            <w:rPr>
              <w:sz w:val="18"/>
              <w:szCs w:val="20"/>
            </w:rPr>
            <w:t>20</w:t>
          </w:r>
          <w:r w:rsidR="00BE3666" w:rsidRPr="0026643E">
            <w:rPr>
              <w:sz w:val="18"/>
              <w:szCs w:val="20"/>
            </w:rPr>
            <w:t>20</w:t>
          </w:r>
        </w:p>
        <w:p w14:paraId="56A8393F" w14:textId="18BD7B83" w:rsidR="00DF2807" w:rsidRPr="0026643E" w:rsidRDefault="00DF2807" w:rsidP="00E173B9">
          <w:pPr>
            <w:spacing w:before="0"/>
            <w:jc w:val="right"/>
            <w:rPr>
              <w:b/>
              <w:sz w:val="18"/>
              <w:szCs w:val="20"/>
            </w:rPr>
          </w:pPr>
          <w:r w:rsidRPr="0026643E">
            <w:rPr>
              <w:sz w:val="18"/>
              <w:szCs w:val="20"/>
            </w:rPr>
            <w:t>0</w:t>
          </w:r>
          <w:r w:rsidR="006235CF" w:rsidRPr="0026643E">
            <w:rPr>
              <w:sz w:val="18"/>
              <w:szCs w:val="20"/>
            </w:rPr>
            <w:t>1</w:t>
          </w:r>
          <w:r w:rsidRPr="0026643E">
            <w:rPr>
              <w:sz w:val="18"/>
              <w:szCs w:val="20"/>
            </w:rPr>
            <w:t>.0</w:t>
          </w:r>
          <w:r w:rsidR="00BD2E28">
            <w:rPr>
              <w:sz w:val="18"/>
              <w:szCs w:val="20"/>
            </w:rPr>
            <w:t>9</w:t>
          </w:r>
          <w:r w:rsidR="00737C59" w:rsidRPr="0026643E">
            <w:rPr>
              <w:b/>
              <w:sz w:val="18"/>
              <w:szCs w:val="20"/>
            </w:rPr>
            <w:fldChar w:fldCharType="begin"/>
          </w:r>
          <w:r w:rsidRPr="0026643E">
            <w:rPr>
              <w:sz w:val="18"/>
              <w:szCs w:val="20"/>
            </w:rPr>
            <w:instrText xml:space="preserve"> KEYWORDS  \* MERGEFORMAT </w:instrText>
          </w:r>
          <w:r w:rsidR="00737C59" w:rsidRPr="0026643E">
            <w:rPr>
              <w:b/>
              <w:sz w:val="18"/>
              <w:szCs w:val="20"/>
            </w:rPr>
            <w:fldChar w:fldCharType="end"/>
          </w:r>
        </w:p>
      </w:tc>
    </w:tr>
  </w:tbl>
  <w:p w14:paraId="37EFDC56" w14:textId="77777777" w:rsidR="00DF2807" w:rsidRPr="00394DE7" w:rsidRDefault="00DF2807" w:rsidP="00394DE7">
    <w:pPr>
      <w:pStyle w:val="Encabezad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00CF4"/>
    <w:multiLevelType w:val="multilevel"/>
    <w:tmpl w:val="A5FE8FD2"/>
    <w:lvl w:ilvl="0">
      <w:start w:val="1"/>
      <w:numFmt w:val="decimal"/>
      <w:pStyle w:val="prHeading1"/>
      <w:lvlText w:val="%1"/>
      <w:lvlJc w:val="left"/>
      <w:pPr>
        <w:ind w:left="432" w:hanging="432"/>
      </w:pPr>
    </w:lvl>
    <w:lvl w:ilvl="1">
      <w:start w:val="1"/>
      <w:numFmt w:val="decimal"/>
      <w:pStyle w:val="pr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pr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pr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0147D5B"/>
    <w:multiLevelType w:val="hybridMultilevel"/>
    <w:tmpl w:val="C5C82A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75305"/>
    <w:multiLevelType w:val="hybridMultilevel"/>
    <w:tmpl w:val="C1763E3A"/>
    <w:lvl w:ilvl="0" w:tplc="A9883BB0">
      <w:start w:val="1"/>
      <w:numFmt w:val="decimal"/>
      <w:lvlText w:val="1.1.%1"/>
      <w:lvlJc w:val="left"/>
      <w:pPr>
        <w:ind w:left="720" w:hanging="360"/>
      </w:pPr>
      <w:rPr>
        <w:rFonts w:ascii="Gill Sans MT" w:hAnsi="Gill Sans MT" w:hint="default"/>
        <w:b/>
        <w:i w:val="0"/>
        <w:sz w:val="26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47D95"/>
    <w:multiLevelType w:val="hybridMultilevel"/>
    <w:tmpl w:val="70247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30B67"/>
    <w:multiLevelType w:val="hybridMultilevel"/>
    <w:tmpl w:val="F96AFD1A"/>
    <w:lvl w:ilvl="0" w:tplc="9AA8C952">
      <w:start w:val="1"/>
      <w:numFmt w:val="decimal"/>
      <w:lvlText w:val="%1."/>
      <w:lvlJc w:val="left"/>
      <w:pPr>
        <w:ind w:left="360" w:hanging="360"/>
      </w:pPr>
      <w:rPr>
        <w:rFonts w:ascii="Gill Sans MT" w:hAnsi="Gill Sans MT" w:hint="default"/>
        <w:b/>
        <w:i w:val="0"/>
        <w:sz w:val="3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34594"/>
    <w:multiLevelType w:val="hybridMultilevel"/>
    <w:tmpl w:val="8C143D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DA1BAB"/>
    <w:multiLevelType w:val="hybridMultilevel"/>
    <w:tmpl w:val="3B5A6EAA"/>
    <w:lvl w:ilvl="0" w:tplc="D8142C50">
      <w:start w:val="1"/>
      <w:numFmt w:val="decimal"/>
      <w:lvlText w:val="%1."/>
      <w:lvlJc w:val="left"/>
      <w:pPr>
        <w:ind w:left="2421" w:hanging="360"/>
      </w:pPr>
    </w:lvl>
    <w:lvl w:ilvl="1" w:tplc="08130019" w:tentative="1">
      <w:start w:val="1"/>
      <w:numFmt w:val="lowerLetter"/>
      <w:lvlText w:val="%2."/>
      <w:lvlJc w:val="left"/>
      <w:pPr>
        <w:ind w:left="3141" w:hanging="360"/>
      </w:pPr>
    </w:lvl>
    <w:lvl w:ilvl="2" w:tplc="0813001B" w:tentative="1">
      <w:start w:val="1"/>
      <w:numFmt w:val="lowerRoman"/>
      <w:lvlText w:val="%3."/>
      <w:lvlJc w:val="right"/>
      <w:pPr>
        <w:ind w:left="3861" w:hanging="180"/>
      </w:pPr>
    </w:lvl>
    <w:lvl w:ilvl="3" w:tplc="0813000F" w:tentative="1">
      <w:start w:val="1"/>
      <w:numFmt w:val="decimal"/>
      <w:lvlText w:val="%4."/>
      <w:lvlJc w:val="left"/>
      <w:pPr>
        <w:ind w:left="4581" w:hanging="360"/>
      </w:pPr>
    </w:lvl>
    <w:lvl w:ilvl="4" w:tplc="08130019" w:tentative="1">
      <w:start w:val="1"/>
      <w:numFmt w:val="lowerLetter"/>
      <w:lvlText w:val="%5."/>
      <w:lvlJc w:val="left"/>
      <w:pPr>
        <w:ind w:left="5301" w:hanging="360"/>
      </w:pPr>
    </w:lvl>
    <w:lvl w:ilvl="5" w:tplc="0813001B" w:tentative="1">
      <w:start w:val="1"/>
      <w:numFmt w:val="lowerRoman"/>
      <w:lvlText w:val="%6."/>
      <w:lvlJc w:val="right"/>
      <w:pPr>
        <w:ind w:left="6021" w:hanging="180"/>
      </w:pPr>
    </w:lvl>
    <w:lvl w:ilvl="6" w:tplc="0813000F" w:tentative="1">
      <w:start w:val="1"/>
      <w:numFmt w:val="decimal"/>
      <w:lvlText w:val="%7."/>
      <w:lvlJc w:val="left"/>
      <w:pPr>
        <w:ind w:left="6741" w:hanging="360"/>
      </w:pPr>
    </w:lvl>
    <w:lvl w:ilvl="7" w:tplc="08130019" w:tentative="1">
      <w:start w:val="1"/>
      <w:numFmt w:val="lowerLetter"/>
      <w:lvlText w:val="%8."/>
      <w:lvlJc w:val="left"/>
      <w:pPr>
        <w:ind w:left="7461" w:hanging="360"/>
      </w:pPr>
    </w:lvl>
    <w:lvl w:ilvl="8" w:tplc="0813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1976E6F"/>
    <w:multiLevelType w:val="hybridMultilevel"/>
    <w:tmpl w:val="EF7AA7F8"/>
    <w:lvl w:ilvl="0" w:tplc="386CE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D619B"/>
    <w:multiLevelType w:val="hybridMultilevel"/>
    <w:tmpl w:val="0E4E4C38"/>
    <w:lvl w:ilvl="0" w:tplc="E998F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316752"/>
    <w:multiLevelType w:val="hybridMultilevel"/>
    <w:tmpl w:val="E444C00A"/>
    <w:lvl w:ilvl="0" w:tplc="CEC4D486">
      <w:start w:val="1"/>
      <w:numFmt w:val="decimal"/>
      <w:lvlText w:val="1.%1"/>
      <w:lvlJc w:val="left"/>
      <w:pPr>
        <w:ind w:left="720" w:hanging="360"/>
      </w:pPr>
      <w:rPr>
        <w:rFonts w:ascii="Gill Sans MT" w:hAnsi="Gill Sans MT" w:hint="default"/>
        <w:b/>
        <w:i w:val="0"/>
        <w:sz w:val="28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73056"/>
    <w:multiLevelType w:val="hybridMultilevel"/>
    <w:tmpl w:val="7C6A5A20"/>
    <w:lvl w:ilvl="0" w:tplc="408823D2">
      <w:start w:val="2"/>
      <w:numFmt w:val="bullet"/>
      <w:lvlText w:val=""/>
      <w:lvlJc w:val="left"/>
      <w:pPr>
        <w:ind w:left="-207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55044921"/>
    <w:multiLevelType w:val="hybridMultilevel"/>
    <w:tmpl w:val="0A14E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795AEC"/>
    <w:multiLevelType w:val="hybridMultilevel"/>
    <w:tmpl w:val="8E06F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57A99"/>
    <w:multiLevelType w:val="hybridMultilevel"/>
    <w:tmpl w:val="FBEA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94B6A"/>
    <w:multiLevelType w:val="hybridMultilevel"/>
    <w:tmpl w:val="EA9E2D86"/>
    <w:lvl w:ilvl="0" w:tplc="DACA2DF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5630CF"/>
    <w:multiLevelType w:val="hybridMultilevel"/>
    <w:tmpl w:val="5C0A6352"/>
    <w:lvl w:ilvl="0" w:tplc="BCB05CA0">
      <w:start w:val="1"/>
      <w:numFmt w:val="decimal"/>
      <w:pStyle w:val="Ttulo1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B490F"/>
    <w:multiLevelType w:val="hybridMultilevel"/>
    <w:tmpl w:val="8CC60F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69D2FC4"/>
    <w:multiLevelType w:val="hybridMultilevel"/>
    <w:tmpl w:val="A1B2A8FA"/>
    <w:lvl w:ilvl="0" w:tplc="856C046C">
      <w:start w:val="1"/>
      <w:numFmt w:val="decimal"/>
      <w:lvlText w:val="1.1.1.%1"/>
      <w:lvlJc w:val="left"/>
      <w:pPr>
        <w:ind w:left="720" w:hanging="360"/>
      </w:pPr>
      <w:rPr>
        <w:rFonts w:ascii="Gill Sans MT" w:hAnsi="Gill Sans MT" w:hint="default"/>
        <w:b w:val="0"/>
        <w:i/>
        <w:sz w:val="24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1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"/>
  </w:num>
  <w:num w:numId="15">
    <w:abstractNumId w:val="5"/>
  </w:num>
  <w:num w:numId="16">
    <w:abstractNumId w:val="10"/>
  </w:num>
  <w:num w:numId="17">
    <w:abstractNumId w:val="14"/>
  </w:num>
  <w:num w:numId="18">
    <w:abstractNumId w:val="16"/>
  </w:num>
  <w:num w:numId="19">
    <w:abstractNumId w:val="3"/>
  </w:num>
  <w:num w:numId="20">
    <w:abstractNumId w:val="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1" w:cryptProviderType="rsaAES" w:cryptAlgorithmClass="hash" w:cryptAlgorithmType="typeAny" w:cryptAlgorithmSid="14" w:cryptSpinCount="100000" w:hash="fU5W8A9b9C2lKlTK49WSTvjiqzSKCrHQRp+ZCKJoE2Tfp1eozymjIBLaMdL81VE+YwXkU8q80q9GJ/KsWWB8pA==" w:salt="L1MM+cgZiqucI/uXmOTnz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5E"/>
    <w:rsid w:val="0000089E"/>
    <w:rsid w:val="000035C0"/>
    <w:rsid w:val="00004945"/>
    <w:rsid w:val="00005E14"/>
    <w:rsid w:val="0000652F"/>
    <w:rsid w:val="00007896"/>
    <w:rsid w:val="000114DB"/>
    <w:rsid w:val="000137A6"/>
    <w:rsid w:val="00020890"/>
    <w:rsid w:val="00022090"/>
    <w:rsid w:val="00022402"/>
    <w:rsid w:val="00030FE3"/>
    <w:rsid w:val="00031AEB"/>
    <w:rsid w:val="00032417"/>
    <w:rsid w:val="00041813"/>
    <w:rsid w:val="00045C3A"/>
    <w:rsid w:val="000479E6"/>
    <w:rsid w:val="00047C8E"/>
    <w:rsid w:val="0005108E"/>
    <w:rsid w:val="000515D9"/>
    <w:rsid w:val="00053B7D"/>
    <w:rsid w:val="000561AB"/>
    <w:rsid w:val="0006046B"/>
    <w:rsid w:val="00061D8A"/>
    <w:rsid w:val="0006488D"/>
    <w:rsid w:val="0006795B"/>
    <w:rsid w:val="00071DF9"/>
    <w:rsid w:val="00072AC3"/>
    <w:rsid w:val="000735E4"/>
    <w:rsid w:val="000752EE"/>
    <w:rsid w:val="00081AF6"/>
    <w:rsid w:val="0008246E"/>
    <w:rsid w:val="000842D1"/>
    <w:rsid w:val="00085E62"/>
    <w:rsid w:val="0008789E"/>
    <w:rsid w:val="000878C5"/>
    <w:rsid w:val="00087D92"/>
    <w:rsid w:val="000913DF"/>
    <w:rsid w:val="000922D5"/>
    <w:rsid w:val="00093AB8"/>
    <w:rsid w:val="00095887"/>
    <w:rsid w:val="0009632E"/>
    <w:rsid w:val="000970E0"/>
    <w:rsid w:val="00097795"/>
    <w:rsid w:val="000A0EF3"/>
    <w:rsid w:val="000A1739"/>
    <w:rsid w:val="000A44A0"/>
    <w:rsid w:val="000A49B8"/>
    <w:rsid w:val="000A6890"/>
    <w:rsid w:val="000B7CAD"/>
    <w:rsid w:val="000C0092"/>
    <w:rsid w:val="000D0203"/>
    <w:rsid w:val="000D240F"/>
    <w:rsid w:val="000D251F"/>
    <w:rsid w:val="000D753C"/>
    <w:rsid w:val="000E2D6B"/>
    <w:rsid w:val="000E3054"/>
    <w:rsid w:val="000E4C43"/>
    <w:rsid w:val="000E6F42"/>
    <w:rsid w:val="000F394D"/>
    <w:rsid w:val="000F5FC7"/>
    <w:rsid w:val="000F731C"/>
    <w:rsid w:val="001019C7"/>
    <w:rsid w:val="00101B23"/>
    <w:rsid w:val="00102FBB"/>
    <w:rsid w:val="001058AA"/>
    <w:rsid w:val="00106833"/>
    <w:rsid w:val="00111532"/>
    <w:rsid w:val="00112DBB"/>
    <w:rsid w:val="00116C82"/>
    <w:rsid w:val="00120490"/>
    <w:rsid w:val="00123B3A"/>
    <w:rsid w:val="0012698C"/>
    <w:rsid w:val="00127629"/>
    <w:rsid w:val="00130812"/>
    <w:rsid w:val="00131EA7"/>
    <w:rsid w:val="001378A1"/>
    <w:rsid w:val="001421EB"/>
    <w:rsid w:val="001434B4"/>
    <w:rsid w:val="0014388D"/>
    <w:rsid w:val="00145021"/>
    <w:rsid w:val="00152E4D"/>
    <w:rsid w:val="001562EE"/>
    <w:rsid w:val="00161266"/>
    <w:rsid w:val="00166BE2"/>
    <w:rsid w:val="00167FBB"/>
    <w:rsid w:val="00171BEB"/>
    <w:rsid w:val="00172CC9"/>
    <w:rsid w:val="001752A3"/>
    <w:rsid w:val="0017538C"/>
    <w:rsid w:val="0017594E"/>
    <w:rsid w:val="00177C83"/>
    <w:rsid w:val="00180B52"/>
    <w:rsid w:val="00182334"/>
    <w:rsid w:val="00183096"/>
    <w:rsid w:val="0018682D"/>
    <w:rsid w:val="00186C84"/>
    <w:rsid w:val="00187716"/>
    <w:rsid w:val="0018783F"/>
    <w:rsid w:val="001903F9"/>
    <w:rsid w:val="001906F8"/>
    <w:rsid w:val="00192CE4"/>
    <w:rsid w:val="001930AD"/>
    <w:rsid w:val="001A02A6"/>
    <w:rsid w:val="001A217B"/>
    <w:rsid w:val="001A40B2"/>
    <w:rsid w:val="001A6BFD"/>
    <w:rsid w:val="001A774C"/>
    <w:rsid w:val="001B10D6"/>
    <w:rsid w:val="001B385F"/>
    <w:rsid w:val="001B4BA8"/>
    <w:rsid w:val="001B4D31"/>
    <w:rsid w:val="001B680A"/>
    <w:rsid w:val="001B6DBC"/>
    <w:rsid w:val="001C061F"/>
    <w:rsid w:val="001C262E"/>
    <w:rsid w:val="001C6ADB"/>
    <w:rsid w:val="001D3015"/>
    <w:rsid w:val="001D4496"/>
    <w:rsid w:val="001D55ED"/>
    <w:rsid w:val="001D5C58"/>
    <w:rsid w:val="001E2899"/>
    <w:rsid w:val="001E2AB4"/>
    <w:rsid w:val="001E7308"/>
    <w:rsid w:val="001E7779"/>
    <w:rsid w:val="002012BD"/>
    <w:rsid w:val="00205DA0"/>
    <w:rsid w:val="002065D1"/>
    <w:rsid w:val="0020714A"/>
    <w:rsid w:val="0021065D"/>
    <w:rsid w:val="00213D0A"/>
    <w:rsid w:val="00213E90"/>
    <w:rsid w:val="00215F18"/>
    <w:rsid w:val="00217696"/>
    <w:rsid w:val="00220770"/>
    <w:rsid w:val="0022087F"/>
    <w:rsid w:val="00230649"/>
    <w:rsid w:val="00236296"/>
    <w:rsid w:val="00237E03"/>
    <w:rsid w:val="00241323"/>
    <w:rsid w:val="00242E4F"/>
    <w:rsid w:val="00244D80"/>
    <w:rsid w:val="00251835"/>
    <w:rsid w:val="00255005"/>
    <w:rsid w:val="00256361"/>
    <w:rsid w:val="0026643E"/>
    <w:rsid w:val="00266AE0"/>
    <w:rsid w:val="00267ACB"/>
    <w:rsid w:val="00271602"/>
    <w:rsid w:val="002719F6"/>
    <w:rsid w:val="00272E57"/>
    <w:rsid w:val="0027508C"/>
    <w:rsid w:val="00277F5D"/>
    <w:rsid w:val="00284FE8"/>
    <w:rsid w:val="00290903"/>
    <w:rsid w:val="00293139"/>
    <w:rsid w:val="0029699D"/>
    <w:rsid w:val="002A1137"/>
    <w:rsid w:val="002A1FA6"/>
    <w:rsid w:val="002A3886"/>
    <w:rsid w:val="002A747A"/>
    <w:rsid w:val="002B1989"/>
    <w:rsid w:val="002B6423"/>
    <w:rsid w:val="002C1412"/>
    <w:rsid w:val="002C30C1"/>
    <w:rsid w:val="002C5564"/>
    <w:rsid w:val="002C641B"/>
    <w:rsid w:val="002D7256"/>
    <w:rsid w:val="002D7D69"/>
    <w:rsid w:val="002E21EC"/>
    <w:rsid w:val="002E33C9"/>
    <w:rsid w:val="002E62C6"/>
    <w:rsid w:val="002E7938"/>
    <w:rsid w:val="002E7C19"/>
    <w:rsid w:val="002F062C"/>
    <w:rsid w:val="002F3DC9"/>
    <w:rsid w:val="002F546E"/>
    <w:rsid w:val="002F5E77"/>
    <w:rsid w:val="00305134"/>
    <w:rsid w:val="003127F4"/>
    <w:rsid w:val="003130DF"/>
    <w:rsid w:val="00316F4D"/>
    <w:rsid w:val="00320EA0"/>
    <w:rsid w:val="00325E32"/>
    <w:rsid w:val="0033418B"/>
    <w:rsid w:val="00335A58"/>
    <w:rsid w:val="00336709"/>
    <w:rsid w:val="00337B04"/>
    <w:rsid w:val="00340AEF"/>
    <w:rsid w:val="0034136E"/>
    <w:rsid w:val="00344C11"/>
    <w:rsid w:val="00347736"/>
    <w:rsid w:val="003511C9"/>
    <w:rsid w:val="00352559"/>
    <w:rsid w:val="00352CEF"/>
    <w:rsid w:val="0035603A"/>
    <w:rsid w:val="00357C7E"/>
    <w:rsid w:val="003619C8"/>
    <w:rsid w:val="00363307"/>
    <w:rsid w:val="003667D4"/>
    <w:rsid w:val="003706DD"/>
    <w:rsid w:val="00373DE1"/>
    <w:rsid w:val="00374EF5"/>
    <w:rsid w:val="003766B2"/>
    <w:rsid w:val="00394DE7"/>
    <w:rsid w:val="00397110"/>
    <w:rsid w:val="00397F9A"/>
    <w:rsid w:val="003A0E9F"/>
    <w:rsid w:val="003A0FC4"/>
    <w:rsid w:val="003A2C2A"/>
    <w:rsid w:val="003B1634"/>
    <w:rsid w:val="003B1A26"/>
    <w:rsid w:val="003B30CD"/>
    <w:rsid w:val="003B483A"/>
    <w:rsid w:val="003B6E2A"/>
    <w:rsid w:val="003C07D8"/>
    <w:rsid w:val="003C0DCA"/>
    <w:rsid w:val="003C1B7C"/>
    <w:rsid w:val="003C649D"/>
    <w:rsid w:val="003C7754"/>
    <w:rsid w:val="003E11C9"/>
    <w:rsid w:val="003E19B7"/>
    <w:rsid w:val="003E29C7"/>
    <w:rsid w:val="003E7F1B"/>
    <w:rsid w:val="003F1735"/>
    <w:rsid w:val="003F30FC"/>
    <w:rsid w:val="003F3C6D"/>
    <w:rsid w:val="003F5294"/>
    <w:rsid w:val="003F694A"/>
    <w:rsid w:val="003F7008"/>
    <w:rsid w:val="003F7E2F"/>
    <w:rsid w:val="00403BA1"/>
    <w:rsid w:val="004112A7"/>
    <w:rsid w:val="00411719"/>
    <w:rsid w:val="00411B8D"/>
    <w:rsid w:val="00412ED6"/>
    <w:rsid w:val="00413443"/>
    <w:rsid w:val="004138A5"/>
    <w:rsid w:val="004170D5"/>
    <w:rsid w:val="00420C8E"/>
    <w:rsid w:val="00424CBC"/>
    <w:rsid w:val="004253F4"/>
    <w:rsid w:val="0042712D"/>
    <w:rsid w:val="00431321"/>
    <w:rsid w:val="00435068"/>
    <w:rsid w:val="00442B73"/>
    <w:rsid w:val="00442FFA"/>
    <w:rsid w:val="00445F32"/>
    <w:rsid w:val="00455A99"/>
    <w:rsid w:val="00461DA0"/>
    <w:rsid w:val="00463C5F"/>
    <w:rsid w:val="00467838"/>
    <w:rsid w:val="00467F8B"/>
    <w:rsid w:val="00473BC1"/>
    <w:rsid w:val="00482525"/>
    <w:rsid w:val="0048368E"/>
    <w:rsid w:val="0049065E"/>
    <w:rsid w:val="0049111C"/>
    <w:rsid w:val="00492358"/>
    <w:rsid w:val="0049379D"/>
    <w:rsid w:val="00494658"/>
    <w:rsid w:val="00494B6E"/>
    <w:rsid w:val="004A2DDA"/>
    <w:rsid w:val="004A5E98"/>
    <w:rsid w:val="004B1852"/>
    <w:rsid w:val="004B4512"/>
    <w:rsid w:val="004B61ED"/>
    <w:rsid w:val="004C49F2"/>
    <w:rsid w:val="004C55E1"/>
    <w:rsid w:val="004C6DA0"/>
    <w:rsid w:val="004D128C"/>
    <w:rsid w:val="004D473D"/>
    <w:rsid w:val="004D52A2"/>
    <w:rsid w:val="004D56B2"/>
    <w:rsid w:val="004D6AB1"/>
    <w:rsid w:val="004D769F"/>
    <w:rsid w:val="004E1EF2"/>
    <w:rsid w:val="004E2D18"/>
    <w:rsid w:val="004F199F"/>
    <w:rsid w:val="004F5A78"/>
    <w:rsid w:val="0050148A"/>
    <w:rsid w:val="00512274"/>
    <w:rsid w:val="005162DE"/>
    <w:rsid w:val="0051791B"/>
    <w:rsid w:val="005232A8"/>
    <w:rsid w:val="00524A63"/>
    <w:rsid w:val="00535702"/>
    <w:rsid w:val="00535A6E"/>
    <w:rsid w:val="0054172A"/>
    <w:rsid w:val="0054179F"/>
    <w:rsid w:val="00543FE9"/>
    <w:rsid w:val="005460CB"/>
    <w:rsid w:val="00546163"/>
    <w:rsid w:val="005507B9"/>
    <w:rsid w:val="0055529D"/>
    <w:rsid w:val="00557E89"/>
    <w:rsid w:val="00561726"/>
    <w:rsid w:val="005618AD"/>
    <w:rsid w:val="00562AD4"/>
    <w:rsid w:val="005642DC"/>
    <w:rsid w:val="00564EC0"/>
    <w:rsid w:val="00575D8A"/>
    <w:rsid w:val="00577B01"/>
    <w:rsid w:val="00577B45"/>
    <w:rsid w:val="0058142E"/>
    <w:rsid w:val="00582400"/>
    <w:rsid w:val="00582AC7"/>
    <w:rsid w:val="00592993"/>
    <w:rsid w:val="00593554"/>
    <w:rsid w:val="00593A85"/>
    <w:rsid w:val="00595B3B"/>
    <w:rsid w:val="005B2B3E"/>
    <w:rsid w:val="005B3AD4"/>
    <w:rsid w:val="005B4E10"/>
    <w:rsid w:val="005B71B1"/>
    <w:rsid w:val="005B7428"/>
    <w:rsid w:val="005C01F7"/>
    <w:rsid w:val="005C322E"/>
    <w:rsid w:val="005C35C4"/>
    <w:rsid w:val="005C54C1"/>
    <w:rsid w:val="005C6C8C"/>
    <w:rsid w:val="005D0120"/>
    <w:rsid w:val="005D277A"/>
    <w:rsid w:val="005E0C5B"/>
    <w:rsid w:val="005E35FE"/>
    <w:rsid w:val="005E625C"/>
    <w:rsid w:val="005E67FB"/>
    <w:rsid w:val="005F04A9"/>
    <w:rsid w:val="005F1904"/>
    <w:rsid w:val="005F35CF"/>
    <w:rsid w:val="005F5ACA"/>
    <w:rsid w:val="006120EC"/>
    <w:rsid w:val="006137BE"/>
    <w:rsid w:val="006147B8"/>
    <w:rsid w:val="0061552C"/>
    <w:rsid w:val="00617D20"/>
    <w:rsid w:val="00621E87"/>
    <w:rsid w:val="006220FC"/>
    <w:rsid w:val="006235CF"/>
    <w:rsid w:val="00625701"/>
    <w:rsid w:val="0063073E"/>
    <w:rsid w:val="0063616A"/>
    <w:rsid w:val="006364FE"/>
    <w:rsid w:val="00641C46"/>
    <w:rsid w:val="00644C90"/>
    <w:rsid w:val="00645CE7"/>
    <w:rsid w:val="00654152"/>
    <w:rsid w:val="00654A33"/>
    <w:rsid w:val="00654E15"/>
    <w:rsid w:val="00654EF7"/>
    <w:rsid w:val="00656BAE"/>
    <w:rsid w:val="006603A1"/>
    <w:rsid w:val="006621EB"/>
    <w:rsid w:val="006632F0"/>
    <w:rsid w:val="00674EF0"/>
    <w:rsid w:val="00674F6E"/>
    <w:rsid w:val="00684D9C"/>
    <w:rsid w:val="00685C7A"/>
    <w:rsid w:val="0069121D"/>
    <w:rsid w:val="00692868"/>
    <w:rsid w:val="00696958"/>
    <w:rsid w:val="00697B25"/>
    <w:rsid w:val="006A3341"/>
    <w:rsid w:val="006A4A78"/>
    <w:rsid w:val="006A4B69"/>
    <w:rsid w:val="006A65D6"/>
    <w:rsid w:val="006A7EB6"/>
    <w:rsid w:val="006B1784"/>
    <w:rsid w:val="006B441F"/>
    <w:rsid w:val="006B48D3"/>
    <w:rsid w:val="006B633E"/>
    <w:rsid w:val="006C635F"/>
    <w:rsid w:val="006D262C"/>
    <w:rsid w:val="006D279F"/>
    <w:rsid w:val="006D43EF"/>
    <w:rsid w:val="006E7D0C"/>
    <w:rsid w:val="006F44D6"/>
    <w:rsid w:val="006F58B9"/>
    <w:rsid w:val="006F761F"/>
    <w:rsid w:val="006F796B"/>
    <w:rsid w:val="006F7FF0"/>
    <w:rsid w:val="00703350"/>
    <w:rsid w:val="00703A94"/>
    <w:rsid w:val="00703F61"/>
    <w:rsid w:val="007043CA"/>
    <w:rsid w:val="00704B86"/>
    <w:rsid w:val="007113A3"/>
    <w:rsid w:val="00715C1C"/>
    <w:rsid w:val="0071666C"/>
    <w:rsid w:val="00717A19"/>
    <w:rsid w:val="00721812"/>
    <w:rsid w:val="00724633"/>
    <w:rsid w:val="00725FBF"/>
    <w:rsid w:val="00727378"/>
    <w:rsid w:val="007301E3"/>
    <w:rsid w:val="00733036"/>
    <w:rsid w:val="007340D9"/>
    <w:rsid w:val="00734915"/>
    <w:rsid w:val="00734CDC"/>
    <w:rsid w:val="00737C59"/>
    <w:rsid w:val="00737DD4"/>
    <w:rsid w:val="007409A1"/>
    <w:rsid w:val="007427F9"/>
    <w:rsid w:val="00742F3E"/>
    <w:rsid w:val="00752C56"/>
    <w:rsid w:val="00755261"/>
    <w:rsid w:val="00760245"/>
    <w:rsid w:val="00760D72"/>
    <w:rsid w:val="00770CD1"/>
    <w:rsid w:val="007720F8"/>
    <w:rsid w:val="0077271C"/>
    <w:rsid w:val="007751CA"/>
    <w:rsid w:val="00776DAB"/>
    <w:rsid w:val="00777BFF"/>
    <w:rsid w:val="00782074"/>
    <w:rsid w:val="007904F6"/>
    <w:rsid w:val="0079078F"/>
    <w:rsid w:val="007A2993"/>
    <w:rsid w:val="007A4DC8"/>
    <w:rsid w:val="007A5F22"/>
    <w:rsid w:val="007A6A4A"/>
    <w:rsid w:val="007B3650"/>
    <w:rsid w:val="007B5A00"/>
    <w:rsid w:val="007B7FAF"/>
    <w:rsid w:val="007C2D11"/>
    <w:rsid w:val="007C5A23"/>
    <w:rsid w:val="007C5C85"/>
    <w:rsid w:val="007D0EB4"/>
    <w:rsid w:val="007D31CF"/>
    <w:rsid w:val="007D477F"/>
    <w:rsid w:val="007E3E6A"/>
    <w:rsid w:val="007E3E8E"/>
    <w:rsid w:val="007E55C5"/>
    <w:rsid w:val="007F15E5"/>
    <w:rsid w:val="007F6B8D"/>
    <w:rsid w:val="008021CC"/>
    <w:rsid w:val="00802B2C"/>
    <w:rsid w:val="00806F36"/>
    <w:rsid w:val="00812888"/>
    <w:rsid w:val="008135A6"/>
    <w:rsid w:val="0082181C"/>
    <w:rsid w:val="00822C72"/>
    <w:rsid w:val="00823369"/>
    <w:rsid w:val="00823CA8"/>
    <w:rsid w:val="00824216"/>
    <w:rsid w:val="0082761C"/>
    <w:rsid w:val="00835747"/>
    <w:rsid w:val="00836311"/>
    <w:rsid w:val="00842C0B"/>
    <w:rsid w:val="008454F1"/>
    <w:rsid w:val="008542E9"/>
    <w:rsid w:val="0085439F"/>
    <w:rsid w:val="00854BFA"/>
    <w:rsid w:val="00856958"/>
    <w:rsid w:val="008603F2"/>
    <w:rsid w:val="00861C40"/>
    <w:rsid w:val="008634E5"/>
    <w:rsid w:val="0086679C"/>
    <w:rsid w:val="00866AC6"/>
    <w:rsid w:val="0087034C"/>
    <w:rsid w:val="00872653"/>
    <w:rsid w:val="008757C4"/>
    <w:rsid w:val="008847F7"/>
    <w:rsid w:val="00887452"/>
    <w:rsid w:val="008917FF"/>
    <w:rsid w:val="00894234"/>
    <w:rsid w:val="00894A00"/>
    <w:rsid w:val="0089706E"/>
    <w:rsid w:val="008972E6"/>
    <w:rsid w:val="008A1AD2"/>
    <w:rsid w:val="008A6632"/>
    <w:rsid w:val="008B07D8"/>
    <w:rsid w:val="008B1900"/>
    <w:rsid w:val="008B3E18"/>
    <w:rsid w:val="008B6D4E"/>
    <w:rsid w:val="008C1BB2"/>
    <w:rsid w:val="008C249A"/>
    <w:rsid w:val="008C2E0A"/>
    <w:rsid w:val="008C487D"/>
    <w:rsid w:val="008D0114"/>
    <w:rsid w:val="008D15C3"/>
    <w:rsid w:val="008D2409"/>
    <w:rsid w:val="008D7718"/>
    <w:rsid w:val="008E1E61"/>
    <w:rsid w:val="008E5718"/>
    <w:rsid w:val="008E5C7D"/>
    <w:rsid w:val="008E613C"/>
    <w:rsid w:val="008E7011"/>
    <w:rsid w:val="008E72A9"/>
    <w:rsid w:val="008E77DE"/>
    <w:rsid w:val="008F2A30"/>
    <w:rsid w:val="008F4DBF"/>
    <w:rsid w:val="008F4DF8"/>
    <w:rsid w:val="008F6449"/>
    <w:rsid w:val="008F7BCE"/>
    <w:rsid w:val="00904CB0"/>
    <w:rsid w:val="00907D30"/>
    <w:rsid w:val="00913A77"/>
    <w:rsid w:val="00913D2C"/>
    <w:rsid w:val="00916264"/>
    <w:rsid w:val="00925CBF"/>
    <w:rsid w:val="009316B8"/>
    <w:rsid w:val="00936F2C"/>
    <w:rsid w:val="0093757A"/>
    <w:rsid w:val="009401A7"/>
    <w:rsid w:val="00945483"/>
    <w:rsid w:val="0094601E"/>
    <w:rsid w:val="00950F97"/>
    <w:rsid w:val="009527AB"/>
    <w:rsid w:val="00953E4C"/>
    <w:rsid w:val="00955231"/>
    <w:rsid w:val="009677FD"/>
    <w:rsid w:val="00974319"/>
    <w:rsid w:val="00975D6A"/>
    <w:rsid w:val="00976672"/>
    <w:rsid w:val="0097738B"/>
    <w:rsid w:val="00982FBE"/>
    <w:rsid w:val="009850EB"/>
    <w:rsid w:val="0099564C"/>
    <w:rsid w:val="00995ECC"/>
    <w:rsid w:val="009A0C16"/>
    <w:rsid w:val="009A2C63"/>
    <w:rsid w:val="009A36CE"/>
    <w:rsid w:val="009A4182"/>
    <w:rsid w:val="009A511A"/>
    <w:rsid w:val="009A7B32"/>
    <w:rsid w:val="009B2725"/>
    <w:rsid w:val="009B3AF3"/>
    <w:rsid w:val="009B6546"/>
    <w:rsid w:val="009C1FBC"/>
    <w:rsid w:val="009C2314"/>
    <w:rsid w:val="009C5440"/>
    <w:rsid w:val="009C79BB"/>
    <w:rsid w:val="009C7B46"/>
    <w:rsid w:val="009D1FAC"/>
    <w:rsid w:val="009D2336"/>
    <w:rsid w:val="009D4E7E"/>
    <w:rsid w:val="009D6DD0"/>
    <w:rsid w:val="009D72B6"/>
    <w:rsid w:val="009E062E"/>
    <w:rsid w:val="009E23A7"/>
    <w:rsid w:val="009E2438"/>
    <w:rsid w:val="009F54E3"/>
    <w:rsid w:val="009F791A"/>
    <w:rsid w:val="00A0073C"/>
    <w:rsid w:val="00A06A9A"/>
    <w:rsid w:val="00A10E42"/>
    <w:rsid w:val="00A13488"/>
    <w:rsid w:val="00A134F3"/>
    <w:rsid w:val="00A15339"/>
    <w:rsid w:val="00A203C5"/>
    <w:rsid w:val="00A2398B"/>
    <w:rsid w:val="00A24162"/>
    <w:rsid w:val="00A265D7"/>
    <w:rsid w:val="00A307A5"/>
    <w:rsid w:val="00A3170F"/>
    <w:rsid w:val="00A4234D"/>
    <w:rsid w:val="00A44701"/>
    <w:rsid w:val="00A46ACB"/>
    <w:rsid w:val="00A51EB4"/>
    <w:rsid w:val="00A571E5"/>
    <w:rsid w:val="00A60314"/>
    <w:rsid w:val="00A614FB"/>
    <w:rsid w:val="00A61904"/>
    <w:rsid w:val="00A623FB"/>
    <w:rsid w:val="00A74870"/>
    <w:rsid w:val="00A74B77"/>
    <w:rsid w:val="00A75D9E"/>
    <w:rsid w:val="00A8167A"/>
    <w:rsid w:val="00A83D17"/>
    <w:rsid w:val="00A92EAE"/>
    <w:rsid w:val="00A93ED3"/>
    <w:rsid w:val="00A957E7"/>
    <w:rsid w:val="00AA3F9C"/>
    <w:rsid w:val="00AA4635"/>
    <w:rsid w:val="00AA534B"/>
    <w:rsid w:val="00AA65C3"/>
    <w:rsid w:val="00AA7680"/>
    <w:rsid w:val="00AB0717"/>
    <w:rsid w:val="00AB1030"/>
    <w:rsid w:val="00AB2674"/>
    <w:rsid w:val="00AB321F"/>
    <w:rsid w:val="00AB3237"/>
    <w:rsid w:val="00AB4C72"/>
    <w:rsid w:val="00AC02A8"/>
    <w:rsid w:val="00AC3419"/>
    <w:rsid w:val="00AC68D0"/>
    <w:rsid w:val="00AC7DCD"/>
    <w:rsid w:val="00AC7DF7"/>
    <w:rsid w:val="00AD02A0"/>
    <w:rsid w:val="00AD1D04"/>
    <w:rsid w:val="00AD3A8D"/>
    <w:rsid w:val="00AD70FF"/>
    <w:rsid w:val="00AE0168"/>
    <w:rsid w:val="00AE1C70"/>
    <w:rsid w:val="00AE74A6"/>
    <w:rsid w:val="00AF270E"/>
    <w:rsid w:val="00AF2D0C"/>
    <w:rsid w:val="00AF35FE"/>
    <w:rsid w:val="00AF5833"/>
    <w:rsid w:val="00B0144A"/>
    <w:rsid w:val="00B05928"/>
    <w:rsid w:val="00B05E76"/>
    <w:rsid w:val="00B07D7F"/>
    <w:rsid w:val="00B10CCC"/>
    <w:rsid w:val="00B10FF2"/>
    <w:rsid w:val="00B116F1"/>
    <w:rsid w:val="00B145C1"/>
    <w:rsid w:val="00B21BF0"/>
    <w:rsid w:val="00B24DFB"/>
    <w:rsid w:val="00B25616"/>
    <w:rsid w:val="00B27386"/>
    <w:rsid w:val="00B27644"/>
    <w:rsid w:val="00B305FF"/>
    <w:rsid w:val="00B339DF"/>
    <w:rsid w:val="00B35318"/>
    <w:rsid w:val="00B404FE"/>
    <w:rsid w:val="00B41AFD"/>
    <w:rsid w:val="00B456B5"/>
    <w:rsid w:val="00B501FB"/>
    <w:rsid w:val="00B5061E"/>
    <w:rsid w:val="00B54888"/>
    <w:rsid w:val="00B54DEB"/>
    <w:rsid w:val="00B5554D"/>
    <w:rsid w:val="00B579BD"/>
    <w:rsid w:val="00B60AEA"/>
    <w:rsid w:val="00B620F3"/>
    <w:rsid w:val="00B62BD5"/>
    <w:rsid w:val="00B657D4"/>
    <w:rsid w:val="00B67F67"/>
    <w:rsid w:val="00B70045"/>
    <w:rsid w:val="00B708D6"/>
    <w:rsid w:val="00B710A7"/>
    <w:rsid w:val="00B7171B"/>
    <w:rsid w:val="00B724AF"/>
    <w:rsid w:val="00B7268A"/>
    <w:rsid w:val="00B75222"/>
    <w:rsid w:val="00B80183"/>
    <w:rsid w:val="00B84BB9"/>
    <w:rsid w:val="00B91E1B"/>
    <w:rsid w:val="00B94BA8"/>
    <w:rsid w:val="00BA3FC7"/>
    <w:rsid w:val="00BA6A38"/>
    <w:rsid w:val="00BA7BAC"/>
    <w:rsid w:val="00BB179F"/>
    <w:rsid w:val="00BB2D99"/>
    <w:rsid w:val="00BC104F"/>
    <w:rsid w:val="00BC1298"/>
    <w:rsid w:val="00BC21F3"/>
    <w:rsid w:val="00BD0EFF"/>
    <w:rsid w:val="00BD1775"/>
    <w:rsid w:val="00BD2E28"/>
    <w:rsid w:val="00BD320B"/>
    <w:rsid w:val="00BD5184"/>
    <w:rsid w:val="00BD79B6"/>
    <w:rsid w:val="00BE1705"/>
    <w:rsid w:val="00BE25CA"/>
    <w:rsid w:val="00BE3666"/>
    <w:rsid w:val="00BE7127"/>
    <w:rsid w:val="00BF1DA4"/>
    <w:rsid w:val="00BF292B"/>
    <w:rsid w:val="00BF48C1"/>
    <w:rsid w:val="00BF6A9A"/>
    <w:rsid w:val="00C01879"/>
    <w:rsid w:val="00C01CBE"/>
    <w:rsid w:val="00C048CD"/>
    <w:rsid w:val="00C07B2C"/>
    <w:rsid w:val="00C10283"/>
    <w:rsid w:val="00C10AEB"/>
    <w:rsid w:val="00C15BE8"/>
    <w:rsid w:val="00C173EE"/>
    <w:rsid w:val="00C235DA"/>
    <w:rsid w:val="00C27F3A"/>
    <w:rsid w:val="00C33FF6"/>
    <w:rsid w:val="00C417F4"/>
    <w:rsid w:val="00C4463E"/>
    <w:rsid w:val="00C5052F"/>
    <w:rsid w:val="00C53A60"/>
    <w:rsid w:val="00C54CE2"/>
    <w:rsid w:val="00C54F5C"/>
    <w:rsid w:val="00C62F5F"/>
    <w:rsid w:val="00C65A90"/>
    <w:rsid w:val="00C738DA"/>
    <w:rsid w:val="00C74790"/>
    <w:rsid w:val="00C8068B"/>
    <w:rsid w:val="00C860B5"/>
    <w:rsid w:val="00C91479"/>
    <w:rsid w:val="00C95A57"/>
    <w:rsid w:val="00CA37F5"/>
    <w:rsid w:val="00CA4393"/>
    <w:rsid w:val="00CA4521"/>
    <w:rsid w:val="00CA5BD5"/>
    <w:rsid w:val="00CC32A8"/>
    <w:rsid w:val="00CC4D6B"/>
    <w:rsid w:val="00CE5575"/>
    <w:rsid w:val="00CF1605"/>
    <w:rsid w:val="00CF1D19"/>
    <w:rsid w:val="00CF2580"/>
    <w:rsid w:val="00CF702E"/>
    <w:rsid w:val="00D0388D"/>
    <w:rsid w:val="00D053FA"/>
    <w:rsid w:val="00D14E6D"/>
    <w:rsid w:val="00D16C4B"/>
    <w:rsid w:val="00D17A45"/>
    <w:rsid w:val="00D23364"/>
    <w:rsid w:val="00D25B6C"/>
    <w:rsid w:val="00D3310B"/>
    <w:rsid w:val="00D36367"/>
    <w:rsid w:val="00D371A6"/>
    <w:rsid w:val="00D400D3"/>
    <w:rsid w:val="00D40757"/>
    <w:rsid w:val="00D41C59"/>
    <w:rsid w:val="00D429D9"/>
    <w:rsid w:val="00D42EAE"/>
    <w:rsid w:val="00D42F86"/>
    <w:rsid w:val="00D45858"/>
    <w:rsid w:val="00D45B85"/>
    <w:rsid w:val="00D46F3F"/>
    <w:rsid w:val="00D517B5"/>
    <w:rsid w:val="00D522F6"/>
    <w:rsid w:val="00D5561A"/>
    <w:rsid w:val="00D60BF8"/>
    <w:rsid w:val="00D61868"/>
    <w:rsid w:val="00D65B90"/>
    <w:rsid w:val="00D674BB"/>
    <w:rsid w:val="00D7516C"/>
    <w:rsid w:val="00D75A0B"/>
    <w:rsid w:val="00D82B1E"/>
    <w:rsid w:val="00D90E66"/>
    <w:rsid w:val="00D93442"/>
    <w:rsid w:val="00D94659"/>
    <w:rsid w:val="00D97629"/>
    <w:rsid w:val="00D97A58"/>
    <w:rsid w:val="00D97A65"/>
    <w:rsid w:val="00DA1FEC"/>
    <w:rsid w:val="00DA4106"/>
    <w:rsid w:val="00DB1AE7"/>
    <w:rsid w:val="00DB39A3"/>
    <w:rsid w:val="00DC1505"/>
    <w:rsid w:val="00DC297E"/>
    <w:rsid w:val="00DC3A45"/>
    <w:rsid w:val="00DC6811"/>
    <w:rsid w:val="00DD10F9"/>
    <w:rsid w:val="00DD6C85"/>
    <w:rsid w:val="00DE0E77"/>
    <w:rsid w:val="00DE6EE1"/>
    <w:rsid w:val="00DE7065"/>
    <w:rsid w:val="00DE730F"/>
    <w:rsid w:val="00DF013B"/>
    <w:rsid w:val="00DF2807"/>
    <w:rsid w:val="00DF63E6"/>
    <w:rsid w:val="00E0165E"/>
    <w:rsid w:val="00E04C73"/>
    <w:rsid w:val="00E0714B"/>
    <w:rsid w:val="00E10FA4"/>
    <w:rsid w:val="00E1223E"/>
    <w:rsid w:val="00E12ED3"/>
    <w:rsid w:val="00E1390A"/>
    <w:rsid w:val="00E147EE"/>
    <w:rsid w:val="00E14EB4"/>
    <w:rsid w:val="00E173B9"/>
    <w:rsid w:val="00E17433"/>
    <w:rsid w:val="00E17BCA"/>
    <w:rsid w:val="00E20A20"/>
    <w:rsid w:val="00E26067"/>
    <w:rsid w:val="00E302DF"/>
    <w:rsid w:val="00E40BA8"/>
    <w:rsid w:val="00E457B3"/>
    <w:rsid w:val="00E457E7"/>
    <w:rsid w:val="00E479BC"/>
    <w:rsid w:val="00E51992"/>
    <w:rsid w:val="00E52BFB"/>
    <w:rsid w:val="00E5486E"/>
    <w:rsid w:val="00E55BC1"/>
    <w:rsid w:val="00E5746C"/>
    <w:rsid w:val="00E61C06"/>
    <w:rsid w:val="00E61C52"/>
    <w:rsid w:val="00E62789"/>
    <w:rsid w:val="00E730D8"/>
    <w:rsid w:val="00E82D93"/>
    <w:rsid w:val="00E82F6E"/>
    <w:rsid w:val="00E86614"/>
    <w:rsid w:val="00E879AA"/>
    <w:rsid w:val="00E90883"/>
    <w:rsid w:val="00E9108B"/>
    <w:rsid w:val="00E9571C"/>
    <w:rsid w:val="00EA09DE"/>
    <w:rsid w:val="00EA2803"/>
    <w:rsid w:val="00EA40EB"/>
    <w:rsid w:val="00EA5FD5"/>
    <w:rsid w:val="00EA6EC9"/>
    <w:rsid w:val="00EA7F8A"/>
    <w:rsid w:val="00EA7FED"/>
    <w:rsid w:val="00EB4128"/>
    <w:rsid w:val="00EC2DA3"/>
    <w:rsid w:val="00ED0F20"/>
    <w:rsid w:val="00ED1D7A"/>
    <w:rsid w:val="00ED6017"/>
    <w:rsid w:val="00ED7889"/>
    <w:rsid w:val="00EE2236"/>
    <w:rsid w:val="00EE244B"/>
    <w:rsid w:val="00EE39D5"/>
    <w:rsid w:val="00EE5D77"/>
    <w:rsid w:val="00EF1FAA"/>
    <w:rsid w:val="00EF1FAB"/>
    <w:rsid w:val="00EF6533"/>
    <w:rsid w:val="00EF701E"/>
    <w:rsid w:val="00EF7B76"/>
    <w:rsid w:val="00F00B1B"/>
    <w:rsid w:val="00F00F8E"/>
    <w:rsid w:val="00F03434"/>
    <w:rsid w:val="00F03868"/>
    <w:rsid w:val="00F06F18"/>
    <w:rsid w:val="00F07634"/>
    <w:rsid w:val="00F13524"/>
    <w:rsid w:val="00F14860"/>
    <w:rsid w:val="00F15555"/>
    <w:rsid w:val="00F16662"/>
    <w:rsid w:val="00F2356B"/>
    <w:rsid w:val="00F252B6"/>
    <w:rsid w:val="00F26A31"/>
    <w:rsid w:val="00F30619"/>
    <w:rsid w:val="00F33346"/>
    <w:rsid w:val="00F34CAD"/>
    <w:rsid w:val="00F366A7"/>
    <w:rsid w:val="00F36939"/>
    <w:rsid w:val="00F37475"/>
    <w:rsid w:val="00F401EE"/>
    <w:rsid w:val="00F406B2"/>
    <w:rsid w:val="00F4265D"/>
    <w:rsid w:val="00F42AFA"/>
    <w:rsid w:val="00F43612"/>
    <w:rsid w:val="00F460B8"/>
    <w:rsid w:val="00F4610D"/>
    <w:rsid w:val="00F607C6"/>
    <w:rsid w:val="00F62A85"/>
    <w:rsid w:val="00F633B5"/>
    <w:rsid w:val="00F652F7"/>
    <w:rsid w:val="00F65467"/>
    <w:rsid w:val="00F676AE"/>
    <w:rsid w:val="00F71FEA"/>
    <w:rsid w:val="00F76D7C"/>
    <w:rsid w:val="00F818FB"/>
    <w:rsid w:val="00F83111"/>
    <w:rsid w:val="00F83200"/>
    <w:rsid w:val="00F926F0"/>
    <w:rsid w:val="00F932DF"/>
    <w:rsid w:val="00FA00C6"/>
    <w:rsid w:val="00FA076C"/>
    <w:rsid w:val="00FA092B"/>
    <w:rsid w:val="00FA1709"/>
    <w:rsid w:val="00FA71BF"/>
    <w:rsid w:val="00FB203A"/>
    <w:rsid w:val="00FB2127"/>
    <w:rsid w:val="00FB5687"/>
    <w:rsid w:val="00FB578E"/>
    <w:rsid w:val="00FD085B"/>
    <w:rsid w:val="00FD0FBF"/>
    <w:rsid w:val="00FD42C7"/>
    <w:rsid w:val="00FD624A"/>
    <w:rsid w:val="00FE5371"/>
    <w:rsid w:val="00FE5EB6"/>
    <w:rsid w:val="00FF1CE2"/>
    <w:rsid w:val="00FF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2C3A2"/>
  <w15:docId w15:val="{A001A8AD-F330-46E8-9B59-0E9C359B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ill Sans MT" w:eastAsiaTheme="minorHAnsi" w:hAnsi="Gill Sans MT" w:cstheme="majorBidi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7EB6"/>
    <w:pPr>
      <w:keepLines/>
      <w:spacing w:before="120" w:after="0" w:line="240" w:lineRule="auto"/>
    </w:pPr>
  </w:style>
  <w:style w:type="paragraph" w:styleId="Ttulo1">
    <w:name w:val="heading 1"/>
    <w:aliases w:val="HEADING 1"/>
    <w:basedOn w:val="Normal"/>
    <w:next w:val="Normal"/>
    <w:link w:val="Ttulo1Car"/>
    <w:uiPriority w:val="9"/>
    <w:rsid w:val="003766B2"/>
    <w:pPr>
      <w:numPr>
        <w:numId w:val="2"/>
      </w:numPr>
      <w:tabs>
        <w:tab w:val="left" w:pos="1162"/>
      </w:tabs>
      <w:spacing w:before="600"/>
      <w:contextualSpacing/>
      <w:outlineLvl w:val="0"/>
    </w:pPr>
    <w:rPr>
      <w:b/>
      <w:smallCaps/>
      <w:spacing w:val="5"/>
      <w:sz w:val="32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D674BB"/>
    <w:pPr>
      <w:spacing w:before="20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74BB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74BB"/>
    <w:pPr>
      <w:spacing w:line="271" w:lineRule="auto"/>
      <w:outlineLvl w:val="3"/>
    </w:pPr>
    <w:rPr>
      <w:b/>
      <w:bCs/>
      <w:spacing w:val="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74BB"/>
    <w:pPr>
      <w:spacing w:line="271" w:lineRule="auto"/>
      <w:outlineLvl w:val="4"/>
    </w:pPr>
    <w:rPr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74BB"/>
    <w:pPr>
      <w:shd w:val="clear" w:color="auto" w:fill="FFFFFF" w:themeFill="background1"/>
      <w:spacing w:line="271" w:lineRule="auto"/>
      <w:outlineLvl w:val="5"/>
    </w:pPr>
    <w:rPr>
      <w:b/>
      <w:bCs/>
      <w:color w:val="80807E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74BB"/>
    <w:pPr>
      <w:outlineLvl w:val="6"/>
    </w:pPr>
    <w:rPr>
      <w:b/>
      <w:bCs/>
      <w:i/>
      <w:iCs/>
      <w:color w:val="81817F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74BB"/>
    <w:pPr>
      <w:outlineLvl w:val="7"/>
    </w:pPr>
    <w:rPr>
      <w:b/>
      <w:bCs/>
      <w:color w:val="9D9D9C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74BB"/>
    <w:pPr>
      <w:spacing w:line="271" w:lineRule="auto"/>
      <w:outlineLvl w:val="8"/>
    </w:pPr>
    <w:rPr>
      <w:b/>
      <w:bCs/>
      <w:i/>
      <w:iCs/>
      <w:color w:val="9D9D9C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806F36"/>
    <w:rPr>
      <w:rFonts w:ascii="Cambria" w:hAnsi="Cambria"/>
      <w:b/>
      <w:smallCaps/>
      <w:spacing w:val="5"/>
      <w:sz w:val="32"/>
      <w:szCs w:val="36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74BB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74BB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74BB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74BB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74BB"/>
    <w:rPr>
      <w:b/>
      <w:bCs/>
      <w:color w:val="80807E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74BB"/>
    <w:rPr>
      <w:b/>
      <w:bCs/>
      <w:i/>
      <w:iCs/>
      <w:color w:val="81817F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74BB"/>
    <w:rPr>
      <w:b/>
      <w:bCs/>
      <w:color w:val="9D9D9C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74BB"/>
    <w:rPr>
      <w:b/>
      <w:bCs/>
      <w:i/>
      <w:iCs/>
      <w:color w:val="9D9D9C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rsid w:val="00D674BB"/>
    <w:pPr>
      <w:spacing w:after="300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674BB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rsid w:val="00D674BB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74BB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rsid w:val="00D674BB"/>
    <w:rPr>
      <w:b/>
      <w:bCs/>
    </w:rPr>
  </w:style>
  <w:style w:type="character" w:styleId="nfasis">
    <w:name w:val="Emphasis"/>
    <w:uiPriority w:val="20"/>
    <w:rsid w:val="00D674BB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rsid w:val="00D674BB"/>
  </w:style>
  <w:style w:type="paragraph" w:styleId="Prrafodelista">
    <w:name w:val="List Paragraph"/>
    <w:basedOn w:val="Normal"/>
    <w:uiPriority w:val="34"/>
    <w:rsid w:val="00D674B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rsid w:val="00D674B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674B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rsid w:val="00D674B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74BB"/>
    <w:rPr>
      <w:i/>
      <w:iCs/>
    </w:rPr>
  </w:style>
  <w:style w:type="character" w:styleId="nfasissutil">
    <w:name w:val="Subtle Emphasis"/>
    <w:uiPriority w:val="19"/>
    <w:rsid w:val="00D674BB"/>
    <w:rPr>
      <w:i/>
      <w:iCs/>
    </w:rPr>
  </w:style>
  <w:style w:type="character" w:styleId="nfasisintenso">
    <w:name w:val="Intense Emphasis"/>
    <w:uiPriority w:val="21"/>
    <w:rsid w:val="00D674B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rsid w:val="00D674BB"/>
    <w:rPr>
      <w:smallCaps/>
    </w:rPr>
  </w:style>
  <w:style w:type="character" w:styleId="Referenciaintensa">
    <w:name w:val="Intense Reference"/>
    <w:uiPriority w:val="32"/>
    <w:rsid w:val="00D674BB"/>
    <w:rPr>
      <w:b/>
      <w:bCs/>
      <w:smallCaps/>
    </w:rPr>
  </w:style>
  <w:style w:type="character" w:styleId="Ttulodellibro">
    <w:name w:val="Book Title"/>
    <w:basedOn w:val="Fuentedeprrafopredeter"/>
    <w:uiPriority w:val="33"/>
    <w:rsid w:val="00D674BB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D674BB"/>
    <w:pPr>
      <w:outlineLvl w:val="9"/>
    </w:pPr>
  </w:style>
  <w:style w:type="paragraph" w:customStyle="1" w:styleId="Heading">
    <w:name w:val="Heading"/>
    <w:basedOn w:val="Ttulo1"/>
    <w:rsid w:val="003766B2"/>
    <w:pPr>
      <w:numPr>
        <w:numId w:val="0"/>
      </w:numPr>
    </w:pPr>
  </w:style>
  <w:style w:type="paragraph" w:customStyle="1" w:styleId="Base">
    <w:name w:val="Base"/>
    <w:basedOn w:val="Normal"/>
    <w:link w:val="BaseChar"/>
    <w:rsid w:val="00982FBE"/>
    <w:pPr>
      <w:spacing w:before="0"/>
    </w:pPr>
  </w:style>
  <w:style w:type="paragraph" w:customStyle="1" w:styleId="prHeading1">
    <w:name w:val="prHeading 1"/>
    <w:basedOn w:val="Base"/>
    <w:next w:val="prNormaltext"/>
    <w:link w:val="prHeading1Char"/>
    <w:qFormat/>
    <w:rsid w:val="00F43612"/>
    <w:pPr>
      <w:numPr>
        <w:numId w:val="8"/>
      </w:numPr>
      <w:tabs>
        <w:tab w:val="left" w:pos="0"/>
        <w:tab w:val="left" w:pos="2835"/>
      </w:tabs>
      <w:spacing w:before="360"/>
      <w:ind w:left="431" w:hanging="431"/>
    </w:pPr>
    <w:rPr>
      <w:b/>
      <w:sz w:val="32"/>
    </w:rPr>
  </w:style>
  <w:style w:type="paragraph" w:customStyle="1" w:styleId="prNormaltext">
    <w:name w:val="prNormaltext"/>
    <w:basedOn w:val="Base"/>
    <w:qFormat/>
    <w:rsid w:val="0071666C"/>
    <w:pPr>
      <w:spacing w:before="80"/>
    </w:pPr>
    <w:rPr>
      <w:sz w:val="22"/>
    </w:rPr>
  </w:style>
  <w:style w:type="paragraph" w:customStyle="1" w:styleId="prHeading2">
    <w:name w:val="prHeading2"/>
    <w:basedOn w:val="Base"/>
    <w:next w:val="prNormaltext"/>
    <w:qFormat/>
    <w:rsid w:val="006A7EB6"/>
    <w:pPr>
      <w:numPr>
        <w:ilvl w:val="1"/>
        <w:numId w:val="8"/>
      </w:numPr>
      <w:tabs>
        <w:tab w:val="left" w:pos="1134"/>
      </w:tabs>
      <w:spacing w:before="200"/>
      <w:ind w:left="1140" w:hanging="1140"/>
    </w:pPr>
    <w:rPr>
      <w:b/>
      <w:sz w:val="28"/>
    </w:rPr>
  </w:style>
  <w:style w:type="paragraph" w:customStyle="1" w:styleId="prHeading3">
    <w:name w:val="prHeading3"/>
    <w:basedOn w:val="Base"/>
    <w:next w:val="prNormaltext"/>
    <w:qFormat/>
    <w:rsid w:val="006A7EB6"/>
    <w:pPr>
      <w:numPr>
        <w:ilvl w:val="2"/>
        <w:numId w:val="8"/>
      </w:numPr>
      <w:tabs>
        <w:tab w:val="left" w:pos="1134"/>
      </w:tabs>
      <w:spacing w:before="200"/>
      <w:ind w:left="1140" w:hanging="1140"/>
    </w:pPr>
    <w:rPr>
      <w:b/>
      <w:sz w:val="26"/>
    </w:rPr>
  </w:style>
  <w:style w:type="paragraph" w:customStyle="1" w:styleId="prHeading4">
    <w:name w:val="prHeading4"/>
    <w:basedOn w:val="Base"/>
    <w:next w:val="prNormaltext"/>
    <w:qFormat/>
    <w:rsid w:val="006A7EB6"/>
    <w:pPr>
      <w:numPr>
        <w:ilvl w:val="3"/>
        <w:numId w:val="8"/>
      </w:numPr>
      <w:tabs>
        <w:tab w:val="left" w:pos="1134"/>
      </w:tabs>
      <w:spacing w:before="120"/>
      <w:ind w:left="1134" w:hanging="1134"/>
    </w:pPr>
    <w:rPr>
      <w:i/>
    </w:rPr>
  </w:style>
  <w:style w:type="paragraph" w:customStyle="1" w:styleId="CustomerFeedback">
    <w:name w:val="CustomerFeedback"/>
    <w:basedOn w:val="Base"/>
    <w:next w:val="prNormaltext"/>
    <w:link w:val="CustomerFeedbackChar"/>
    <w:qFormat/>
    <w:rsid w:val="00AB1030"/>
    <w:pPr>
      <w:spacing w:before="120"/>
      <w:jc w:val="center"/>
    </w:pPr>
    <w:rPr>
      <w:i/>
      <w:color w:val="484A4C" w:themeColor="background2" w:themeShade="80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DF2807"/>
    <w:pPr>
      <w:tabs>
        <w:tab w:val="center" w:pos="4536"/>
        <w:tab w:val="right" w:pos="9072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DF2807"/>
    <w:rPr>
      <w:lang w:val="en-GB"/>
    </w:rPr>
  </w:style>
  <w:style w:type="paragraph" w:styleId="Piedepgina">
    <w:name w:val="footer"/>
    <w:basedOn w:val="Normal"/>
    <w:link w:val="PiedepginaCar"/>
    <w:unhideWhenUsed/>
    <w:rsid w:val="00DF2807"/>
    <w:pPr>
      <w:tabs>
        <w:tab w:val="center" w:pos="4536"/>
        <w:tab w:val="right" w:pos="9072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rsid w:val="00DF2807"/>
    <w:rPr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2807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807"/>
    <w:rPr>
      <w:rFonts w:ascii="Tahoma" w:hAnsi="Tahoma" w:cs="Tahoma"/>
      <w:sz w:val="16"/>
      <w:szCs w:val="16"/>
      <w:lang w:val="en-GB"/>
    </w:rPr>
  </w:style>
  <w:style w:type="character" w:styleId="Nmerodepgina">
    <w:name w:val="page number"/>
    <w:basedOn w:val="Fuentedeprrafopredeter"/>
    <w:rsid w:val="00E86614"/>
  </w:style>
  <w:style w:type="paragraph" w:styleId="TDC1">
    <w:name w:val="toc 1"/>
    <w:basedOn w:val="Base"/>
    <w:next w:val="Base"/>
    <w:autoRedefine/>
    <w:uiPriority w:val="39"/>
    <w:unhideWhenUsed/>
    <w:rsid w:val="004B1852"/>
    <w:pPr>
      <w:tabs>
        <w:tab w:val="right" w:leader="dot" w:pos="4052"/>
      </w:tabs>
      <w:ind w:left="709" w:right="720" w:hanging="709"/>
    </w:pPr>
  </w:style>
  <w:style w:type="character" w:styleId="Hipervnculo">
    <w:name w:val="Hyperlink"/>
    <w:basedOn w:val="Fuentedeprrafopredeter"/>
    <w:uiPriority w:val="99"/>
    <w:unhideWhenUsed/>
    <w:rsid w:val="004B1852"/>
    <w:rPr>
      <w:color w:val="3F98BD" w:themeColor="hyperlink"/>
      <w:u w:val="single"/>
    </w:rPr>
  </w:style>
  <w:style w:type="paragraph" w:customStyle="1" w:styleId="mtFooterRight">
    <w:name w:val="mtFooterRight"/>
    <w:basedOn w:val="Piedepgina"/>
    <w:rsid w:val="00DC6811"/>
    <w:pPr>
      <w:keepLines w:val="0"/>
      <w:tabs>
        <w:tab w:val="clear" w:pos="4536"/>
        <w:tab w:val="clear" w:pos="9072"/>
        <w:tab w:val="center" w:pos="4320"/>
        <w:tab w:val="right" w:pos="8640"/>
      </w:tabs>
      <w:spacing w:line="280" w:lineRule="atLeast"/>
      <w:jc w:val="right"/>
    </w:pPr>
    <w:rPr>
      <w:rFonts w:ascii="Arial" w:eastAsia="Times New Roman" w:hAnsi="Arial" w:cs="Times New Roman"/>
      <w:sz w:val="16"/>
      <w:lang w:val="nl-BE" w:bidi="ar-SA"/>
    </w:rPr>
  </w:style>
  <w:style w:type="paragraph" w:customStyle="1" w:styleId="mtFooterLeftSC">
    <w:name w:val="mtFooterLeftSC"/>
    <w:basedOn w:val="Normal"/>
    <w:rsid w:val="00DC6811"/>
    <w:pPr>
      <w:keepLines w:val="0"/>
      <w:tabs>
        <w:tab w:val="center" w:pos="4320"/>
        <w:tab w:val="right" w:pos="8640"/>
      </w:tabs>
      <w:spacing w:before="0" w:line="280" w:lineRule="atLeast"/>
    </w:pPr>
    <w:rPr>
      <w:rFonts w:ascii="Arial" w:eastAsia="Times New Roman" w:hAnsi="Arial" w:cs="Times New Roman"/>
      <w:b/>
      <w:smallCaps/>
      <w:sz w:val="18"/>
      <w:szCs w:val="16"/>
      <w:lang w:val="nl-BE" w:bidi="ar-SA"/>
    </w:rPr>
  </w:style>
  <w:style w:type="table" w:styleId="Tablaconcuadrcula">
    <w:name w:val="Table Grid"/>
    <w:basedOn w:val="Tablanormal"/>
    <w:uiPriority w:val="59"/>
    <w:rsid w:val="00623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E613C"/>
    <w:rPr>
      <w:color w:val="808080"/>
    </w:rPr>
  </w:style>
  <w:style w:type="paragraph" w:customStyle="1" w:styleId="Disclaimer">
    <w:name w:val="Disclaimer"/>
    <w:basedOn w:val="CustomerFeedback"/>
    <w:link w:val="DisclaimerChar"/>
    <w:qFormat/>
    <w:rsid w:val="00186C84"/>
    <w:pPr>
      <w:spacing w:before="240"/>
      <w:jc w:val="left"/>
    </w:pPr>
  </w:style>
  <w:style w:type="character" w:customStyle="1" w:styleId="BaseChar">
    <w:name w:val="Base Char"/>
    <w:basedOn w:val="Fuentedeprrafopredeter"/>
    <w:link w:val="Base"/>
    <w:rsid w:val="00FB578E"/>
  </w:style>
  <w:style w:type="character" w:customStyle="1" w:styleId="CustomerFeedbackChar">
    <w:name w:val="CustomerFeedback Char"/>
    <w:basedOn w:val="BaseChar"/>
    <w:link w:val="CustomerFeedback"/>
    <w:rsid w:val="00AB1030"/>
    <w:rPr>
      <w:i/>
      <w:color w:val="484A4C" w:themeColor="background2" w:themeShade="80"/>
      <w:sz w:val="20"/>
    </w:rPr>
  </w:style>
  <w:style w:type="character" w:customStyle="1" w:styleId="DisclaimerChar">
    <w:name w:val="Disclaimer Char"/>
    <w:basedOn w:val="CustomerFeedbackChar"/>
    <w:link w:val="Disclaimer"/>
    <w:rsid w:val="00186C84"/>
    <w:rPr>
      <w:i/>
      <w:color w:val="484A4C" w:themeColor="background2" w:themeShade="80"/>
      <w:sz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AE74A6"/>
    <w:rPr>
      <w:color w:val="605E5C"/>
      <w:shd w:val="clear" w:color="auto" w:fill="E1DFDD"/>
    </w:rPr>
  </w:style>
  <w:style w:type="paragraph" w:customStyle="1" w:styleId="CustomerFeedbackSmall">
    <w:name w:val="CustomerFeedbackSmall"/>
    <w:basedOn w:val="Base"/>
    <w:link w:val="CustomerFeedbackSmallChar"/>
    <w:qFormat/>
    <w:rsid w:val="005F35CF"/>
    <w:pPr>
      <w:ind w:left="-284" w:right="255" w:hanging="425"/>
      <w:jc w:val="center"/>
    </w:pPr>
    <w:rPr>
      <w:i/>
      <w:color w:val="484A4C" w:themeColor="background2" w:themeShade="80"/>
      <w:sz w:val="18"/>
    </w:rPr>
  </w:style>
  <w:style w:type="character" w:customStyle="1" w:styleId="prHeading1Char">
    <w:name w:val="prHeading 1 Char"/>
    <w:basedOn w:val="BaseChar"/>
    <w:link w:val="prHeading1"/>
    <w:rsid w:val="005F35CF"/>
    <w:rPr>
      <w:b/>
      <w:sz w:val="32"/>
    </w:rPr>
  </w:style>
  <w:style w:type="character" w:customStyle="1" w:styleId="CustomerFeedbackSmallChar">
    <w:name w:val="CustomerFeedbackSmall Char"/>
    <w:basedOn w:val="prHeading1Char"/>
    <w:link w:val="CustomerFeedbackSmall"/>
    <w:rsid w:val="005F35CF"/>
    <w:rPr>
      <w:b w:val="0"/>
      <w:i/>
      <w:color w:val="484A4C" w:themeColor="background2" w:themeShade="80"/>
      <w:sz w:val="18"/>
    </w:rPr>
  </w:style>
  <w:style w:type="paragraph" w:customStyle="1" w:styleId="Style1">
    <w:name w:val="Style1"/>
    <w:basedOn w:val="CustomerFeedback"/>
    <w:link w:val="Style1Char"/>
    <w:rsid w:val="00213E90"/>
    <w:pPr>
      <w:jc w:val="left"/>
    </w:pPr>
    <w:rPr>
      <w:color w:val="auto"/>
    </w:rPr>
  </w:style>
  <w:style w:type="character" w:customStyle="1" w:styleId="Style1Char">
    <w:name w:val="Style1 Char"/>
    <w:basedOn w:val="CustomerFeedbackChar"/>
    <w:link w:val="Style1"/>
    <w:rsid w:val="00213E90"/>
    <w:rPr>
      <w:i/>
      <w:color w:val="484A4C" w:themeColor="background2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eptsmc@imec.b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tp://ftp.imec.be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ptsmc@imec.b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IMEC\Procedure_rest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3C49F01A0C545F59E47F0D9A8B68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01579-3684-4881-8EAF-46887BF1F1D3}"/>
      </w:docPartPr>
      <w:docPartBody>
        <w:p w:rsidR="00E87B7F" w:rsidRDefault="00F4220E" w:rsidP="00F4220E">
          <w:pPr>
            <w:pStyle w:val="83C49F01A0C545F59E47F0D9A8B6837830"/>
          </w:pPr>
          <w:r>
            <w:rPr>
              <w:i/>
              <w:color w:val="999999" w:themeColor="text1" w:themeTint="66"/>
              <w:sz w:val="18"/>
              <w:szCs w:val="18"/>
              <w:lang w:bidi="ar-SA"/>
            </w:rPr>
            <w:t>Add your assembly information (if arranged via imec), special IP requirements e.g. rotation sensitive IP, logical operation modifications, qualified FAB restrictions, etc.</w:t>
          </w:r>
        </w:p>
      </w:docPartBody>
    </w:docPart>
    <w:docPart>
      <w:docPartPr>
        <w:name w:val="AFBF4E2449204675A948CC6A8D09A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98575-75B5-4EBB-9824-502E27C10856}"/>
      </w:docPartPr>
      <w:docPartBody>
        <w:p w:rsidR="00BC6086" w:rsidRDefault="00F4220E" w:rsidP="00F4220E">
          <w:pPr>
            <w:pStyle w:val="AFBF4E2449204675A948CC6A8D09AE7441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869369B257FA438DB43C80D230D1D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618D0-A734-491C-93CB-51021881F420}"/>
      </w:docPartPr>
      <w:docPartBody>
        <w:p w:rsidR="006405F9" w:rsidRDefault="00F4220E" w:rsidP="00F4220E">
          <w:pPr>
            <w:pStyle w:val="869369B257FA438DB43C80D230D1D00A32"/>
          </w:pPr>
          <w:r>
            <w:rPr>
              <w:rStyle w:val="DisclaimerChar"/>
              <w:szCs w:val="20"/>
            </w:rPr>
            <w:t>&lt;insert requirements&gt;</w:t>
          </w:r>
        </w:p>
      </w:docPartBody>
    </w:docPart>
    <w:docPart>
      <w:docPartPr>
        <w:name w:val="75A12E89AF4943ADABF0AB3E73971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9C83F-6AFF-441E-B189-36F5E0F96D8D}"/>
      </w:docPartPr>
      <w:docPartBody>
        <w:p w:rsidR="006405F9" w:rsidRDefault="00F4220E" w:rsidP="00F4220E">
          <w:pPr>
            <w:pStyle w:val="75A12E89AF4943ADABF0AB3E7397140E30"/>
          </w:pPr>
          <w:r w:rsidRPr="00213E90">
            <w:rPr>
              <w:color w:val="999999" w:themeColor="text1" w:themeTint="66"/>
              <w:sz w:val="18"/>
              <w:szCs w:val="18"/>
              <w:lang w:bidi="ar-SA"/>
            </w:rPr>
            <w:t>By default w</w:t>
          </w:r>
          <w:r>
            <w:rPr>
              <w:i/>
              <w:color w:val="999999" w:themeColor="text1" w:themeTint="66"/>
              <w:sz w:val="18"/>
              <w:szCs w:val="18"/>
              <w:lang w:bidi="ar-SA"/>
            </w:rPr>
            <w:t>e follow the shipment information as specified on the purchase order. Any remarks or requirements can be added in this section and be communicated through email.</w:t>
          </w:r>
        </w:p>
      </w:docPartBody>
    </w:docPart>
    <w:docPart>
      <w:docPartPr>
        <w:name w:val="C95193AE76E4490E8D309CCFF8CAC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0D7F2-AC63-4AE0-9364-A6E94D70FABF}"/>
      </w:docPartPr>
      <w:docPartBody>
        <w:p w:rsidR="001E5DDE" w:rsidRDefault="00F4220E" w:rsidP="00F4220E">
          <w:pPr>
            <w:pStyle w:val="C95193AE76E4490E8D309CCFF8CAC5B326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30C0B20F1A9047DAA2F0F5B68AB11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688C5-67B5-454A-96EC-1BFA347DED0D}"/>
      </w:docPartPr>
      <w:docPartBody>
        <w:p w:rsidR="001E5DDE" w:rsidRDefault="00F4220E" w:rsidP="00F4220E">
          <w:pPr>
            <w:pStyle w:val="30C0B20F1A9047DAA2F0F5B68AB112CB26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426C5038E6AA4EAB82188E1385F36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E0470-C9FD-4A73-9E65-37689E807793}"/>
      </w:docPartPr>
      <w:docPartBody>
        <w:p w:rsidR="001E5DDE" w:rsidRDefault="00F4220E" w:rsidP="00F4220E">
          <w:pPr>
            <w:pStyle w:val="426C5038E6AA4EAB82188E1385F36FB526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53ED8A486C2D432EBBCC4AAE3E2A1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268D8-C0A3-4E86-8CC3-7DFFEC415E84}"/>
      </w:docPartPr>
      <w:docPartBody>
        <w:p w:rsidR="001E5DDE" w:rsidRDefault="00F4220E" w:rsidP="00F4220E">
          <w:pPr>
            <w:pStyle w:val="53ED8A486C2D432EBBCC4AAE3E2A138725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D4945FFB621945BA84DE5AA0E4580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75C44-6C90-4AB0-B300-008940FB117C}"/>
      </w:docPartPr>
      <w:docPartBody>
        <w:p w:rsidR="001E5DDE" w:rsidRDefault="00F4220E" w:rsidP="00F4220E">
          <w:pPr>
            <w:pStyle w:val="D4945FFB621945BA84DE5AA0E4580B0025"/>
          </w:pPr>
          <w:r w:rsidRPr="00C01CBE">
            <w:rPr>
              <w:rStyle w:val="CustomerFeedbackSmallChar"/>
            </w:rPr>
            <w:t>Select date</w:t>
          </w:r>
        </w:p>
      </w:docPartBody>
    </w:docPart>
    <w:docPart>
      <w:docPartPr>
        <w:name w:val="BCC10765799B4CB2B39A76A4A847F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702BE-0171-498B-A01A-6DAA8FCB2DAB}"/>
      </w:docPartPr>
      <w:docPartBody>
        <w:p w:rsidR="001E5DDE" w:rsidRDefault="006405F9" w:rsidP="006405F9">
          <w:pPr>
            <w:pStyle w:val="BCC10765799B4CB2B39A76A4A847F3CC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4CD537B9DE204E41B6D83B65E6F12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62339-2AB0-44D8-92D8-944D13241592}"/>
      </w:docPartPr>
      <w:docPartBody>
        <w:p w:rsidR="001E5DDE" w:rsidRDefault="00F4220E" w:rsidP="00F4220E">
          <w:pPr>
            <w:pStyle w:val="4CD537B9DE204E41B6D83B65E6F120B323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6F4E8339BE73452AB911C5E362D69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ED893-E030-4814-BC79-5A279C2F0229}"/>
      </w:docPartPr>
      <w:docPartBody>
        <w:p w:rsidR="001E5DDE" w:rsidRDefault="00F4220E" w:rsidP="00F4220E">
          <w:pPr>
            <w:pStyle w:val="6F4E8339BE73452AB911C5E362D6928923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C764538B7DEE44F98208EBF3C3F89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1B4B5-4F41-40AF-9DCA-72A1EFAFE142}"/>
      </w:docPartPr>
      <w:docPartBody>
        <w:p w:rsidR="00334AD4" w:rsidRDefault="00F4220E" w:rsidP="00F4220E">
          <w:pPr>
            <w:pStyle w:val="C764538B7DEE44F98208EBF3C3F8992F12"/>
          </w:pPr>
          <w:r w:rsidRPr="00E1223E">
            <w:rPr>
              <w:i/>
              <w:color w:val="AEAAAA" w:themeColor="background2" w:themeShade="BF"/>
              <w:sz w:val="20"/>
              <w:szCs w:val="20"/>
              <w:lang w:bidi="ar-SA"/>
            </w:rPr>
            <w:t xml:space="preserve">                                                 </w:t>
          </w:r>
        </w:p>
      </w:docPartBody>
    </w:docPart>
    <w:docPart>
      <w:docPartPr>
        <w:name w:val="D3D4DB2DD1524C12B38B9A9B7160E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F3096-CCC2-4C75-B37D-18BDBC481B2C}"/>
      </w:docPartPr>
      <w:docPartBody>
        <w:p w:rsidR="00334AD4" w:rsidRDefault="00F4220E" w:rsidP="00F4220E">
          <w:pPr>
            <w:pStyle w:val="D3D4DB2DD1524C12B38B9A9B7160E14C12"/>
          </w:pPr>
          <w:r>
            <w:rPr>
              <w:rStyle w:val="CustomerFeedbackChar"/>
            </w:rPr>
            <w:t xml:space="preserve">           </w:t>
          </w:r>
        </w:p>
      </w:docPartBody>
    </w:docPart>
    <w:docPart>
      <w:docPartPr>
        <w:name w:val="526C62F7E03140619BBAD1D7612C5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C04DD-B5C9-4AE4-9058-C5531A425A68}"/>
      </w:docPartPr>
      <w:docPartBody>
        <w:p w:rsidR="00393EF6" w:rsidRDefault="00F4220E" w:rsidP="00F4220E">
          <w:pPr>
            <w:pStyle w:val="526C62F7E03140619BBAD1D7612C505B12"/>
          </w:pPr>
          <w:r w:rsidRPr="00E1223E">
            <w:rPr>
              <w:i/>
              <w:color w:val="AEAAAA" w:themeColor="background2" w:themeShade="BF"/>
              <w:sz w:val="20"/>
              <w:szCs w:val="20"/>
              <w:lang w:bidi="ar-SA"/>
            </w:rPr>
            <w:t xml:space="preserve">                        </w:t>
          </w:r>
        </w:p>
      </w:docPartBody>
    </w:docPart>
    <w:docPart>
      <w:docPartPr>
        <w:name w:val="A417909863F14387B98B2A29EE1AD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08FDE-B3A1-41F0-8C20-4FC1748629AC}"/>
      </w:docPartPr>
      <w:docPartBody>
        <w:p w:rsidR="00393EF6" w:rsidRDefault="00F4220E" w:rsidP="00F4220E">
          <w:pPr>
            <w:pStyle w:val="A417909863F14387B98B2A29EE1AD83512"/>
          </w:pPr>
          <w:r w:rsidRPr="00E1223E">
            <w:rPr>
              <w:i/>
              <w:color w:val="AEAAAA" w:themeColor="background2" w:themeShade="BF"/>
              <w:sz w:val="20"/>
              <w:szCs w:val="20"/>
              <w:lang w:bidi="ar-SA"/>
            </w:rPr>
            <w:t xml:space="preserve">                         </w:t>
          </w:r>
        </w:p>
      </w:docPartBody>
    </w:docPart>
    <w:docPart>
      <w:docPartPr>
        <w:name w:val="5A1827D1620A4163B980DF34007F8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55BD0-7386-4DB9-8A53-BA98D2F38AD9}"/>
      </w:docPartPr>
      <w:docPartBody>
        <w:p w:rsidR="00393EF6" w:rsidRDefault="00F4220E" w:rsidP="00F4220E">
          <w:pPr>
            <w:pStyle w:val="5A1827D1620A4163B980DF34007F827A12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9B1767FF0544439694F9CC5439795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71FB3-2210-41EA-A6CD-6BFE51E273F6}"/>
      </w:docPartPr>
      <w:docPartBody>
        <w:p w:rsidR="00393EF6" w:rsidRDefault="00F4220E" w:rsidP="00F4220E">
          <w:pPr>
            <w:pStyle w:val="9B1767FF0544439694F9CC5439795AC212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170A6AA59B464282933AFDA23AF9E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29CDD-7975-4958-B880-ACF8A45252CC}"/>
      </w:docPartPr>
      <w:docPartBody>
        <w:p w:rsidR="00D65E3A" w:rsidRDefault="00F4220E" w:rsidP="00F4220E">
          <w:pPr>
            <w:pStyle w:val="170A6AA59B464282933AFDA23AF9ECFA12"/>
          </w:pPr>
          <w:r>
            <w:rPr>
              <w:rStyle w:val="CustomerFeedbackChar"/>
            </w:rPr>
            <w:t xml:space="preserve">                                                </w:t>
          </w:r>
        </w:p>
      </w:docPartBody>
    </w:docPart>
    <w:docPart>
      <w:docPartPr>
        <w:name w:val="5102348C38AC43AFB9577CA860CF7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9FC34-369F-4617-9A5D-242F2E84170C}"/>
      </w:docPartPr>
      <w:docPartBody>
        <w:p w:rsidR="00D65E3A" w:rsidRDefault="00F4220E" w:rsidP="00F4220E">
          <w:pPr>
            <w:pStyle w:val="5102348C38AC43AFB9577CA860CF7FAF12"/>
          </w:pPr>
          <w:r w:rsidRPr="00674EF0">
            <w:rPr>
              <w:rStyle w:val="CustomerFeedbackChar"/>
              <w:szCs w:val="20"/>
            </w:rPr>
            <w:t xml:space="preserve">          </w:t>
          </w:r>
        </w:p>
      </w:docPartBody>
    </w:docPart>
    <w:docPart>
      <w:docPartPr>
        <w:name w:val="568037A6911D418F8BA769408EBE7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4429A-BE1D-48CF-973B-2D677C0C0CE2}"/>
      </w:docPartPr>
      <w:docPartBody>
        <w:p w:rsidR="00D65E3A" w:rsidRDefault="00F4220E" w:rsidP="00F4220E">
          <w:pPr>
            <w:pStyle w:val="568037A6911D418F8BA769408EBE7A9B12"/>
          </w:pPr>
          <w:r w:rsidRPr="00674EF0">
            <w:rPr>
              <w:rStyle w:val="CustomerFeedbackChar"/>
              <w:szCs w:val="20"/>
            </w:rPr>
            <w:t xml:space="preserve">          </w:t>
          </w:r>
        </w:p>
      </w:docPartBody>
    </w:docPart>
    <w:docPart>
      <w:docPartPr>
        <w:name w:val="7FD0AAB905EF4735889E9A2C65BAF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F9674-A843-4E44-BD2D-0EE93EF35973}"/>
      </w:docPartPr>
      <w:docPartBody>
        <w:p w:rsidR="00D65E3A" w:rsidRDefault="00F4220E" w:rsidP="00F4220E">
          <w:pPr>
            <w:pStyle w:val="7FD0AAB905EF4735889E9A2C65BAF9E512"/>
          </w:pPr>
          <w:r w:rsidRPr="00674EF0">
            <w:rPr>
              <w:rStyle w:val="CustomerFeedbackChar"/>
              <w:szCs w:val="20"/>
            </w:rPr>
            <w:t xml:space="preserve">          </w:t>
          </w:r>
        </w:p>
      </w:docPartBody>
    </w:docPart>
    <w:docPart>
      <w:docPartPr>
        <w:name w:val="756FA54053C64A7BAFF21FFA898C7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3CB6C-61D9-4270-90E5-736C25D77B59}"/>
      </w:docPartPr>
      <w:docPartBody>
        <w:p w:rsidR="00D65E3A" w:rsidRDefault="00F4220E" w:rsidP="00F4220E">
          <w:pPr>
            <w:pStyle w:val="756FA54053C64A7BAFF21FFA898C7F0812"/>
          </w:pPr>
          <w:r w:rsidRPr="00674EF0">
            <w:rPr>
              <w:rStyle w:val="CustomerFeedbackChar"/>
              <w:szCs w:val="20"/>
            </w:rPr>
            <w:t xml:space="preserve">          </w:t>
          </w:r>
        </w:p>
      </w:docPartBody>
    </w:docPart>
    <w:docPart>
      <w:docPartPr>
        <w:name w:val="49B6570D71DE47B5A37EB44173B19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54706-FF2D-4EFE-AEB2-4789C7344EB4}"/>
      </w:docPartPr>
      <w:docPartBody>
        <w:p w:rsidR="00936256" w:rsidRDefault="00F4220E" w:rsidP="00F4220E">
          <w:pPr>
            <w:pStyle w:val="49B6570D71DE47B5A37EB44173B193366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42E5280DE3B440C7BDD09DB854FEC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B6ED2-0A9A-4472-AD49-9639C928908B}"/>
      </w:docPartPr>
      <w:docPartBody>
        <w:p w:rsidR="00936256" w:rsidRDefault="00F4220E" w:rsidP="00F4220E">
          <w:pPr>
            <w:pStyle w:val="42E5280DE3B440C7BDD09DB854FECA276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467CE367658A4CC4B8CB72B8195FB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AD415-C888-4CE5-88D2-1275AF9709EB}"/>
      </w:docPartPr>
      <w:docPartBody>
        <w:p w:rsidR="00936256" w:rsidRDefault="00F4220E" w:rsidP="00F4220E">
          <w:pPr>
            <w:pStyle w:val="467CE367658A4CC4B8CB72B8195FB0D85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0BF2C2402F104DBE96FB9A011EB1E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861B6-66C5-48D6-BF1F-C1350608F489}"/>
      </w:docPartPr>
      <w:docPartBody>
        <w:p w:rsidR="00936256" w:rsidRDefault="00F4220E" w:rsidP="00F4220E">
          <w:pPr>
            <w:pStyle w:val="0BF2C2402F104DBE96FB9A011EB1E6565"/>
          </w:pPr>
          <w:r>
            <w:rPr>
              <w:rStyle w:val="CustomerFeedbackChar"/>
            </w:rPr>
            <w:t xml:space="preserve">          </w:t>
          </w:r>
        </w:p>
      </w:docPartBody>
    </w:docPart>
    <w:docPart>
      <w:docPartPr>
        <w:name w:val="D7CAAB4C3257427190546A5A2F07B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65C4E-5893-48BA-80CD-9328F468A4E1}"/>
      </w:docPartPr>
      <w:docPartBody>
        <w:p w:rsidR="00BE74D3" w:rsidRDefault="00F4220E" w:rsidP="00F4220E">
          <w:pPr>
            <w:pStyle w:val="D7CAAB4C3257427190546A5A2F07B122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D003619DA14E4BDF994217E966A57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FAD22-E153-444A-A90D-F446E488A28A}"/>
      </w:docPartPr>
      <w:docPartBody>
        <w:p w:rsidR="00BE74D3" w:rsidRDefault="00F4220E" w:rsidP="00F4220E">
          <w:pPr>
            <w:pStyle w:val="D003619DA14E4BDF994217E966A57E21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9DB804B41E324833817DF868603BF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AF84B-500C-402A-A9EB-77D5C1736731}"/>
      </w:docPartPr>
      <w:docPartBody>
        <w:p w:rsidR="00BE74D3" w:rsidRDefault="00F4220E" w:rsidP="00F4220E">
          <w:pPr>
            <w:pStyle w:val="9DB804B41E324833817DF868603BF829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E1D34623F84C433A8F7ECB616CED7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B5DB8-6D11-4433-BC6C-2067F864CDC4}"/>
      </w:docPartPr>
      <w:docPartBody>
        <w:p w:rsidR="00BE74D3" w:rsidRDefault="00F4220E" w:rsidP="00F4220E">
          <w:pPr>
            <w:pStyle w:val="E1D34623F84C433A8F7ECB616CED7FDB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C05B4A36AAC64BF99F43324F4AF4F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1FA6D-1AED-4041-8930-38598291530D}"/>
      </w:docPartPr>
      <w:docPartBody>
        <w:p w:rsidR="00BE74D3" w:rsidRDefault="00F4220E" w:rsidP="00F4220E">
          <w:pPr>
            <w:pStyle w:val="C05B4A36AAC64BF99F43324F4AF4F186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B834DE4A24E74DCA8B5576AC7DD67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B7C99-CD60-4ED2-A5E4-EAD62EA0172C}"/>
      </w:docPartPr>
      <w:docPartBody>
        <w:p w:rsidR="00BE74D3" w:rsidRDefault="00F4220E" w:rsidP="00F4220E">
          <w:pPr>
            <w:pStyle w:val="B834DE4A24E74DCA8B5576AC7DD67BCA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531D6D44179F4D3597898CF186DD6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A9C55-E4DF-47B8-A398-C8F64D154CBB}"/>
      </w:docPartPr>
      <w:docPartBody>
        <w:p w:rsidR="00BE74D3" w:rsidRDefault="00F4220E" w:rsidP="00F4220E">
          <w:pPr>
            <w:pStyle w:val="531D6D44179F4D3597898CF186DD60FD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0438DD81E1A048BF9A6224F40BA8D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22E11-1FA5-4A71-865D-2E44B652182B}"/>
      </w:docPartPr>
      <w:docPartBody>
        <w:p w:rsidR="00BE74D3" w:rsidRDefault="00F4220E" w:rsidP="00F4220E">
          <w:pPr>
            <w:pStyle w:val="0438DD81E1A048BF9A6224F40BA8DD83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22FD81EED61447BBBC3A6236BAA2C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3B6D9-3B13-4CA4-9C19-CCDE8DD7AB53}"/>
      </w:docPartPr>
      <w:docPartBody>
        <w:p w:rsidR="00BE74D3" w:rsidRDefault="00F4220E" w:rsidP="00F4220E">
          <w:pPr>
            <w:pStyle w:val="22FD81EED61447BBBC3A6236BAA2C9B6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F294028665174667BB44DCABAF65F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0E75B-8C09-48B4-86E8-331BF9245315}"/>
      </w:docPartPr>
      <w:docPartBody>
        <w:p w:rsidR="00BE74D3" w:rsidRDefault="00F4220E" w:rsidP="00F4220E">
          <w:pPr>
            <w:pStyle w:val="F294028665174667BB44DCABAF65F328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93CE9D55E5B4464891FEA30DA985C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723CF-9EF8-4518-94C3-188511D6C725}"/>
      </w:docPartPr>
      <w:docPartBody>
        <w:p w:rsidR="00BE74D3" w:rsidRDefault="00F4220E" w:rsidP="00F4220E">
          <w:pPr>
            <w:pStyle w:val="93CE9D55E5B4464891FEA30DA985C44D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54D295389C5745D08F1FAA28C0383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0A971-D862-449D-AFD1-1E2D0B647895}"/>
      </w:docPartPr>
      <w:docPartBody>
        <w:p w:rsidR="00BE74D3" w:rsidRDefault="00F4220E" w:rsidP="00F4220E">
          <w:pPr>
            <w:pStyle w:val="54D295389C5745D08F1FAA28C0383EAF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E4F5A49E4EB14606A4EE9E88079C7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23A30-D0D6-4725-B4A7-7A2A9B240B45}"/>
      </w:docPartPr>
      <w:docPartBody>
        <w:p w:rsidR="00BE74D3" w:rsidRDefault="00F4220E" w:rsidP="00F4220E">
          <w:pPr>
            <w:pStyle w:val="E4F5A49E4EB14606A4EE9E88079C72C7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EC02DAAB65B943F2A332F0FB939A6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6C360-A98B-40CF-833D-9CA457067622}"/>
      </w:docPartPr>
      <w:docPartBody>
        <w:p w:rsidR="00BE74D3" w:rsidRDefault="00F4220E" w:rsidP="00F4220E">
          <w:pPr>
            <w:pStyle w:val="EC02DAAB65B943F2A332F0FB939A6D81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07C23C4C8289416288CEA85B6867F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11078-E3B8-45C2-97C6-9DA4315457DA}"/>
      </w:docPartPr>
      <w:docPartBody>
        <w:p w:rsidR="00BE74D3" w:rsidRDefault="00F4220E" w:rsidP="00F4220E">
          <w:pPr>
            <w:pStyle w:val="07C23C4C8289416288CEA85B6867F157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0466CF0DB24A41B0828CAE4A3E067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2856A-98E7-4EE5-A4B4-8B160FE75BC4}"/>
      </w:docPartPr>
      <w:docPartBody>
        <w:p w:rsidR="00BE74D3" w:rsidRDefault="00F4220E" w:rsidP="00F4220E">
          <w:pPr>
            <w:pStyle w:val="0466CF0DB24A41B0828CAE4A3E0676F7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AA8CA637E1F44DC1853CBAF51E69D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D1D4E-9BCA-411B-8AC7-2C636E1732B4}"/>
      </w:docPartPr>
      <w:docPartBody>
        <w:p w:rsidR="00BE74D3" w:rsidRDefault="00F4220E" w:rsidP="00F4220E">
          <w:pPr>
            <w:pStyle w:val="AA8CA637E1F44DC1853CBAF51E69D438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A8D3489146D84AE88EB55B8008960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BC785-A5EB-45A6-B6E3-93A2492C3A25}"/>
      </w:docPartPr>
      <w:docPartBody>
        <w:p w:rsidR="00BE74D3" w:rsidRDefault="00F4220E" w:rsidP="00F4220E">
          <w:pPr>
            <w:pStyle w:val="A8D3489146D84AE88EB55B8008960BC1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3AAF22064DDE429E8D3F743F652AC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ECC79-FCDB-41C0-BEDD-1ED88106C190}"/>
      </w:docPartPr>
      <w:docPartBody>
        <w:p w:rsidR="00BE74D3" w:rsidRDefault="00F4220E" w:rsidP="00F4220E">
          <w:pPr>
            <w:pStyle w:val="3AAF22064DDE429E8D3F743F652ACA81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DE91028986DE4522A48D633FF3BC8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33EC5-30D4-4A5E-87B7-E9A29A9AF1DE}"/>
      </w:docPartPr>
      <w:docPartBody>
        <w:p w:rsidR="00BE74D3" w:rsidRDefault="00F4220E" w:rsidP="00F4220E">
          <w:pPr>
            <w:pStyle w:val="DE91028986DE4522A48D633FF3BC85CD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206728EABC3D4DD986BBA1B47A6C5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537C4-E4C5-4409-B470-931E5988AB76}"/>
      </w:docPartPr>
      <w:docPartBody>
        <w:p w:rsidR="00BE74D3" w:rsidRDefault="00F4220E" w:rsidP="00F4220E">
          <w:pPr>
            <w:pStyle w:val="206728EABC3D4DD986BBA1B47A6C5D41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E730D8502B2743E6A9250B819B89B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2C28A-8502-4743-87A4-4C5CAF74F385}"/>
      </w:docPartPr>
      <w:docPartBody>
        <w:p w:rsidR="00BE74D3" w:rsidRDefault="00F4220E" w:rsidP="00F4220E">
          <w:pPr>
            <w:pStyle w:val="E730D8502B2743E6A9250B819B89B1AB"/>
          </w:pPr>
          <w:r>
            <w:rPr>
              <w:i/>
              <w:color w:val="AEAAAA" w:themeColor="background2" w:themeShade="BF"/>
              <w:sz w:val="18"/>
              <w:szCs w:val="18"/>
            </w:rPr>
            <w:t xml:space="preserve">Select type </w:t>
          </w:r>
        </w:p>
      </w:docPartBody>
    </w:docPart>
    <w:docPart>
      <w:docPartPr>
        <w:name w:val="547C2BC0553742E98892675E7DFFF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881DB-48A6-4AA4-BFC8-6DEA3D676E2F}"/>
      </w:docPartPr>
      <w:docPartBody>
        <w:p w:rsidR="00BE74D3" w:rsidRDefault="00F4220E" w:rsidP="00F4220E">
          <w:pPr>
            <w:pStyle w:val="547C2BC0553742E98892675E7DFFF88C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00ECBF3919A54E188CA15793A3C24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FAE99-E6D5-4B92-90E3-78478AD6E639}"/>
      </w:docPartPr>
      <w:docPartBody>
        <w:p w:rsidR="00BE74D3" w:rsidRDefault="00F4220E" w:rsidP="00F4220E">
          <w:pPr>
            <w:pStyle w:val="00ECBF3919A54E188CA15793A3C24ADF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53C6BA351C694400AEDA2F1A47B92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A249C-C010-4067-B142-10E98D3410AB}"/>
      </w:docPartPr>
      <w:docPartBody>
        <w:p w:rsidR="00BE74D3" w:rsidRDefault="00F4220E" w:rsidP="00F4220E">
          <w:pPr>
            <w:pStyle w:val="53C6BA351C694400AEDA2F1A47B92704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D60A8461EBFE473BBC4A41A7F77C3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246A3-5F6A-4EEA-9F29-17527434AFAF}"/>
      </w:docPartPr>
      <w:docPartBody>
        <w:p w:rsidR="00BE74D3" w:rsidRDefault="00F4220E" w:rsidP="00F4220E">
          <w:pPr>
            <w:pStyle w:val="D60A8461EBFE473BBC4A41A7F77C382D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C6FC833BCA5D4A5B936B546A2FFD3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68AE5-F9A6-4C21-9503-B58FAC60FA64}"/>
      </w:docPartPr>
      <w:docPartBody>
        <w:p w:rsidR="00BE74D3" w:rsidRDefault="00F4220E" w:rsidP="00F4220E">
          <w:pPr>
            <w:pStyle w:val="C6FC833BCA5D4A5B936B546A2FFD346C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9A17A28682834C1E84443B9098D36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3C474-3DFC-46E6-9F3C-41E32689D774}"/>
      </w:docPartPr>
      <w:docPartBody>
        <w:p w:rsidR="00BE74D3" w:rsidRDefault="00F4220E" w:rsidP="00F4220E">
          <w:pPr>
            <w:pStyle w:val="9A17A28682834C1E84443B9098D36CD4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17DA1C0D3A8D4E6DBE828FF0F6286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C643F-5557-4DAE-AF92-F0FD4D3C76F4}"/>
      </w:docPartPr>
      <w:docPartBody>
        <w:p w:rsidR="00BE74D3" w:rsidRDefault="00F4220E" w:rsidP="00F4220E">
          <w:pPr>
            <w:pStyle w:val="17DA1C0D3A8D4E6DBE828FF0F6286E4B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18CF06C79BC846B6B215187913A8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41E53-86F5-4E34-9BEA-4AE488D4F66F}"/>
      </w:docPartPr>
      <w:docPartBody>
        <w:p w:rsidR="00BE74D3" w:rsidRDefault="00F4220E" w:rsidP="00F4220E">
          <w:pPr>
            <w:pStyle w:val="18CF06C79BC846B6B215187913A85FDA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B2A789B0C8A243209003EC789BB6D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E7347-6C80-4C8C-86E3-5075595ACA40}"/>
      </w:docPartPr>
      <w:docPartBody>
        <w:p w:rsidR="00BE74D3" w:rsidRDefault="00F4220E" w:rsidP="00F4220E">
          <w:pPr>
            <w:pStyle w:val="B2A789B0C8A243209003EC789BB6D48F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A53812FD7B5E42B79F1021E68B974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31629-B7FE-4355-A806-5D85D8F3C8E8}"/>
      </w:docPartPr>
      <w:docPartBody>
        <w:p w:rsidR="00BE74D3" w:rsidRDefault="00F4220E" w:rsidP="00F4220E">
          <w:pPr>
            <w:pStyle w:val="A53812FD7B5E42B79F1021E68B9749FF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CA4B02475C86490186E3D50D6CF89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6CB4D-A08A-4C41-A1AC-8171DF6F710C}"/>
      </w:docPartPr>
      <w:docPartBody>
        <w:p w:rsidR="00BE74D3" w:rsidRDefault="00F4220E" w:rsidP="00F4220E">
          <w:pPr>
            <w:pStyle w:val="CA4B02475C86490186E3D50D6CF8957B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FEB7601B286A4340B4684F114009C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F433-C994-49C8-A309-4C341AEF023E}"/>
      </w:docPartPr>
      <w:docPartBody>
        <w:p w:rsidR="00BE74D3" w:rsidRDefault="00F4220E" w:rsidP="00F4220E">
          <w:pPr>
            <w:pStyle w:val="FEB7601B286A4340B4684F114009C4F4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FD85F0F60D4645C2A45839B1848D5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AAA18-2F5D-44C4-804A-B8C1D784202D}"/>
      </w:docPartPr>
      <w:docPartBody>
        <w:p w:rsidR="00BE74D3" w:rsidRDefault="00F4220E" w:rsidP="00F4220E">
          <w:pPr>
            <w:pStyle w:val="FD85F0F60D4645C2A45839B1848D58DD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506A8EF20F4D42078CDF0C2070C48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C396D-7117-4A3A-AAF5-63D3BF7F9A9D}"/>
      </w:docPartPr>
      <w:docPartBody>
        <w:p w:rsidR="00BE74D3" w:rsidRDefault="00F4220E" w:rsidP="00F4220E">
          <w:pPr>
            <w:pStyle w:val="506A8EF20F4D42078CDF0C2070C48E5C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7F8044C0DBD74414B20EE9B24EB6D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96800-7ACE-4AF7-AC14-B857485043AF}"/>
      </w:docPartPr>
      <w:docPartBody>
        <w:p w:rsidR="00BE74D3" w:rsidRDefault="00F4220E" w:rsidP="00F4220E">
          <w:pPr>
            <w:pStyle w:val="7F8044C0DBD74414B20EE9B24EB6DE75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A96599C008C8407884F8F1E89AF2B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A4E4A-93FE-4317-8671-B936CBD05F3C}"/>
      </w:docPartPr>
      <w:docPartBody>
        <w:p w:rsidR="00BE74D3" w:rsidRDefault="00F4220E" w:rsidP="00F4220E">
          <w:pPr>
            <w:pStyle w:val="A96599C008C8407884F8F1E89AF2B311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ABBC08DC96EF4B709BC2258FA579A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E52F6-A729-45E0-AF99-544AF8FB2283}"/>
      </w:docPartPr>
      <w:docPartBody>
        <w:p w:rsidR="00BE74D3" w:rsidRDefault="00F4220E" w:rsidP="00F4220E">
          <w:pPr>
            <w:pStyle w:val="ABBC08DC96EF4B709BC2258FA579A58E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68F0736CE7764B84883687D59B47C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22119-AEF3-4EDD-95DD-67F0FE15E1F8}"/>
      </w:docPartPr>
      <w:docPartBody>
        <w:p w:rsidR="00BE74D3" w:rsidRDefault="00F4220E" w:rsidP="00F4220E">
          <w:pPr>
            <w:pStyle w:val="68F0736CE7764B84883687D59B47C4EA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44D39AC7E920465DA1F25C606E8A5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7C1F-0587-4FC3-89D6-F6B2127A729B}"/>
      </w:docPartPr>
      <w:docPartBody>
        <w:p w:rsidR="00BE74D3" w:rsidRDefault="00F4220E" w:rsidP="00F4220E">
          <w:pPr>
            <w:pStyle w:val="44D39AC7E920465DA1F25C606E8A5C0B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19710301EED6478DAA462CB1BC75B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39974-4AE9-4226-97ED-5442655EF661}"/>
      </w:docPartPr>
      <w:docPartBody>
        <w:p w:rsidR="00BE74D3" w:rsidRDefault="00F4220E" w:rsidP="00F4220E">
          <w:pPr>
            <w:pStyle w:val="19710301EED6478DAA462CB1BC75B31C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5D16646D413449E99FB6180DA9000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CDF97-5886-438A-BFFE-71264A6B5D35}"/>
      </w:docPartPr>
      <w:docPartBody>
        <w:p w:rsidR="00BE74D3" w:rsidRDefault="00F4220E" w:rsidP="00F4220E">
          <w:pPr>
            <w:pStyle w:val="5D16646D413449E99FB6180DA90000B8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C0156FA4FB434A7DB5A5CDBEB27ED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8E992-8106-43B0-8B06-533C3DA611DE}"/>
      </w:docPartPr>
      <w:docPartBody>
        <w:p w:rsidR="00BE74D3" w:rsidRDefault="00F4220E" w:rsidP="00F4220E">
          <w:pPr>
            <w:pStyle w:val="C0156FA4FB434A7DB5A5CDBEB27EDF17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FA6A7EC5D2FD4B4FB0FA0C782753B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4BFA9-E003-491C-B17C-F1589124D6C1}"/>
      </w:docPartPr>
      <w:docPartBody>
        <w:p w:rsidR="00BE74D3" w:rsidRDefault="00F4220E" w:rsidP="00F4220E">
          <w:pPr>
            <w:pStyle w:val="FA6A7EC5D2FD4B4FB0FA0C782753BFF0"/>
          </w:pPr>
          <w:r w:rsidRPr="00ED7889">
            <w:rPr>
              <w:i/>
              <w:color w:val="808080" w:themeColor="background1" w:themeShade="80"/>
              <w:sz w:val="20"/>
              <w:szCs w:val="20"/>
              <w:lang w:val="nl-BE"/>
            </w:rPr>
            <w:t>e.g. 1P6M_4X1U (20K UTM)</w:t>
          </w:r>
        </w:p>
      </w:docPartBody>
    </w:docPart>
    <w:docPart>
      <w:docPartPr>
        <w:name w:val="1F34B124512B4EAB84CDC52FAD438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85424-FDC4-4A01-A26B-11BE8D03F17C}"/>
      </w:docPartPr>
      <w:docPartBody>
        <w:p w:rsidR="00BE74D3" w:rsidRDefault="00F4220E" w:rsidP="00F4220E">
          <w:pPr>
            <w:pStyle w:val="1F34B124512B4EAB84CDC52FAD4382DE1"/>
          </w:pPr>
          <w:r>
            <w:rPr>
              <w:i/>
              <w:color w:val="AEAAAA" w:themeColor="background2" w:themeShade="BF"/>
              <w:sz w:val="18"/>
              <w:szCs w:val="18"/>
              <w:lang w:bidi="ar-SA"/>
            </w:rPr>
            <w:t>Select</w:t>
          </w:r>
        </w:p>
      </w:docPartBody>
    </w:docPart>
    <w:docPart>
      <w:docPartPr>
        <w:name w:val="23BD3965EDCF4ACBA8CF486B230CF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CEE10-0DFD-4D65-ADAD-AC8F12AEF674}"/>
      </w:docPartPr>
      <w:docPartBody>
        <w:p w:rsidR="00BE74D3" w:rsidRDefault="00F4220E" w:rsidP="00F4220E">
          <w:pPr>
            <w:pStyle w:val="23BD3965EDCF4ACBA8CF486B230CFCE4"/>
          </w:pPr>
          <w:r w:rsidRPr="00C01879">
            <w:rPr>
              <w:rStyle w:val="Textodelmarcadordeposicin"/>
              <w:i/>
              <w:sz w:val="18"/>
              <w:szCs w:val="18"/>
            </w:rPr>
            <w:t>Choose an item.</w:t>
          </w:r>
        </w:p>
      </w:docPartBody>
    </w:docPart>
    <w:docPart>
      <w:docPartPr>
        <w:name w:val="5D9D3F10102F4198A275646E07E9E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307C0-6AE9-414C-8067-D9D13BA8AF10}"/>
      </w:docPartPr>
      <w:docPartBody>
        <w:p w:rsidR="00BE74D3" w:rsidRDefault="00F4220E" w:rsidP="00F4220E">
          <w:pPr>
            <w:pStyle w:val="5D9D3F10102F4198A275646E07E9E0AE"/>
          </w:pPr>
          <w:r w:rsidRPr="00C01879">
            <w:rPr>
              <w:rStyle w:val="Textodelmarcadordeposicin"/>
              <w:i/>
              <w:sz w:val="18"/>
              <w:szCs w:val="18"/>
            </w:rPr>
            <w:t>Choose an item.</w:t>
          </w:r>
        </w:p>
      </w:docPartBody>
    </w:docPart>
    <w:docPart>
      <w:docPartPr>
        <w:name w:val="801392F32593461A81E9A038A3143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78A81-3872-47CD-8EB1-6FAEAE4EE9C4}"/>
      </w:docPartPr>
      <w:docPartBody>
        <w:p w:rsidR="00BE74D3" w:rsidRDefault="00F4220E" w:rsidP="00F4220E">
          <w:pPr>
            <w:pStyle w:val="801392F32593461A81E9A038A3143264"/>
          </w:pPr>
          <w:r w:rsidRPr="00C01879">
            <w:rPr>
              <w:rStyle w:val="Textodelmarcadordeposicin"/>
              <w:i/>
              <w:sz w:val="18"/>
              <w:szCs w:val="18"/>
            </w:rPr>
            <w:t>Choose an item.</w:t>
          </w:r>
        </w:p>
      </w:docPartBody>
    </w:docPart>
    <w:docPart>
      <w:docPartPr>
        <w:name w:val="973AB053E79F400CA76C19DAADAAF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E0FDE-FFCC-495F-8284-DBF3027AF9B9}"/>
      </w:docPartPr>
      <w:docPartBody>
        <w:p w:rsidR="00BE74D3" w:rsidRDefault="00F4220E" w:rsidP="00F4220E">
          <w:pPr>
            <w:pStyle w:val="973AB053E79F400CA76C19DAADAAF2B0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4ED1B404E7444B1CAB3081A5B6B5C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8332C-78E9-44C6-A1E0-F56194A5635D}"/>
      </w:docPartPr>
      <w:docPartBody>
        <w:p w:rsidR="00BE74D3" w:rsidRDefault="00F4220E" w:rsidP="00F4220E">
          <w:pPr>
            <w:pStyle w:val="4ED1B404E7444B1CAB3081A5B6B5CB2A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F604D1E33A9443039E1A338743027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412C7-553D-41F9-9ECB-97E6E54F2077}"/>
      </w:docPartPr>
      <w:docPartBody>
        <w:p w:rsidR="00BE74D3" w:rsidRDefault="00F4220E" w:rsidP="00F4220E">
          <w:pPr>
            <w:pStyle w:val="F604D1E33A9443039E1A338743027A4A"/>
          </w:pPr>
          <w:r w:rsidRPr="00F26A31">
            <w:rPr>
              <w:rStyle w:val="Textodelmarcadordeposicin"/>
              <w:sz w:val="18"/>
              <w:szCs w:val="18"/>
            </w:rPr>
            <w:t>?</w:t>
          </w:r>
        </w:p>
      </w:docPartBody>
    </w:docPart>
    <w:docPart>
      <w:docPartPr>
        <w:name w:val="D1E17C2561F64D1AB52CA65B8F47A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12E9-2720-492D-85FA-A01071C7166C}"/>
      </w:docPartPr>
      <w:docPartBody>
        <w:p w:rsidR="00BE74D3" w:rsidRDefault="00F4220E" w:rsidP="00F4220E">
          <w:pPr>
            <w:pStyle w:val="D1E17C2561F64D1AB52CA65B8F47AB5F1"/>
          </w:pPr>
          <w:r w:rsidRPr="00674EF0">
            <w:rPr>
              <w:rStyle w:val="CustomerFeedbackChar"/>
              <w:szCs w:val="20"/>
            </w:rPr>
            <w:t xml:space="preserve">          </w:t>
          </w:r>
        </w:p>
      </w:docPartBody>
    </w:docPart>
    <w:docPart>
      <w:docPartPr>
        <w:name w:val="3ED2D65D8C0B46198EAC1AFA9943C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752B2-EC7C-4616-A468-1A0C6177035F}"/>
      </w:docPartPr>
      <w:docPartBody>
        <w:p w:rsidR="00BE74D3" w:rsidRDefault="00F4220E" w:rsidP="00F4220E">
          <w:pPr>
            <w:pStyle w:val="3ED2D65D8C0B46198EAC1AFA9943CB321"/>
          </w:pPr>
          <w:r w:rsidRPr="00674EF0">
            <w:rPr>
              <w:rStyle w:val="CustomerFeedbackChar"/>
              <w:szCs w:val="20"/>
            </w:rPr>
            <w:t xml:space="preserve">          </w:t>
          </w:r>
        </w:p>
      </w:docPartBody>
    </w:docPart>
    <w:docPart>
      <w:docPartPr>
        <w:name w:val="D58F71A2C2244697B2E5749605AD2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32A5E-6056-4A4F-B068-9B0025C47EC7}"/>
      </w:docPartPr>
      <w:docPartBody>
        <w:p w:rsidR="00BE74D3" w:rsidRDefault="00F4220E" w:rsidP="00F4220E">
          <w:pPr>
            <w:pStyle w:val="D58F71A2C2244697B2E5749605AD22431"/>
          </w:pPr>
          <w:r>
            <w:rPr>
              <w:rStyle w:val="CustomerFeedbackChar"/>
            </w:rPr>
            <w:t xml:space="preserve">                                                </w:t>
          </w:r>
        </w:p>
      </w:docPartBody>
    </w:docPart>
    <w:docPart>
      <w:docPartPr>
        <w:name w:val="75920C4DB8164816B5497C6311C72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85901-CBAE-4357-9C55-1F84B1E2E8BB}"/>
      </w:docPartPr>
      <w:docPartBody>
        <w:p w:rsidR="00BE74D3" w:rsidRDefault="00F4220E" w:rsidP="00F4220E">
          <w:pPr>
            <w:pStyle w:val="75920C4DB8164816B5497C6311C7265B1"/>
          </w:pPr>
          <w:r>
            <w:rPr>
              <w:rStyle w:val="CustomerFeedbackChar"/>
            </w:rPr>
            <w:t xml:space="preserve">                                                </w:t>
          </w:r>
        </w:p>
      </w:docPartBody>
    </w:docPart>
    <w:docPart>
      <w:docPartPr>
        <w:name w:val="6A72142042014A259365D9AF43DE3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09E5C-14B1-482D-8566-2F97116F32BC}"/>
      </w:docPartPr>
      <w:docPartBody>
        <w:p w:rsidR="00BE74D3" w:rsidRDefault="00F4220E" w:rsidP="00F4220E">
          <w:pPr>
            <w:pStyle w:val="6A72142042014A259365D9AF43DE38E11"/>
          </w:pPr>
          <w:r>
            <w:rPr>
              <w:rStyle w:val="CustomerFeedbackChar"/>
            </w:rPr>
            <w:t xml:space="preserve">                                                </w:t>
          </w:r>
        </w:p>
      </w:docPartBody>
    </w:docPart>
    <w:docPart>
      <w:docPartPr>
        <w:name w:val="5BF54C0C9C1448939FBD797CD5C7E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E02D5-AE97-498E-8D81-60AB11586898}"/>
      </w:docPartPr>
      <w:docPartBody>
        <w:p w:rsidR="00BE74D3" w:rsidRDefault="00F4220E" w:rsidP="00F4220E">
          <w:pPr>
            <w:pStyle w:val="5BF54C0C9C1448939FBD797CD5C7E1031"/>
          </w:pPr>
          <w:r>
            <w:rPr>
              <w:rStyle w:val="CustomerFeedbackChar"/>
            </w:rPr>
            <w:t xml:space="preserve">                                                </w:t>
          </w:r>
        </w:p>
      </w:docPartBody>
    </w:docPart>
    <w:docPart>
      <w:docPartPr>
        <w:name w:val="30992922EC2A4E16B8401FD9218AF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E745E-2075-4E0C-9D8D-D1028AE68E27}"/>
      </w:docPartPr>
      <w:docPartBody>
        <w:p w:rsidR="00BE74D3" w:rsidRDefault="00F4220E" w:rsidP="00F4220E">
          <w:pPr>
            <w:pStyle w:val="30992922EC2A4E16B8401FD9218AF5681"/>
          </w:pPr>
          <w:r>
            <w:rPr>
              <w:rStyle w:val="CustomerFeedbackChar"/>
            </w:rPr>
            <w:t xml:space="preserve">                 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C7"/>
    <w:rsid w:val="00005258"/>
    <w:rsid w:val="000F3D44"/>
    <w:rsid w:val="00106CC4"/>
    <w:rsid w:val="00110D8C"/>
    <w:rsid w:val="00167A90"/>
    <w:rsid w:val="00172F60"/>
    <w:rsid w:val="00187A96"/>
    <w:rsid w:val="001A180F"/>
    <w:rsid w:val="001C440B"/>
    <w:rsid w:val="001C5A0E"/>
    <w:rsid w:val="001E5DDE"/>
    <w:rsid w:val="001F14F0"/>
    <w:rsid w:val="001F4A62"/>
    <w:rsid w:val="002F10DB"/>
    <w:rsid w:val="00334AD4"/>
    <w:rsid w:val="00393EF6"/>
    <w:rsid w:val="00434C2B"/>
    <w:rsid w:val="004370C9"/>
    <w:rsid w:val="00453173"/>
    <w:rsid w:val="00462354"/>
    <w:rsid w:val="00470EC7"/>
    <w:rsid w:val="004B54A4"/>
    <w:rsid w:val="004D19AD"/>
    <w:rsid w:val="004D5BE4"/>
    <w:rsid w:val="004F1741"/>
    <w:rsid w:val="00513687"/>
    <w:rsid w:val="00562FD4"/>
    <w:rsid w:val="005B6629"/>
    <w:rsid w:val="005C04BD"/>
    <w:rsid w:val="005D0C14"/>
    <w:rsid w:val="00621AD7"/>
    <w:rsid w:val="006405F9"/>
    <w:rsid w:val="006F0CEB"/>
    <w:rsid w:val="006F54B9"/>
    <w:rsid w:val="00701B99"/>
    <w:rsid w:val="00705281"/>
    <w:rsid w:val="00734301"/>
    <w:rsid w:val="0076748A"/>
    <w:rsid w:val="007903AD"/>
    <w:rsid w:val="007D530D"/>
    <w:rsid w:val="007F7432"/>
    <w:rsid w:val="00802A0D"/>
    <w:rsid w:val="00824B36"/>
    <w:rsid w:val="00825A39"/>
    <w:rsid w:val="008358F1"/>
    <w:rsid w:val="008514F8"/>
    <w:rsid w:val="0085716D"/>
    <w:rsid w:val="00905BC7"/>
    <w:rsid w:val="0091388B"/>
    <w:rsid w:val="009239E5"/>
    <w:rsid w:val="00936256"/>
    <w:rsid w:val="00970EF3"/>
    <w:rsid w:val="009A271B"/>
    <w:rsid w:val="009D422D"/>
    <w:rsid w:val="00A10BD3"/>
    <w:rsid w:val="00A26662"/>
    <w:rsid w:val="00AD0E91"/>
    <w:rsid w:val="00B3413D"/>
    <w:rsid w:val="00BC6086"/>
    <w:rsid w:val="00BE74D3"/>
    <w:rsid w:val="00C66485"/>
    <w:rsid w:val="00C706A8"/>
    <w:rsid w:val="00C77BD8"/>
    <w:rsid w:val="00C822CD"/>
    <w:rsid w:val="00CF4C74"/>
    <w:rsid w:val="00D41AF0"/>
    <w:rsid w:val="00D65E3A"/>
    <w:rsid w:val="00DB4698"/>
    <w:rsid w:val="00DC45CE"/>
    <w:rsid w:val="00E87B7F"/>
    <w:rsid w:val="00EB73AD"/>
    <w:rsid w:val="00ED56AE"/>
    <w:rsid w:val="00F4220E"/>
    <w:rsid w:val="00FE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220E"/>
    <w:rPr>
      <w:color w:val="808080"/>
    </w:rPr>
  </w:style>
  <w:style w:type="paragraph" w:customStyle="1" w:styleId="Disclaimer">
    <w:name w:val="Disclaimer"/>
    <w:basedOn w:val="CustomerFeedback"/>
    <w:link w:val="DisclaimerChar"/>
    <w:qFormat/>
    <w:rsid w:val="00F4220E"/>
    <w:pPr>
      <w:spacing w:before="240"/>
      <w:jc w:val="left"/>
    </w:pPr>
  </w:style>
  <w:style w:type="character" w:customStyle="1" w:styleId="DisclaimerChar">
    <w:name w:val="Disclaimer Char"/>
    <w:basedOn w:val="CustomerFeedbackChar"/>
    <w:link w:val="Disclaimer"/>
    <w:rsid w:val="00F4220E"/>
    <w:rPr>
      <w:rFonts w:ascii="Gill Sans MT" w:eastAsiaTheme="minorHAnsi" w:hAnsi="Gill Sans MT" w:cstheme="majorBidi"/>
      <w:i/>
      <w:color w:val="767171" w:themeColor="background2" w:themeShade="80"/>
      <w:sz w:val="20"/>
      <w:szCs w:val="24"/>
      <w:lang w:bidi="en-US"/>
    </w:rPr>
  </w:style>
  <w:style w:type="paragraph" w:customStyle="1" w:styleId="CustomerFeedback">
    <w:name w:val="CustomerFeedback"/>
    <w:basedOn w:val="Normal"/>
    <w:link w:val="CustomerFeedbackChar"/>
    <w:qFormat/>
    <w:rsid w:val="00F4220E"/>
    <w:pPr>
      <w:keepLines/>
      <w:spacing w:before="120" w:after="0" w:line="240" w:lineRule="auto"/>
      <w:jc w:val="center"/>
    </w:pPr>
    <w:rPr>
      <w:rFonts w:ascii="Gill Sans MT" w:eastAsiaTheme="minorHAnsi" w:hAnsi="Gill Sans MT" w:cstheme="majorBidi"/>
      <w:i/>
      <w:color w:val="767171" w:themeColor="background2" w:themeShade="80"/>
      <w:sz w:val="20"/>
      <w:szCs w:val="24"/>
      <w:lang w:bidi="en-US"/>
    </w:rPr>
  </w:style>
  <w:style w:type="character" w:customStyle="1" w:styleId="CustomerFeedbackChar">
    <w:name w:val="CustomerFeedback Char"/>
    <w:basedOn w:val="Fuentedeprrafopredeter"/>
    <w:link w:val="CustomerFeedback"/>
    <w:rsid w:val="00F4220E"/>
    <w:rPr>
      <w:rFonts w:ascii="Gill Sans MT" w:eastAsiaTheme="minorHAnsi" w:hAnsi="Gill Sans MT" w:cstheme="majorBidi"/>
      <w:i/>
      <w:color w:val="767171" w:themeColor="background2" w:themeShade="80"/>
      <w:sz w:val="20"/>
      <w:szCs w:val="24"/>
      <w:lang w:bidi="en-US"/>
    </w:rPr>
  </w:style>
  <w:style w:type="paragraph" w:customStyle="1" w:styleId="BCC10765799B4CB2B39A76A4A847F3CC">
    <w:name w:val="BCC10765799B4CB2B39A76A4A847F3CC"/>
    <w:rsid w:val="006405F9"/>
    <w:rPr>
      <w:lang w:val="en-GB" w:eastAsia="en-GB"/>
    </w:rPr>
  </w:style>
  <w:style w:type="paragraph" w:customStyle="1" w:styleId="CustomerFeedbackSmall">
    <w:name w:val="CustomerFeedbackSmall"/>
    <w:basedOn w:val="Normal"/>
    <w:link w:val="CustomerFeedbackSmallChar"/>
    <w:qFormat/>
    <w:rsid w:val="00F4220E"/>
    <w:pPr>
      <w:keepLines/>
      <w:spacing w:after="0" w:line="240" w:lineRule="auto"/>
      <w:ind w:left="-284" w:right="255" w:hanging="425"/>
      <w:jc w:val="center"/>
    </w:pPr>
    <w:rPr>
      <w:rFonts w:ascii="Gill Sans MT" w:eastAsiaTheme="minorHAnsi" w:hAnsi="Gill Sans MT" w:cstheme="majorBidi"/>
      <w:i/>
      <w:color w:val="767171" w:themeColor="background2" w:themeShade="80"/>
      <w:sz w:val="18"/>
      <w:szCs w:val="24"/>
      <w:lang w:bidi="en-US"/>
    </w:rPr>
  </w:style>
  <w:style w:type="character" w:customStyle="1" w:styleId="CustomerFeedbackSmallChar">
    <w:name w:val="CustomerFeedbackSmall Char"/>
    <w:basedOn w:val="Fuentedeprrafopredeter"/>
    <w:link w:val="CustomerFeedbackSmall"/>
    <w:rsid w:val="00F4220E"/>
    <w:rPr>
      <w:rFonts w:ascii="Gill Sans MT" w:eastAsiaTheme="minorHAnsi" w:hAnsi="Gill Sans MT" w:cstheme="majorBidi"/>
      <w:i/>
      <w:color w:val="767171" w:themeColor="background2" w:themeShade="80"/>
      <w:sz w:val="18"/>
      <w:szCs w:val="24"/>
      <w:lang w:bidi="en-US"/>
    </w:rPr>
  </w:style>
  <w:style w:type="paragraph" w:customStyle="1" w:styleId="D7CAAB4C3257427190546A5A2F07B122">
    <w:name w:val="D7CAAB4C3257427190546A5A2F07B122"/>
    <w:rsid w:val="00F4220E"/>
    <w:rPr>
      <w:lang w:val="en-GB" w:eastAsia="en-GB"/>
    </w:rPr>
  </w:style>
  <w:style w:type="paragraph" w:customStyle="1" w:styleId="D003619DA14E4BDF994217E966A57E21">
    <w:name w:val="D003619DA14E4BDF994217E966A57E21"/>
    <w:rsid w:val="00F4220E"/>
    <w:rPr>
      <w:lang w:val="en-GB" w:eastAsia="en-GB"/>
    </w:rPr>
  </w:style>
  <w:style w:type="paragraph" w:customStyle="1" w:styleId="9DB804B41E324833817DF868603BF829">
    <w:name w:val="9DB804B41E324833817DF868603BF829"/>
    <w:rsid w:val="00F4220E"/>
    <w:rPr>
      <w:lang w:val="en-GB" w:eastAsia="en-GB"/>
    </w:rPr>
  </w:style>
  <w:style w:type="paragraph" w:customStyle="1" w:styleId="E1D34623F84C433A8F7ECB616CED7FDB">
    <w:name w:val="E1D34623F84C433A8F7ECB616CED7FDB"/>
    <w:rsid w:val="00F4220E"/>
    <w:rPr>
      <w:lang w:val="en-GB" w:eastAsia="en-GB"/>
    </w:rPr>
  </w:style>
  <w:style w:type="paragraph" w:customStyle="1" w:styleId="C05B4A36AAC64BF99F43324F4AF4F186">
    <w:name w:val="C05B4A36AAC64BF99F43324F4AF4F186"/>
    <w:rsid w:val="00F4220E"/>
    <w:rPr>
      <w:lang w:val="en-GB" w:eastAsia="en-GB"/>
    </w:rPr>
  </w:style>
  <w:style w:type="paragraph" w:customStyle="1" w:styleId="B834DE4A24E74DCA8B5576AC7DD67BCA">
    <w:name w:val="B834DE4A24E74DCA8B5576AC7DD67BCA"/>
    <w:rsid w:val="00F4220E"/>
    <w:rPr>
      <w:lang w:val="en-GB" w:eastAsia="en-GB"/>
    </w:rPr>
  </w:style>
  <w:style w:type="paragraph" w:customStyle="1" w:styleId="531D6D44179F4D3597898CF186DD60FD">
    <w:name w:val="531D6D44179F4D3597898CF186DD60FD"/>
    <w:rsid w:val="00F4220E"/>
    <w:rPr>
      <w:lang w:val="en-GB" w:eastAsia="en-GB"/>
    </w:rPr>
  </w:style>
  <w:style w:type="paragraph" w:customStyle="1" w:styleId="0438DD81E1A048BF9A6224F40BA8DD83">
    <w:name w:val="0438DD81E1A048BF9A6224F40BA8DD83"/>
    <w:rsid w:val="00F4220E"/>
    <w:rPr>
      <w:lang w:val="en-GB" w:eastAsia="en-GB"/>
    </w:rPr>
  </w:style>
  <w:style w:type="paragraph" w:customStyle="1" w:styleId="22FD81EED61447BBBC3A6236BAA2C9B6">
    <w:name w:val="22FD81EED61447BBBC3A6236BAA2C9B6"/>
    <w:rsid w:val="00F4220E"/>
    <w:rPr>
      <w:lang w:val="en-GB" w:eastAsia="en-GB"/>
    </w:rPr>
  </w:style>
  <w:style w:type="paragraph" w:customStyle="1" w:styleId="F294028665174667BB44DCABAF65F328">
    <w:name w:val="F294028665174667BB44DCABAF65F328"/>
    <w:rsid w:val="00F4220E"/>
    <w:rPr>
      <w:lang w:val="en-GB" w:eastAsia="en-GB"/>
    </w:rPr>
  </w:style>
  <w:style w:type="paragraph" w:customStyle="1" w:styleId="93CE9D55E5B4464891FEA30DA985C44D">
    <w:name w:val="93CE9D55E5B4464891FEA30DA985C44D"/>
    <w:rsid w:val="00F4220E"/>
    <w:rPr>
      <w:lang w:val="en-GB" w:eastAsia="en-GB"/>
    </w:rPr>
  </w:style>
  <w:style w:type="paragraph" w:customStyle="1" w:styleId="54D295389C5745D08F1FAA28C0383EAF">
    <w:name w:val="54D295389C5745D08F1FAA28C0383EAF"/>
    <w:rsid w:val="00F4220E"/>
    <w:rPr>
      <w:lang w:val="en-GB" w:eastAsia="en-GB"/>
    </w:rPr>
  </w:style>
  <w:style w:type="paragraph" w:customStyle="1" w:styleId="E4F5A49E4EB14606A4EE9E88079C72C7">
    <w:name w:val="E4F5A49E4EB14606A4EE9E88079C72C7"/>
    <w:rsid w:val="00F4220E"/>
    <w:rPr>
      <w:lang w:val="en-GB" w:eastAsia="en-GB"/>
    </w:rPr>
  </w:style>
  <w:style w:type="paragraph" w:customStyle="1" w:styleId="EC02DAAB65B943F2A332F0FB939A6D81">
    <w:name w:val="EC02DAAB65B943F2A332F0FB939A6D81"/>
    <w:rsid w:val="00F4220E"/>
    <w:rPr>
      <w:lang w:val="en-GB" w:eastAsia="en-GB"/>
    </w:rPr>
  </w:style>
  <w:style w:type="paragraph" w:customStyle="1" w:styleId="07C23C4C8289416288CEA85B6867F157">
    <w:name w:val="07C23C4C8289416288CEA85B6867F157"/>
    <w:rsid w:val="00F4220E"/>
    <w:rPr>
      <w:lang w:val="en-GB" w:eastAsia="en-GB"/>
    </w:rPr>
  </w:style>
  <w:style w:type="paragraph" w:customStyle="1" w:styleId="0466CF0DB24A41B0828CAE4A3E0676F7">
    <w:name w:val="0466CF0DB24A41B0828CAE4A3E0676F7"/>
    <w:rsid w:val="00F4220E"/>
    <w:rPr>
      <w:lang w:val="en-GB" w:eastAsia="en-GB"/>
    </w:rPr>
  </w:style>
  <w:style w:type="paragraph" w:customStyle="1" w:styleId="AA8CA637E1F44DC1853CBAF51E69D438">
    <w:name w:val="AA8CA637E1F44DC1853CBAF51E69D438"/>
    <w:rsid w:val="00F4220E"/>
    <w:rPr>
      <w:lang w:val="en-GB" w:eastAsia="en-GB"/>
    </w:rPr>
  </w:style>
  <w:style w:type="paragraph" w:customStyle="1" w:styleId="A8D3489146D84AE88EB55B8008960BC1">
    <w:name w:val="A8D3489146D84AE88EB55B8008960BC1"/>
    <w:rsid w:val="00F4220E"/>
    <w:rPr>
      <w:lang w:val="en-GB" w:eastAsia="en-GB"/>
    </w:rPr>
  </w:style>
  <w:style w:type="paragraph" w:customStyle="1" w:styleId="3AAF22064DDE429E8D3F743F652ACA81">
    <w:name w:val="3AAF22064DDE429E8D3F743F652ACA81"/>
    <w:rsid w:val="00F4220E"/>
    <w:rPr>
      <w:lang w:val="en-GB" w:eastAsia="en-GB"/>
    </w:rPr>
  </w:style>
  <w:style w:type="paragraph" w:customStyle="1" w:styleId="DE91028986DE4522A48D633FF3BC85CD">
    <w:name w:val="DE91028986DE4522A48D633FF3BC85CD"/>
    <w:rsid w:val="00F4220E"/>
    <w:rPr>
      <w:lang w:val="en-GB" w:eastAsia="en-GB"/>
    </w:rPr>
  </w:style>
  <w:style w:type="paragraph" w:customStyle="1" w:styleId="206728EABC3D4DD986BBA1B47A6C5D41">
    <w:name w:val="206728EABC3D4DD986BBA1B47A6C5D41"/>
    <w:rsid w:val="00F4220E"/>
    <w:rPr>
      <w:lang w:val="en-GB" w:eastAsia="en-GB"/>
    </w:rPr>
  </w:style>
  <w:style w:type="paragraph" w:customStyle="1" w:styleId="E730D8502B2743E6A9250B819B89B1AB">
    <w:name w:val="E730D8502B2743E6A9250B819B89B1AB"/>
    <w:rsid w:val="00F4220E"/>
    <w:rPr>
      <w:lang w:val="en-GB" w:eastAsia="en-GB"/>
    </w:rPr>
  </w:style>
  <w:style w:type="paragraph" w:customStyle="1" w:styleId="547C2BC0553742E98892675E7DFFF88C">
    <w:name w:val="547C2BC0553742E98892675E7DFFF88C"/>
    <w:rsid w:val="00F4220E"/>
    <w:rPr>
      <w:lang w:val="en-GB" w:eastAsia="en-GB"/>
    </w:rPr>
  </w:style>
  <w:style w:type="paragraph" w:customStyle="1" w:styleId="00ECBF3919A54E188CA15793A3C24ADF">
    <w:name w:val="00ECBF3919A54E188CA15793A3C24ADF"/>
    <w:rsid w:val="00F4220E"/>
    <w:rPr>
      <w:lang w:val="en-GB" w:eastAsia="en-GB"/>
    </w:rPr>
  </w:style>
  <w:style w:type="paragraph" w:customStyle="1" w:styleId="53C6BA351C694400AEDA2F1A47B92704">
    <w:name w:val="53C6BA351C694400AEDA2F1A47B92704"/>
    <w:rsid w:val="00F4220E"/>
    <w:rPr>
      <w:lang w:val="en-GB" w:eastAsia="en-GB"/>
    </w:rPr>
  </w:style>
  <w:style w:type="paragraph" w:customStyle="1" w:styleId="D60A8461EBFE473BBC4A41A7F77C382D">
    <w:name w:val="D60A8461EBFE473BBC4A41A7F77C382D"/>
    <w:rsid w:val="00F4220E"/>
    <w:rPr>
      <w:lang w:val="en-GB" w:eastAsia="en-GB"/>
    </w:rPr>
  </w:style>
  <w:style w:type="paragraph" w:customStyle="1" w:styleId="C6FC833BCA5D4A5B936B546A2FFD346C">
    <w:name w:val="C6FC833BCA5D4A5B936B546A2FFD346C"/>
    <w:rsid w:val="00F4220E"/>
    <w:rPr>
      <w:lang w:val="en-GB" w:eastAsia="en-GB"/>
    </w:rPr>
  </w:style>
  <w:style w:type="paragraph" w:customStyle="1" w:styleId="9A17A28682834C1E84443B9098D36CD4">
    <w:name w:val="9A17A28682834C1E84443B9098D36CD4"/>
    <w:rsid w:val="00F4220E"/>
    <w:rPr>
      <w:lang w:val="en-GB" w:eastAsia="en-GB"/>
    </w:rPr>
  </w:style>
  <w:style w:type="paragraph" w:customStyle="1" w:styleId="17DA1C0D3A8D4E6DBE828FF0F6286E4B">
    <w:name w:val="17DA1C0D3A8D4E6DBE828FF0F6286E4B"/>
    <w:rsid w:val="00F4220E"/>
    <w:rPr>
      <w:lang w:val="en-GB" w:eastAsia="en-GB"/>
    </w:rPr>
  </w:style>
  <w:style w:type="paragraph" w:customStyle="1" w:styleId="18CF06C79BC846B6B215187913A85FDA">
    <w:name w:val="18CF06C79BC846B6B215187913A85FDA"/>
    <w:rsid w:val="00F4220E"/>
    <w:rPr>
      <w:lang w:val="en-GB" w:eastAsia="en-GB"/>
    </w:rPr>
  </w:style>
  <w:style w:type="paragraph" w:customStyle="1" w:styleId="B2A789B0C8A243209003EC789BB6D48F">
    <w:name w:val="B2A789B0C8A243209003EC789BB6D48F"/>
    <w:rsid w:val="00F4220E"/>
    <w:rPr>
      <w:lang w:val="en-GB" w:eastAsia="en-GB"/>
    </w:rPr>
  </w:style>
  <w:style w:type="paragraph" w:customStyle="1" w:styleId="A53812FD7B5E42B79F1021E68B9749FF">
    <w:name w:val="A53812FD7B5E42B79F1021E68B9749FF"/>
    <w:rsid w:val="00F4220E"/>
    <w:rPr>
      <w:lang w:val="en-GB" w:eastAsia="en-GB"/>
    </w:rPr>
  </w:style>
  <w:style w:type="paragraph" w:customStyle="1" w:styleId="CA4B02475C86490186E3D50D6CF8957B">
    <w:name w:val="CA4B02475C86490186E3D50D6CF8957B"/>
    <w:rsid w:val="00F4220E"/>
    <w:rPr>
      <w:lang w:val="en-GB" w:eastAsia="en-GB"/>
    </w:rPr>
  </w:style>
  <w:style w:type="paragraph" w:customStyle="1" w:styleId="FEB7601B286A4340B4684F114009C4F4">
    <w:name w:val="FEB7601B286A4340B4684F114009C4F4"/>
    <w:rsid w:val="00F4220E"/>
    <w:rPr>
      <w:lang w:val="en-GB" w:eastAsia="en-GB"/>
    </w:rPr>
  </w:style>
  <w:style w:type="paragraph" w:customStyle="1" w:styleId="FD85F0F60D4645C2A45839B1848D58DD">
    <w:name w:val="FD85F0F60D4645C2A45839B1848D58DD"/>
    <w:rsid w:val="00F4220E"/>
    <w:rPr>
      <w:lang w:val="en-GB" w:eastAsia="en-GB"/>
    </w:rPr>
  </w:style>
  <w:style w:type="paragraph" w:customStyle="1" w:styleId="506A8EF20F4D42078CDF0C2070C48E5C">
    <w:name w:val="506A8EF20F4D42078CDF0C2070C48E5C"/>
    <w:rsid w:val="00F4220E"/>
    <w:rPr>
      <w:lang w:val="en-GB" w:eastAsia="en-GB"/>
    </w:rPr>
  </w:style>
  <w:style w:type="paragraph" w:customStyle="1" w:styleId="7F8044C0DBD74414B20EE9B24EB6DE75">
    <w:name w:val="7F8044C0DBD74414B20EE9B24EB6DE75"/>
    <w:rsid w:val="00F4220E"/>
    <w:rPr>
      <w:lang w:val="en-GB" w:eastAsia="en-GB"/>
    </w:rPr>
  </w:style>
  <w:style w:type="paragraph" w:customStyle="1" w:styleId="A96599C008C8407884F8F1E89AF2B311">
    <w:name w:val="A96599C008C8407884F8F1E89AF2B311"/>
    <w:rsid w:val="00F4220E"/>
    <w:rPr>
      <w:lang w:val="en-GB" w:eastAsia="en-GB"/>
    </w:rPr>
  </w:style>
  <w:style w:type="paragraph" w:customStyle="1" w:styleId="ABBC08DC96EF4B709BC2258FA579A58E">
    <w:name w:val="ABBC08DC96EF4B709BC2258FA579A58E"/>
    <w:rsid w:val="00F4220E"/>
    <w:rPr>
      <w:lang w:val="en-GB" w:eastAsia="en-GB"/>
    </w:rPr>
  </w:style>
  <w:style w:type="paragraph" w:customStyle="1" w:styleId="68F0736CE7764B84883687D59B47C4EA">
    <w:name w:val="68F0736CE7764B84883687D59B47C4EA"/>
    <w:rsid w:val="00F4220E"/>
    <w:rPr>
      <w:lang w:val="en-GB" w:eastAsia="en-GB"/>
    </w:rPr>
  </w:style>
  <w:style w:type="paragraph" w:customStyle="1" w:styleId="44D39AC7E920465DA1F25C606E8A5C0B">
    <w:name w:val="44D39AC7E920465DA1F25C606E8A5C0B"/>
    <w:rsid w:val="00F4220E"/>
    <w:rPr>
      <w:lang w:val="en-GB" w:eastAsia="en-GB"/>
    </w:rPr>
  </w:style>
  <w:style w:type="paragraph" w:customStyle="1" w:styleId="19710301EED6478DAA462CB1BC75B31C">
    <w:name w:val="19710301EED6478DAA462CB1BC75B31C"/>
    <w:rsid w:val="00F4220E"/>
    <w:rPr>
      <w:lang w:val="en-GB" w:eastAsia="en-GB"/>
    </w:rPr>
  </w:style>
  <w:style w:type="paragraph" w:customStyle="1" w:styleId="5D16646D413449E99FB6180DA90000B8">
    <w:name w:val="5D16646D413449E99FB6180DA90000B8"/>
    <w:rsid w:val="00F4220E"/>
    <w:rPr>
      <w:lang w:val="en-GB" w:eastAsia="en-GB"/>
    </w:rPr>
  </w:style>
  <w:style w:type="paragraph" w:customStyle="1" w:styleId="C0156FA4FB434A7DB5A5CDBEB27EDF17">
    <w:name w:val="C0156FA4FB434A7DB5A5CDBEB27EDF17"/>
    <w:rsid w:val="00F4220E"/>
    <w:rPr>
      <w:lang w:val="en-GB" w:eastAsia="en-GB"/>
    </w:rPr>
  </w:style>
  <w:style w:type="paragraph" w:customStyle="1" w:styleId="FA6A7EC5D2FD4B4FB0FA0C782753BFF0">
    <w:name w:val="FA6A7EC5D2FD4B4FB0FA0C782753BFF0"/>
    <w:rsid w:val="00F4220E"/>
    <w:rPr>
      <w:lang w:val="en-GB" w:eastAsia="en-GB"/>
    </w:rPr>
  </w:style>
  <w:style w:type="paragraph" w:customStyle="1" w:styleId="23BD3965EDCF4ACBA8CF486B230CFCE4">
    <w:name w:val="23BD3965EDCF4ACBA8CF486B230CFCE4"/>
    <w:rsid w:val="00F4220E"/>
    <w:rPr>
      <w:lang w:val="en-GB" w:eastAsia="en-GB"/>
    </w:rPr>
  </w:style>
  <w:style w:type="paragraph" w:customStyle="1" w:styleId="5D9D3F10102F4198A275646E07E9E0AE">
    <w:name w:val="5D9D3F10102F4198A275646E07E9E0AE"/>
    <w:rsid w:val="00F4220E"/>
    <w:rPr>
      <w:lang w:val="en-GB" w:eastAsia="en-GB"/>
    </w:rPr>
  </w:style>
  <w:style w:type="paragraph" w:customStyle="1" w:styleId="801392F32593461A81E9A038A3143264">
    <w:name w:val="801392F32593461A81E9A038A3143264"/>
    <w:rsid w:val="00F4220E"/>
    <w:rPr>
      <w:lang w:val="en-GB" w:eastAsia="en-GB"/>
    </w:rPr>
  </w:style>
  <w:style w:type="paragraph" w:customStyle="1" w:styleId="973AB053E79F400CA76C19DAADAAF2B0">
    <w:name w:val="973AB053E79F400CA76C19DAADAAF2B0"/>
    <w:rsid w:val="00F4220E"/>
    <w:rPr>
      <w:lang w:val="en-GB" w:eastAsia="en-GB"/>
    </w:rPr>
  </w:style>
  <w:style w:type="paragraph" w:customStyle="1" w:styleId="4ED1B404E7444B1CAB3081A5B6B5CB2A">
    <w:name w:val="4ED1B404E7444B1CAB3081A5B6B5CB2A"/>
    <w:rsid w:val="00F4220E"/>
    <w:rPr>
      <w:lang w:val="en-GB" w:eastAsia="en-GB"/>
    </w:rPr>
  </w:style>
  <w:style w:type="paragraph" w:customStyle="1" w:styleId="F604D1E33A9443039E1A338743027A4A">
    <w:name w:val="F604D1E33A9443039E1A338743027A4A"/>
    <w:rsid w:val="00F4220E"/>
    <w:rPr>
      <w:lang w:val="en-GB" w:eastAsia="en-GB"/>
    </w:rPr>
  </w:style>
  <w:style w:type="paragraph" w:customStyle="1" w:styleId="AFBF4E2449204675A948CC6A8D09AE7441">
    <w:name w:val="AFBF4E2449204675A948CC6A8D09AE7441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53ED8A486C2D432EBBCC4AAE3E2A138725">
    <w:name w:val="53ED8A486C2D432EBBCC4AAE3E2A138725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D4945FFB621945BA84DE5AA0E4580B0025">
    <w:name w:val="D4945FFB621945BA84DE5AA0E4580B0025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C95193AE76E4490E8D309CCFF8CAC5B326">
    <w:name w:val="C95193AE76E4490E8D309CCFF8CAC5B326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30C0B20F1A9047DAA2F0F5B68AB112CB26">
    <w:name w:val="30C0B20F1A9047DAA2F0F5B68AB112CB26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426C5038E6AA4EAB82188E1385F36FB526">
    <w:name w:val="426C5038E6AA4EAB82188E1385F36FB526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4CD537B9DE204E41B6D83B65E6F120B323">
    <w:name w:val="4CD537B9DE204E41B6D83B65E6F120B323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467CE367658A4CC4B8CB72B8195FB0D85">
    <w:name w:val="467CE367658A4CC4B8CB72B8195FB0D85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6F4E8339BE73452AB911C5E362D6928923">
    <w:name w:val="6F4E8339BE73452AB911C5E362D6928923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42E5280DE3B440C7BDD09DB854FECA276">
    <w:name w:val="42E5280DE3B440C7BDD09DB854FECA276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49B6570D71DE47B5A37EB44173B193366">
    <w:name w:val="49B6570D71DE47B5A37EB44173B193366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5A1827D1620A4163B980DF34007F827A12">
    <w:name w:val="5A1827D1620A4163B980DF34007F827A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9B1767FF0544439694F9CC5439795AC212">
    <w:name w:val="9B1767FF0544439694F9CC5439795AC2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526C62F7E03140619BBAD1D7612C505B12">
    <w:name w:val="526C62F7E03140619BBAD1D7612C505B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A417909863F14387B98B2A29EE1AD83512">
    <w:name w:val="A417909863F14387B98B2A29EE1AD835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0BF2C2402F104DBE96FB9A011EB1E6565">
    <w:name w:val="0BF2C2402F104DBE96FB9A011EB1E6565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170A6AA59B464282933AFDA23AF9ECFA12">
    <w:name w:val="170A6AA59B464282933AFDA23AF9ECFA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75920C4DB8164816B5497C6311C7265B1">
    <w:name w:val="75920C4DB8164816B5497C6311C7265B1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D58F71A2C2244697B2E5749605AD22431">
    <w:name w:val="D58F71A2C2244697B2E5749605AD22431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6A72142042014A259365D9AF43DE38E11">
    <w:name w:val="6A72142042014A259365D9AF43DE38E11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5BF54C0C9C1448939FBD797CD5C7E1031">
    <w:name w:val="5BF54C0C9C1448939FBD797CD5C7E1031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30992922EC2A4E16B8401FD9218AF5681">
    <w:name w:val="30992922EC2A4E16B8401FD9218AF5681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5102348C38AC43AFB9577CA860CF7FAF12">
    <w:name w:val="5102348C38AC43AFB9577CA860CF7FAF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568037A6911D418F8BA769408EBE7A9B12">
    <w:name w:val="568037A6911D418F8BA769408EBE7A9B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7FD0AAB905EF4735889E9A2C65BAF9E512">
    <w:name w:val="7FD0AAB905EF4735889E9A2C65BAF9E5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756FA54053C64A7BAFF21FFA898C7F0812">
    <w:name w:val="756FA54053C64A7BAFF21FFA898C7F08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D1E17C2561F64D1AB52CA65B8F47AB5F1">
    <w:name w:val="D1E17C2561F64D1AB52CA65B8F47AB5F1"/>
    <w:rsid w:val="00F4220E"/>
    <w:pPr>
      <w:keepLines/>
      <w:spacing w:before="120" w:after="0" w:line="240" w:lineRule="auto"/>
    </w:pPr>
    <w:rPr>
      <w:rFonts w:ascii="Gill Sans MT" w:eastAsiaTheme="minorHAnsi" w:hAnsi="Gill Sans MT" w:cstheme="majorBidi"/>
      <w:sz w:val="24"/>
      <w:szCs w:val="24"/>
      <w:lang w:bidi="en-US"/>
    </w:rPr>
  </w:style>
  <w:style w:type="paragraph" w:customStyle="1" w:styleId="3ED2D65D8C0B46198EAC1AFA9943CB321">
    <w:name w:val="3ED2D65D8C0B46198EAC1AFA9943CB321"/>
    <w:rsid w:val="00F4220E"/>
    <w:pPr>
      <w:keepLines/>
      <w:spacing w:before="120" w:after="0" w:line="240" w:lineRule="auto"/>
    </w:pPr>
    <w:rPr>
      <w:rFonts w:ascii="Gill Sans MT" w:eastAsiaTheme="minorHAnsi" w:hAnsi="Gill Sans MT" w:cstheme="majorBidi"/>
      <w:sz w:val="24"/>
      <w:szCs w:val="24"/>
      <w:lang w:bidi="en-US"/>
    </w:rPr>
  </w:style>
  <w:style w:type="paragraph" w:customStyle="1" w:styleId="C764538B7DEE44F98208EBF3C3F8992F12">
    <w:name w:val="C764538B7DEE44F98208EBF3C3F8992F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D3D4DB2DD1524C12B38B9A9B7160E14C12">
    <w:name w:val="D3D4DB2DD1524C12B38B9A9B7160E14C1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1F34B124512B4EAB84CDC52FAD4382DE1">
    <w:name w:val="1F34B124512B4EAB84CDC52FAD4382DE1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869369B257FA438DB43C80D230D1D00A32">
    <w:name w:val="869369B257FA438DB43C80D230D1D00A32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75A12E89AF4943ADABF0AB3E7397140E30">
    <w:name w:val="75A12E89AF4943ADABF0AB3E7397140E30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  <w:style w:type="paragraph" w:customStyle="1" w:styleId="83C49F01A0C545F59E47F0D9A8B6837830">
    <w:name w:val="83C49F01A0C545F59E47F0D9A8B6837830"/>
    <w:rsid w:val="00F4220E"/>
    <w:pPr>
      <w:keepLines/>
      <w:spacing w:before="80" w:after="0" w:line="240" w:lineRule="auto"/>
    </w:pPr>
    <w:rPr>
      <w:rFonts w:ascii="Gill Sans MT" w:eastAsiaTheme="minorHAnsi" w:hAnsi="Gill Sans MT" w:cstheme="majorBidi"/>
      <w:szCs w:val="24"/>
      <w:lang w:bidi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imec new">
      <a:dk1>
        <a:srgbClr val="3C3C3B"/>
      </a:dk1>
      <a:lt1>
        <a:srgbClr val="FFFFFF"/>
      </a:lt1>
      <a:dk2>
        <a:srgbClr val="3F98BD"/>
      </a:dk2>
      <a:lt2>
        <a:srgbClr val="929497"/>
      </a:lt2>
      <a:accent1>
        <a:srgbClr val="90298D"/>
      </a:accent1>
      <a:accent2>
        <a:srgbClr val="36337D"/>
      </a:accent2>
      <a:accent3>
        <a:srgbClr val="1582BE"/>
      </a:accent3>
      <a:accent4>
        <a:srgbClr val="99BDE4"/>
      </a:accent4>
      <a:accent5>
        <a:srgbClr val="C778AD"/>
      </a:accent5>
      <a:accent6>
        <a:srgbClr val="52BDC2"/>
      </a:accent6>
      <a:hlink>
        <a:srgbClr val="3F98BD"/>
      </a:hlink>
      <a:folHlink>
        <a:srgbClr val="2D6C85"/>
      </a:folHlink>
    </a:clrScheme>
    <a:fontScheme name="Zonnewend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6BDF7966A524AA3D6388834664BEF" ma:contentTypeVersion="7" ma:contentTypeDescription="Create a new document." ma:contentTypeScope="" ma:versionID="c769c7d4b964c9af2753919a94b052c5">
  <xsd:schema xmlns:xsd="http://www.w3.org/2001/XMLSchema" xmlns:xs="http://www.w3.org/2001/XMLSchema" xmlns:p="http://schemas.microsoft.com/office/2006/metadata/properties" xmlns:ns2="7f43ef71-d789-45f9-a17c-7b06e9da871b" targetNamespace="http://schemas.microsoft.com/office/2006/metadata/properties" ma:root="true" ma:fieldsID="d2d0556201007effbd4464e0c7317f49" ns2:_="">
    <xsd:import namespace="7f43ef71-d789-45f9-a17c-7b06e9da8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3ef71-d789-45f9-a17c-7b06e9da8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AC253-14E0-4F4C-86DB-9F695F98EA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532A19-EEB3-4898-96FB-0D4D076EB6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2D084B-3332-4106-AB3C-D981D0B0E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43ef71-d789-45f9-a17c-7b06e9da8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00C723-32F3-453A-837E-EC8C19E8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Procedure_rest_2018.dotx</Template>
  <TotalTime>418</TotalTime>
  <Pages>3</Pages>
  <Words>796</Words>
  <Characters>4382</Characters>
  <Application>Microsoft Office Word</Application>
  <DocSecurity>0</DocSecurity>
  <Lines>36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Design delivery template</vt:lpstr>
      <vt:lpstr>Design delivery template</vt:lpstr>
      <vt:lpstr/>
    </vt:vector>
  </TitlesOfParts>
  <Company/>
  <LinksUpToDate>false</LinksUpToDate>
  <CharactersWithSpaces>5168</CharactersWithSpaces>
  <SharedDoc>false</SharedDoc>
  <HLinks>
    <vt:vector size="18" baseType="variant">
      <vt:variant>
        <vt:i4>3276808</vt:i4>
      </vt:variant>
      <vt:variant>
        <vt:i4>6</vt:i4>
      </vt:variant>
      <vt:variant>
        <vt:i4>0</vt:i4>
      </vt:variant>
      <vt:variant>
        <vt:i4>5</vt:i4>
      </vt:variant>
      <vt:variant>
        <vt:lpwstr>mailto:eptsmc@imec.be</vt:lpwstr>
      </vt:variant>
      <vt:variant>
        <vt:lpwstr/>
      </vt:variant>
      <vt:variant>
        <vt:i4>7864424</vt:i4>
      </vt:variant>
      <vt:variant>
        <vt:i4>3</vt:i4>
      </vt:variant>
      <vt:variant>
        <vt:i4>0</vt:i4>
      </vt:variant>
      <vt:variant>
        <vt:i4>5</vt:i4>
      </vt:variant>
      <vt:variant>
        <vt:lpwstr>ftp://ftp.imec.be/</vt:lpwstr>
      </vt:variant>
      <vt:variant>
        <vt:lpwstr/>
      </vt:variant>
      <vt:variant>
        <vt:i4>3276808</vt:i4>
      </vt:variant>
      <vt:variant>
        <vt:i4>0</vt:i4>
      </vt:variant>
      <vt:variant>
        <vt:i4>0</vt:i4>
      </vt:variant>
      <vt:variant>
        <vt:i4>5</vt:i4>
      </vt:variant>
      <vt:variant>
        <vt:lpwstr>mailto:eptsmc@imec.be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delivery template</dc:title>
  <dc:creator>Jonas Verherstraeten (----)</dc:creator>
  <cp:lastModifiedBy>David Ponce</cp:lastModifiedBy>
  <cp:revision>7</cp:revision>
  <cp:lastPrinted>2020-12-05T02:27:00Z</cp:lastPrinted>
  <dcterms:created xsi:type="dcterms:W3CDTF">2020-12-05T00:22:00Z</dcterms:created>
  <dcterms:modified xsi:type="dcterms:W3CDTF">2020-12-05T02:34:00Z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0x0101006586BDF7966A524AA3D6388834664BEF</vt:lpwstr>
  </property>
  <property fmtid="{D5CDD505-2E9C-101B-9397-08002B2CF9AE}" pid="3" name="Template document type">
    <vt:lpwstr>5;#Document Control Procedures|01f9ed20-fb54-4955-9d6b-ba3dca383bae</vt:lpwstr>
  </property>
</Properties>
</file>